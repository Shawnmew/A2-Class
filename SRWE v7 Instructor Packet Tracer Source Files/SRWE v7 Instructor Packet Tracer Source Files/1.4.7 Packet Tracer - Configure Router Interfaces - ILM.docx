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6D7" w:rsidRPr="00FD4A68" w:rsidRDefault="004A78EA" w:rsidP="00376F28">
      <w:pPr>
        <w:pStyle w:val="Title"/>
        <w:rPr>
          <w:rStyle w:val="LabTitleInstVersred"/>
          <w:b/>
          <w:color w:val="auto"/>
          <w:lang w:val="pt-BR"/>
          <w:rFonts/>
        </w:rPr>
      </w:pPr>
      <w:sdt>
        <w:sdtPr>
          <w:rPr>
            <w:b w:val="0"/>
            <w:color w:val="EE0000"/>
            <w:lang w:val="pt-BR"/>
            <w:rFonts/>
          </w:rPr>
          <w:alias w:val="Cargo"/>
          <w:tag w:val=""/>
          <w:id w:val="-487021785"/>
          <w:placeholder>
            <w:docPart w:val="0EC8EA85ECA84204ACD81363FB87B60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  <w:lang w:val="pt-BR"/>
            <w:rFonts/>
          </w:rPr>
        </w:sdtEndPr>
        <w:sdtContent>
          <w:r>
            <w:rPr>
              <w:lang w:val="pt-BR"/>
              <w:rFonts/>
            </w:rPr>
            <w:t xml:space="preserve">Tracer de Pacotes - Configurar Interfaces de Roteador</w:t>
          </w:r>
        </w:sdtContent>
      </w:sdt>
      <w:r>
        <w:rPr>
          <w:rStyle w:val="LabTitleInstVersred"/>
          <w:lang w:val="pt-BR"/>
          <w:rFonts/>
        </w:rPr>
        <w:t xml:space="preserve"> (Versão do Instrutor)</w:t>
      </w:r>
    </w:p>
    <w:p w:rsidR="00D778DF" w:rsidRPr="009A1CF4" w:rsidRDefault="00D778DF" w:rsidP="00D778DF">
      <w:pPr>
        <w:pStyle w:val="InstNoteRed"/>
      </w:pPr>
      <w:r>
        <w:rPr>
          <w:b w:val="true"/>
          <w:lang w:val="pt-BR"/>
          <w:rFonts/>
        </w:rPr>
        <w:t xml:space="preserve">Nota do Instrutor</w:t>
      </w:r>
      <w:r w:rsidRPr="001C05A1">
        <w:rPr>
          <w:lang w:val="pt-BR"/>
          <w:rFonts/>
        </w:rPr>
        <w:t xml:space="preserve">: Cor vermelha da fonte ou realces em cinza indicam o texto que aparece apenas na cópia do instrutor.</w:t>
      </w:r>
    </w:p>
    <w:p w:rsidR="0037681D" w:rsidRDefault="0037681D" w:rsidP="0037681D">
      <w:pPr>
        <w:pStyle w:val="Heading1"/>
        <w:numPr>
          <w:ilvl w:val="0"/>
          <w:numId w:val="3"/>
        </w:numPr>
      </w:pPr>
      <w:r>
        <w:rPr>
          <w:lang w:val="pt-BR"/>
          <w:rFonts/>
        </w:rPr>
        <w:t xml:space="preserve">Tabela de Endereçamento</w:t>
      </w:r>
    </w:p>
    <w:tbl>
      <w:tblPr>
        <w:tblStyle w:val="LabTableStyle"/>
        <w:tblW w:w="9990" w:type="dxa"/>
        <w:tblLook w:val="01E0" w:firstRow="1" w:lastRow="1" w:firstColumn="1" w:lastColumn="1" w:noHBand="0" w:noVBand="0"/>
        <w:tblDescription w:val="Esta tabela mostra o endereçamento para o dispositivo, interface, endereço IP/prefixo e gateway padrão."/>
      </w:tblPr>
      <w:tblGrid>
        <w:gridCol w:w="2014"/>
        <w:gridCol w:w="1856"/>
        <w:gridCol w:w="3510"/>
        <w:gridCol w:w="2610"/>
      </w:tblGrid>
      <w:tr w:rsidR="0037681D" w:rsidTr="00313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tcW w:w="2014" w:type="dxa"/>
          </w:tcPr>
          <w:p w:rsidR="0037681D" w:rsidRDefault="00376F28" w:rsidP="00AF01C7">
            <w:pPr>
              <w:pStyle w:val="TableHeading"/>
            </w:pPr>
            <w:r>
              <w:rPr>
                <w:lang w:val="pt-BR"/>
                <w:rFonts/>
              </w:rPr>
              <w:t xml:space="preserve">Dispositivo</w:t>
            </w:r>
          </w:p>
        </w:tc>
        <w:tc>
          <w:tcPr>
            <w:tcW w:w="1856" w:type="dxa"/>
          </w:tcPr>
          <w:p w:rsidR="0037681D" w:rsidRDefault="00376F28" w:rsidP="00AF01C7">
            <w:pPr>
              <w:pStyle w:val="TableHeading"/>
            </w:pPr>
            <w:r>
              <w:rPr>
                <w:lang w:val="pt-BR"/>
                <w:rFonts/>
              </w:rPr>
              <w:t xml:space="preserve">Interface</w:t>
            </w:r>
          </w:p>
        </w:tc>
        <w:tc>
          <w:tcPr>
            <w:tcW w:w="3510" w:type="dxa"/>
          </w:tcPr>
          <w:p w:rsidR="0037681D" w:rsidRDefault="0037681D" w:rsidP="00AF01C7">
            <w:pPr>
              <w:pStyle w:val="TableHeading"/>
            </w:pPr>
            <w:r>
              <w:rPr>
                <w:lang w:val="pt-BR"/>
                <w:rFonts/>
              </w:rPr>
              <w:t xml:space="preserve">Endereço IP/Prefixo</w:t>
            </w:r>
          </w:p>
        </w:tc>
        <w:tc>
          <w:tcPr>
            <w:tcW w:w="2610" w:type="dxa"/>
          </w:tcPr>
          <w:p w:rsidR="0037681D" w:rsidRDefault="00376F28" w:rsidP="00AF01C7">
            <w:pPr>
              <w:pStyle w:val="TableHeading"/>
            </w:pPr>
            <w:r>
              <w:rPr>
                <w:lang w:val="pt-BR"/>
                <w:rFonts/>
              </w:rPr>
              <w:t xml:space="preserve">Gateway padrão</w:t>
            </w:r>
          </w:p>
        </w:tc>
      </w:tr>
      <w:tr w:rsidR="00376F28" w:rsidRPr="004F3821" w:rsidTr="00313E49">
        <w:trPr>
          <w:trHeight w:val="323"/>
        </w:trPr>
        <w:tc>
          <w:tcPr>
            <w:tcW w:w="2014" w:type="dxa"/>
          </w:tcPr>
          <w:p w:rsidR="00376F28" w:rsidRPr="004F3821" w:rsidRDefault="00376F28" w:rsidP="00AF01C7">
            <w:pPr>
              <w:pStyle w:val="TableText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1856" w:type="dxa"/>
          </w:tcPr>
          <w:p w:rsidR="00376F28" w:rsidRPr="004F3821" w:rsidRDefault="00376F28" w:rsidP="00AF01C7">
            <w:pPr>
              <w:pStyle w:val="TableText"/>
            </w:pPr>
            <w:r>
              <w:rPr>
                <w:lang w:val="pt-BR"/>
                <w:rFonts/>
              </w:rPr>
              <w:t xml:space="preserve">G0/0</w:t>
            </w:r>
          </w:p>
        </w:tc>
        <w:tc>
          <w:tcPr>
            <w:tcW w:w="3510" w:type="dxa"/>
          </w:tcPr>
          <w:p w:rsidR="00376F28" w:rsidRPr="004F3821" w:rsidRDefault="00376F28" w:rsidP="00AF01C7">
            <w:pPr>
              <w:pStyle w:val="TableText"/>
            </w:pPr>
            <w:r>
              <w:rPr>
                <w:lang w:val="pt-BR"/>
                <w:rFonts/>
              </w:rPr>
              <w:t xml:space="preserve">172.16.20.1 /25</w:t>
            </w:r>
          </w:p>
        </w:tc>
        <w:tc>
          <w:tcPr>
            <w:tcW w:w="2610" w:type="dxa"/>
          </w:tcPr>
          <w:p w:rsidR="00376F28" w:rsidRPr="004F3821" w:rsidRDefault="00376F28" w:rsidP="00AF01C7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376F28" w:rsidRPr="004F3821" w:rsidTr="00313E49">
        <w:trPr>
          <w:trHeight w:val="323"/>
        </w:trPr>
        <w:tc>
          <w:tcPr>
            <w:tcW w:w="2014" w:type="dxa"/>
          </w:tcPr>
          <w:p w:rsidR="00376F28" w:rsidRPr="004F3821" w:rsidRDefault="00376F28" w:rsidP="00BB30C8">
            <w:pPr>
              <w:pStyle w:val="ConfigWindow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1856" w:type="dxa"/>
          </w:tcPr>
          <w:p w:rsidR="00376F28" w:rsidRPr="004F3821" w:rsidRDefault="00376F28" w:rsidP="00AF01C7">
            <w:pPr>
              <w:pStyle w:val="TableText"/>
            </w:pPr>
            <w:r>
              <w:rPr>
                <w:lang w:val="pt-BR"/>
                <w:rFonts/>
              </w:rPr>
              <w:t xml:space="preserve">G0/1</w:t>
            </w:r>
          </w:p>
        </w:tc>
        <w:tc>
          <w:tcPr>
            <w:tcW w:w="3510" w:type="dxa"/>
          </w:tcPr>
          <w:p w:rsidR="00376F28" w:rsidRPr="004F3821" w:rsidRDefault="00376F28" w:rsidP="00AF01C7">
            <w:pPr>
              <w:pStyle w:val="TableText"/>
            </w:pPr>
            <w:r>
              <w:rPr>
                <w:lang w:val="pt-BR"/>
                <w:rFonts/>
              </w:rPr>
              <w:t xml:space="preserve">172.16.20.129 /25</w:t>
            </w:r>
          </w:p>
        </w:tc>
        <w:tc>
          <w:tcPr>
            <w:tcW w:w="2610" w:type="dxa"/>
          </w:tcPr>
          <w:p w:rsidR="00376F28" w:rsidRPr="004F3821" w:rsidRDefault="00376F28" w:rsidP="00AF01C7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376F28" w:rsidRPr="004F3821" w:rsidTr="00313E49">
        <w:trPr>
          <w:trHeight w:val="323"/>
        </w:trPr>
        <w:tc>
          <w:tcPr>
            <w:tcW w:w="2014" w:type="dxa"/>
          </w:tcPr>
          <w:p w:rsidR="00376F28" w:rsidRPr="004F3821" w:rsidRDefault="00376F28" w:rsidP="00BB30C8">
            <w:pPr>
              <w:pStyle w:val="ConfigWindow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1856" w:type="dxa"/>
          </w:tcPr>
          <w:p w:rsidR="00376F28" w:rsidRPr="004F3821" w:rsidRDefault="00376F28" w:rsidP="00AF01C7">
            <w:pPr>
              <w:pStyle w:val="TableText"/>
            </w:pPr>
            <w:r>
              <w:rPr>
                <w:lang w:val="pt-BR"/>
                <w:rFonts/>
              </w:rPr>
              <w:t xml:space="preserve">S0/0/0</w:t>
            </w:r>
          </w:p>
        </w:tc>
        <w:tc>
          <w:tcPr>
            <w:tcW w:w="3510" w:type="dxa"/>
          </w:tcPr>
          <w:p w:rsidR="00376F28" w:rsidRPr="004F3821" w:rsidRDefault="00376F28" w:rsidP="00AF01C7">
            <w:pPr>
              <w:pStyle w:val="TableText"/>
            </w:pPr>
            <w:r>
              <w:rPr>
                <w:lang w:val="pt-BR"/>
                <w:rFonts/>
              </w:rPr>
              <w:t xml:space="preserve">209.165.200.225 /30</w:t>
            </w:r>
          </w:p>
        </w:tc>
        <w:tc>
          <w:tcPr>
            <w:tcW w:w="2610" w:type="dxa"/>
          </w:tcPr>
          <w:p w:rsidR="00376F28" w:rsidRPr="004F3821" w:rsidRDefault="00376F28" w:rsidP="00AF01C7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376F28" w:rsidRPr="004F3821" w:rsidTr="00313E49">
        <w:trPr>
          <w:trHeight w:val="323"/>
        </w:trPr>
        <w:tc>
          <w:tcPr>
            <w:tcW w:w="2014" w:type="dxa"/>
          </w:tcPr>
          <w:p w:rsidR="00376F28" w:rsidRPr="004F3821" w:rsidRDefault="00376F28" w:rsidP="00AF01C7">
            <w:pPr>
              <w:pStyle w:val="TableText"/>
            </w:pPr>
            <w:r>
              <w:rPr>
                <w:lang w:val="pt-BR"/>
                <w:rFonts/>
              </w:rPr>
              <w:t xml:space="preserve">PC1</w:t>
            </w:r>
          </w:p>
        </w:tc>
        <w:tc>
          <w:tcPr>
            <w:tcW w:w="1856" w:type="dxa"/>
          </w:tcPr>
          <w:p w:rsidR="00376F28" w:rsidRPr="004F3821" w:rsidRDefault="00376F28" w:rsidP="00AF01C7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3510" w:type="dxa"/>
          </w:tcPr>
          <w:p w:rsidR="00376F28" w:rsidRPr="004F3821" w:rsidRDefault="00376F28" w:rsidP="00AF01C7">
            <w:pPr>
              <w:pStyle w:val="TableText"/>
            </w:pPr>
            <w:r>
              <w:rPr>
                <w:lang w:val="pt-BR"/>
                <w:rFonts/>
              </w:rPr>
              <w:t xml:space="preserve">172.16.20.10 /25</w:t>
            </w:r>
          </w:p>
        </w:tc>
        <w:tc>
          <w:tcPr>
            <w:tcW w:w="2610" w:type="dxa"/>
          </w:tcPr>
          <w:p w:rsidR="00376F28" w:rsidRPr="004F3821" w:rsidRDefault="00376F28" w:rsidP="00AF01C7">
            <w:pPr>
              <w:pStyle w:val="TableText"/>
            </w:pPr>
            <w:r>
              <w:rPr>
                <w:lang w:val="pt-BR"/>
                <w:rFonts/>
              </w:rPr>
              <w:t xml:space="preserve">172.16.20.1</w:t>
            </w:r>
          </w:p>
        </w:tc>
      </w:tr>
      <w:tr w:rsidR="00376F28" w:rsidRPr="004F3821" w:rsidTr="00313E49">
        <w:trPr>
          <w:trHeight w:val="323"/>
        </w:trPr>
        <w:tc>
          <w:tcPr>
            <w:tcW w:w="2014" w:type="dxa"/>
          </w:tcPr>
          <w:p w:rsidR="00376F28" w:rsidRPr="004F3821" w:rsidRDefault="00376F28" w:rsidP="00AF01C7">
            <w:pPr>
              <w:pStyle w:val="TableText"/>
            </w:pPr>
            <w:r>
              <w:rPr>
                <w:lang w:val="pt-BR"/>
                <w:rFonts/>
              </w:rPr>
              <w:t xml:space="preserve">PC2</w:t>
            </w:r>
          </w:p>
        </w:tc>
        <w:tc>
          <w:tcPr>
            <w:tcW w:w="1856" w:type="dxa"/>
          </w:tcPr>
          <w:p w:rsidR="00376F28" w:rsidRPr="004F3821" w:rsidRDefault="00376F28" w:rsidP="00AF01C7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3510" w:type="dxa"/>
          </w:tcPr>
          <w:p w:rsidR="00376F28" w:rsidRPr="004F3821" w:rsidRDefault="00376F28" w:rsidP="00AF01C7">
            <w:pPr>
              <w:pStyle w:val="TableText"/>
            </w:pPr>
            <w:r>
              <w:rPr>
                <w:lang w:val="pt-BR"/>
                <w:rFonts/>
              </w:rPr>
              <w:t xml:space="preserve">172.16.20.138 /25</w:t>
            </w:r>
          </w:p>
        </w:tc>
        <w:tc>
          <w:tcPr>
            <w:tcW w:w="2610" w:type="dxa"/>
          </w:tcPr>
          <w:p w:rsidR="00376F28" w:rsidRPr="004F3821" w:rsidRDefault="00376F28" w:rsidP="00AF01C7">
            <w:pPr>
              <w:pStyle w:val="TableText"/>
            </w:pPr>
            <w:r>
              <w:rPr>
                <w:lang w:val="pt-BR"/>
                <w:rFonts/>
              </w:rPr>
              <w:t xml:space="preserve">172.16.20.129</w:t>
            </w:r>
          </w:p>
        </w:tc>
      </w:tr>
      <w:tr w:rsidR="0037681D" w:rsidRPr="004F3821" w:rsidTr="00313E49">
        <w:trPr>
          <w:trHeight w:val="323"/>
        </w:trPr>
        <w:tc>
          <w:tcPr>
            <w:tcW w:w="2014" w:type="dxa"/>
          </w:tcPr>
          <w:p w:rsidR="0037681D" w:rsidRPr="004F3821" w:rsidRDefault="0037681D" w:rsidP="00AF01C7">
            <w:pPr>
              <w:pStyle w:val="TableText"/>
            </w:pPr>
            <w:r>
              <w:rPr>
                <w:lang w:val="pt-BR"/>
                <w:rFonts/>
              </w:rPr>
              <w:t xml:space="preserve">R2</w:t>
            </w:r>
          </w:p>
        </w:tc>
        <w:tc>
          <w:tcPr>
            <w:tcW w:w="1856" w:type="dxa"/>
          </w:tcPr>
          <w:p w:rsidR="0037681D" w:rsidRPr="004F3821" w:rsidRDefault="0037681D" w:rsidP="00AF01C7">
            <w:pPr>
              <w:pStyle w:val="TableText"/>
            </w:pPr>
            <w:r>
              <w:rPr>
                <w:lang w:val="pt-BR"/>
                <w:rFonts/>
              </w:rPr>
              <w:t xml:space="preserve">G0/0</w:t>
            </w:r>
          </w:p>
        </w:tc>
        <w:tc>
          <w:tcPr>
            <w:tcW w:w="3510" w:type="dxa"/>
          </w:tcPr>
          <w:p w:rsidR="0037681D" w:rsidRPr="004F3821" w:rsidRDefault="0037681D" w:rsidP="00AF01C7">
            <w:pPr>
              <w:pStyle w:val="TableText"/>
            </w:pPr>
            <w:r>
              <w:rPr>
                <w:lang w:val="pt-BR"/>
                <w:rFonts/>
              </w:rPr>
              <w:t xml:space="preserve">2001:db8:c0de:12::1/64</w:t>
            </w:r>
          </w:p>
        </w:tc>
        <w:tc>
          <w:tcPr>
            <w:tcW w:w="2610" w:type="dxa"/>
          </w:tcPr>
          <w:p w:rsidR="0037681D" w:rsidRPr="004F3821" w:rsidRDefault="0037681D" w:rsidP="00AF01C7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37681D" w:rsidRPr="004F3821" w:rsidTr="00313E49">
        <w:trPr>
          <w:trHeight w:val="323"/>
        </w:trPr>
        <w:tc>
          <w:tcPr>
            <w:tcW w:w="2014" w:type="dxa"/>
          </w:tcPr>
          <w:p w:rsidR="0037681D" w:rsidRPr="004F3821" w:rsidRDefault="008314C4" w:rsidP="0007601A">
            <w:pPr>
              <w:pStyle w:val="ConfigWindow"/>
            </w:pPr>
            <w:r>
              <w:rPr>
                <w:lang w:val="pt-BR"/>
                <w:rFonts/>
              </w:rPr>
              <w:t xml:space="preserve">R2</w:t>
            </w:r>
          </w:p>
        </w:tc>
        <w:tc>
          <w:tcPr>
            <w:tcW w:w="1856" w:type="dxa"/>
          </w:tcPr>
          <w:p w:rsidR="0037681D" w:rsidRPr="004F3821" w:rsidRDefault="0037681D" w:rsidP="00AF01C7">
            <w:pPr>
              <w:pStyle w:val="TableText"/>
            </w:pPr>
            <w:r>
              <w:rPr>
                <w:lang w:val="pt-BR"/>
                <w:rFonts/>
              </w:rPr>
              <w:t xml:space="preserve">G0/1</w:t>
            </w:r>
          </w:p>
        </w:tc>
        <w:tc>
          <w:tcPr>
            <w:tcW w:w="3510" w:type="dxa"/>
          </w:tcPr>
          <w:p w:rsidR="0037681D" w:rsidRPr="004F3821" w:rsidRDefault="0037681D" w:rsidP="00AF01C7">
            <w:pPr>
              <w:pStyle w:val="TableText"/>
            </w:pPr>
            <w:r>
              <w:rPr>
                <w:lang w:val="pt-BR"/>
                <w:rFonts/>
              </w:rPr>
              <w:t xml:space="preserve">2001:db8:c0de:13::1/64</w:t>
            </w:r>
          </w:p>
        </w:tc>
        <w:tc>
          <w:tcPr>
            <w:tcW w:w="2610" w:type="dxa"/>
          </w:tcPr>
          <w:p w:rsidR="0037681D" w:rsidRPr="004F3821" w:rsidRDefault="0037681D" w:rsidP="00AF01C7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37681D" w:rsidRPr="004F3821" w:rsidTr="00313E49">
        <w:trPr>
          <w:trHeight w:val="323"/>
        </w:trPr>
        <w:tc>
          <w:tcPr>
            <w:tcW w:w="2014" w:type="dxa"/>
          </w:tcPr>
          <w:p w:rsidR="0037681D" w:rsidRPr="004F3821" w:rsidRDefault="008314C4" w:rsidP="0007601A">
            <w:pPr>
              <w:pStyle w:val="ConfigWindow"/>
            </w:pPr>
            <w:r>
              <w:rPr>
                <w:lang w:val="pt-BR"/>
                <w:rFonts/>
              </w:rPr>
              <w:t xml:space="preserve">R2</w:t>
            </w:r>
          </w:p>
        </w:tc>
        <w:tc>
          <w:tcPr>
            <w:tcW w:w="1856" w:type="dxa"/>
          </w:tcPr>
          <w:p w:rsidR="0037681D" w:rsidRPr="004F3821" w:rsidRDefault="0037681D" w:rsidP="00AF01C7">
            <w:pPr>
              <w:pStyle w:val="TableText"/>
            </w:pPr>
            <w:r>
              <w:rPr>
                <w:lang w:val="pt-BR"/>
                <w:rFonts/>
              </w:rPr>
              <w:t xml:space="preserve">S0/0/1</w:t>
            </w:r>
          </w:p>
        </w:tc>
        <w:tc>
          <w:tcPr>
            <w:tcW w:w="3510" w:type="dxa"/>
          </w:tcPr>
          <w:p w:rsidR="0037681D" w:rsidRPr="004F3821" w:rsidRDefault="0037681D" w:rsidP="00AF01C7">
            <w:pPr>
              <w:pStyle w:val="TableText"/>
            </w:pPr>
            <w:r>
              <w:rPr>
                <w:lang w:val="pt-BR"/>
                <w:rFonts/>
              </w:rPr>
              <w:t xml:space="preserve">2001:db8:c0de:11::1/64</w:t>
            </w:r>
          </w:p>
        </w:tc>
        <w:tc>
          <w:tcPr>
            <w:tcW w:w="2610" w:type="dxa"/>
          </w:tcPr>
          <w:p w:rsidR="0037681D" w:rsidRPr="004F3821" w:rsidRDefault="0037681D" w:rsidP="00AF01C7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37681D" w:rsidRPr="004F3821" w:rsidTr="00313E49">
        <w:trPr>
          <w:trHeight w:val="323"/>
        </w:trPr>
        <w:tc>
          <w:tcPr>
            <w:tcW w:w="2014" w:type="dxa"/>
          </w:tcPr>
          <w:p w:rsidR="0037681D" w:rsidRPr="004F3821" w:rsidRDefault="008314C4" w:rsidP="0007601A">
            <w:pPr>
              <w:pStyle w:val="ConfigWindow"/>
            </w:pPr>
            <w:r>
              <w:rPr>
                <w:lang w:val="pt-BR"/>
                <w:rFonts/>
              </w:rPr>
              <w:t xml:space="preserve">R2</w:t>
            </w:r>
          </w:p>
        </w:tc>
        <w:tc>
          <w:tcPr>
            <w:tcW w:w="1856" w:type="dxa"/>
          </w:tcPr>
          <w:p w:rsidR="0037681D" w:rsidRPr="004F3821" w:rsidRDefault="008314C4" w:rsidP="008314C4">
            <w:pPr>
              <w:pStyle w:val="ConfigWindow"/>
            </w:pPr>
            <w:r>
              <w:rPr>
                <w:lang w:val="pt-BR"/>
                <w:rFonts/>
              </w:rPr>
              <w:t xml:space="preserve">S0/0/1</w:t>
            </w:r>
          </w:p>
        </w:tc>
        <w:tc>
          <w:tcPr>
            <w:tcW w:w="3510" w:type="dxa"/>
          </w:tcPr>
          <w:p w:rsidR="0037681D" w:rsidRPr="004F3821" w:rsidRDefault="008314C4" w:rsidP="00AF01C7">
            <w:pPr>
              <w:pStyle w:val="TableText"/>
            </w:pPr>
            <w:r>
              <w:rPr>
                <w:lang w:val="pt-BR"/>
                <w:rFonts/>
              </w:rPr>
              <w:t xml:space="preserve">fe80::2</w:t>
            </w:r>
          </w:p>
        </w:tc>
        <w:tc>
          <w:tcPr>
            <w:tcW w:w="2610" w:type="dxa"/>
          </w:tcPr>
          <w:p w:rsidR="0037681D" w:rsidRPr="004F3821" w:rsidRDefault="0037681D" w:rsidP="00AF01C7">
            <w:pPr>
              <w:pStyle w:val="TableText"/>
            </w:pPr>
            <w:r>
              <w:rPr>
                <w:lang w:val="pt-BR"/>
                <w:rFonts/>
              </w:rPr>
              <w:t xml:space="preserve">N/A</w:t>
            </w:r>
          </w:p>
        </w:tc>
      </w:tr>
      <w:tr w:rsidR="0037681D" w:rsidRPr="004F3821" w:rsidTr="00313E49">
        <w:trPr>
          <w:trHeight w:val="323"/>
        </w:trPr>
        <w:tc>
          <w:tcPr>
            <w:tcW w:w="2014" w:type="dxa"/>
          </w:tcPr>
          <w:p w:rsidR="0037681D" w:rsidRPr="004F3821" w:rsidRDefault="0037681D" w:rsidP="00AF01C7">
            <w:pPr>
              <w:pStyle w:val="TableText"/>
            </w:pPr>
            <w:r>
              <w:rPr>
                <w:lang w:val="pt-BR"/>
                <w:rFonts/>
              </w:rPr>
              <w:t xml:space="preserve">PC3</w:t>
            </w:r>
          </w:p>
        </w:tc>
        <w:tc>
          <w:tcPr>
            <w:tcW w:w="1856" w:type="dxa"/>
          </w:tcPr>
          <w:p w:rsidR="0037681D" w:rsidRPr="004F3821" w:rsidRDefault="0037681D" w:rsidP="00AF01C7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3510" w:type="dxa"/>
          </w:tcPr>
          <w:p w:rsidR="0037681D" w:rsidRPr="004F3821" w:rsidRDefault="0037681D" w:rsidP="00AF01C7">
            <w:pPr>
              <w:pStyle w:val="TableText"/>
            </w:pPr>
            <w:r>
              <w:rPr>
                <w:lang w:val="pt-BR"/>
                <w:rFonts/>
              </w:rPr>
              <w:t xml:space="preserve">2001:db8:c0de:12::a/64</w:t>
            </w:r>
          </w:p>
        </w:tc>
        <w:tc>
          <w:tcPr>
            <w:tcW w:w="2610" w:type="dxa"/>
          </w:tcPr>
          <w:p w:rsidR="0037681D" w:rsidRPr="004F3821" w:rsidRDefault="008314C4" w:rsidP="00AF01C7">
            <w:pPr>
              <w:pStyle w:val="TableText"/>
            </w:pPr>
            <w:r>
              <w:rPr>
                <w:lang w:val="pt-BR"/>
                <w:rFonts/>
              </w:rPr>
              <w:t xml:space="preserve">fe80::2</w:t>
            </w:r>
          </w:p>
        </w:tc>
      </w:tr>
      <w:tr w:rsidR="0037681D" w:rsidRPr="004F3821" w:rsidTr="00313E49">
        <w:trPr>
          <w:trHeight w:val="323"/>
        </w:trPr>
        <w:tc>
          <w:tcPr>
            <w:tcW w:w="2014" w:type="dxa"/>
          </w:tcPr>
          <w:p w:rsidR="0037681D" w:rsidRPr="004F3821" w:rsidRDefault="0037681D" w:rsidP="00AF01C7">
            <w:pPr>
              <w:pStyle w:val="TableText"/>
            </w:pPr>
            <w:r>
              <w:rPr>
                <w:lang w:val="pt-BR"/>
                <w:rFonts/>
              </w:rPr>
              <w:t xml:space="preserve">PC4</w:t>
            </w:r>
          </w:p>
        </w:tc>
        <w:tc>
          <w:tcPr>
            <w:tcW w:w="1856" w:type="dxa"/>
          </w:tcPr>
          <w:p w:rsidR="0037681D" w:rsidRPr="004F3821" w:rsidRDefault="0037681D" w:rsidP="00AF01C7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3510" w:type="dxa"/>
          </w:tcPr>
          <w:p w:rsidR="0037681D" w:rsidRPr="004F3821" w:rsidRDefault="0037681D" w:rsidP="00AF01C7">
            <w:pPr>
              <w:pStyle w:val="TableText"/>
            </w:pPr>
            <w:r>
              <w:rPr>
                <w:lang w:val="pt-BR"/>
                <w:rFonts/>
              </w:rPr>
              <w:t xml:space="preserve">2001:db8:c0de:13::a/64</w:t>
            </w:r>
          </w:p>
        </w:tc>
        <w:tc>
          <w:tcPr>
            <w:tcW w:w="2610" w:type="dxa"/>
          </w:tcPr>
          <w:p w:rsidR="0037681D" w:rsidRPr="004F3821" w:rsidRDefault="008314C4" w:rsidP="00AF01C7">
            <w:pPr>
              <w:pStyle w:val="TableText"/>
            </w:pPr>
            <w:r>
              <w:rPr>
                <w:lang w:val="pt-BR"/>
                <w:rFonts/>
              </w:rPr>
              <w:t xml:space="preserve">fe80::2</w:t>
            </w:r>
          </w:p>
        </w:tc>
      </w:tr>
    </w:tbl>
    <w:p w:rsidR="0037681D" w:rsidRPr="00BB73FF" w:rsidRDefault="0037681D" w:rsidP="0037681D">
      <w:pPr>
        <w:pStyle w:val="Heading1"/>
        <w:numPr>
          <w:ilvl w:val="0"/>
          <w:numId w:val="3"/>
        </w:numPr>
      </w:pPr>
      <w:r>
        <w:rPr>
          <w:lang w:val="pt-BR"/>
          <w:rFonts/>
        </w:rPr>
        <w:t xml:space="preserve">Objetivos</w:t>
      </w:r>
    </w:p>
    <w:p w:rsidR="0037681D" w:rsidRDefault="0037681D" w:rsidP="0037681D">
      <w:pPr>
        <w:pStyle w:val="BodyTextL25Bold"/>
      </w:pPr>
      <w:r>
        <w:rPr>
          <w:lang w:val="pt-BR"/>
          <w:rFonts/>
        </w:rPr>
        <w:t xml:space="preserve">Parte 1: Configurar o endereçamento IPv4 e verificar a conectividade</w:t>
      </w:r>
    </w:p>
    <w:p w:rsidR="0037681D" w:rsidRDefault="0037681D" w:rsidP="0037681D">
      <w:pPr>
        <w:pStyle w:val="BodyTextL25Bold"/>
      </w:pPr>
      <w:r>
        <w:rPr>
          <w:lang w:val="pt-BR"/>
          <w:rFonts/>
        </w:rPr>
        <w:t xml:space="preserve">Parte 2: Configurar o endereçamento IPv6 e verificar a conectividade</w:t>
      </w:r>
    </w:p>
    <w:p w:rsidR="0037681D" w:rsidRDefault="0037681D" w:rsidP="0037681D">
      <w:pPr>
        <w:pStyle w:val="Heading1"/>
        <w:numPr>
          <w:ilvl w:val="0"/>
          <w:numId w:val="3"/>
        </w:numPr>
      </w:pPr>
      <w:r>
        <w:rPr>
          <w:lang w:val="pt-BR"/>
          <w:rFonts/>
        </w:rPr>
        <w:t xml:space="preserve">Histórico</w:t>
      </w:r>
    </w:p>
    <w:p w:rsidR="0037681D" w:rsidRDefault="0037681D" w:rsidP="0037681D">
      <w:pPr>
        <w:pStyle w:val="BodyTextL25"/>
      </w:pPr>
      <w:r>
        <w:rPr>
          <w:lang w:val="pt-BR"/>
          <w:rFonts/>
        </w:rPr>
        <w:t xml:space="preserve">Os roteadores R1 e R2 têm, cada um, duas redes locais.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Sua tarefa é configurar o endereçamento apropriado em cada dispositivo e verificar a conectividade entre as LANs.</w:t>
      </w:r>
    </w:p>
    <w:p w:rsidR="0037681D" w:rsidRDefault="0037681D" w:rsidP="0037681D">
      <w:pPr>
        <w:pStyle w:val="BodyTextL25"/>
      </w:pPr>
      <w:r>
        <w:rPr>
          <w:b w:val="true"/>
          <w:lang w:val="pt-BR"/>
          <w:rFonts/>
        </w:rPr>
        <w:t xml:space="preserve">Nota</w:t>
      </w:r>
      <w:r w:rsidRPr="003C18FF">
        <w:rPr>
          <w:lang w:val="pt-BR"/>
          <w:rFonts/>
        </w:rPr>
        <w:t xml:space="preserve">: A senha do usuário EXEC é </w:t>
      </w:r>
      <w:r>
        <w:rPr>
          <w:b w:val="true"/>
          <w:lang w:val="pt-BR"/>
          <w:rFonts/>
        </w:rPr>
        <w:t xml:space="preserve">cisco</w:t>
      </w:r>
      <w:r w:rsidRPr="003C18FF">
        <w:rPr>
          <w:lang w:val="pt-BR"/>
          <w:rFonts/>
        </w:rPr>
        <w:t xml:space="preserve">. A senha EXEC privilegiada é </w:t>
      </w:r>
      <w:r>
        <w:rPr>
          <w:b w:val="true"/>
          <w:lang w:val="pt-BR"/>
          <w:rFonts/>
        </w:rPr>
        <w:t xml:space="preserve">class</w:t>
      </w:r>
      <w:r w:rsidRPr="003C18FF">
        <w:rPr>
          <w:lang w:val="pt-BR"/>
          <w:rFonts/>
        </w:rPr>
        <w:t xml:space="preserve">.</w:t>
      </w:r>
    </w:p>
    <w:p w:rsidR="0037681D" w:rsidRDefault="0037681D" w:rsidP="0037681D">
      <w:pPr>
        <w:pStyle w:val="Heading1"/>
        <w:numPr>
          <w:ilvl w:val="0"/>
          <w:numId w:val="3"/>
        </w:numPr>
      </w:pPr>
      <w:r>
        <w:rPr>
          <w:lang w:val="pt-BR"/>
          <w:rFonts/>
        </w:rPr>
        <w:t xml:space="preserve">Instruções</w:t>
      </w:r>
    </w:p>
    <w:p w:rsidR="0037681D" w:rsidRDefault="0037681D" w:rsidP="0037681D">
      <w:pPr>
        <w:pStyle w:val="Heading2"/>
      </w:pPr>
      <w:r>
        <w:rPr>
          <w:lang w:val="pt-BR"/>
          <w:rFonts/>
        </w:rPr>
        <w:t xml:space="preserve">Configurar o endereçamento IPv4 e verificar a conectividade</w:t>
      </w:r>
    </w:p>
    <w:p w:rsidR="0037681D" w:rsidRPr="0021366A" w:rsidRDefault="0037681D" w:rsidP="0037681D">
      <w:pPr>
        <w:pStyle w:val="Heading3"/>
      </w:pPr>
      <w:r>
        <w:rPr>
          <w:lang w:val="pt-BR"/>
          <w:rFonts/>
        </w:rPr>
        <w:t xml:space="preserve">Atribua endereços IPv4 a R1 e aos dispositivos LAN.</w:t>
      </w:r>
    </w:p>
    <w:p w:rsidR="0037681D" w:rsidRDefault="0037681D" w:rsidP="0037681D">
      <w:pPr>
        <w:pStyle w:val="BodyTextL25"/>
      </w:pPr>
      <w:r>
        <w:rPr>
          <w:lang w:val="pt-BR"/>
          <w:rFonts/>
        </w:rPr>
        <w:t xml:space="preserve">Consultando a </w:t>
      </w:r>
      <w:r>
        <w:rPr>
          <w:b/>
          <w:lang w:val="pt-BR"/>
          <w:rFonts/>
        </w:rPr>
        <w:t xml:space="preserve">Tabela de Endereçamento</w:t>
      </w:r>
      <w:r>
        <w:rPr>
          <w:lang w:val="pt-BR"/>
          <w:rFonts/>
        </w:rPr>
        <w:t xml:space="preserve">, configure o endereçamento IP para interfaces LAN </w:t>
      </w:r>
      <w:r w:rsidRPr="00D401B9">
        <w:rPr>
          <w:b/>
          <w:lang w:val="pt-BR"/>
          <w:rFonts/>
        </w:rPr>
        <w:t xml:space="preserve">R1</w:t>
      </w:r>
      <w:r>
        <w:rPr>
          <w:lang w:val="pt-BR"/>
          <w:rFonts/>
        </w:rPr>
        <w:t xml:space="preserve">, </w:t>
      </w:r>
      <w:r w:rsidRPr="00D401B9">
        <w:rPr>
          <w:b/>
          <w:lang w:val="pt-BR"/>
          <w:rFonts/>
        </w:rPr>
        <w:t xml:space="preserve">PC1 </w:t>
      </w:r>
      <w:r>
        <w:rPr>
          <w:lang w:val="pt-BR"/>
          <w:rFonts/>
        </w:rPr>
        <w:t xml:space="preserve">e </w:t>
      </w:r>
      <w:r w:rsidRPr="00D401B9">
        <w:rPr>
          <w:b/>
          <w:lang w:val="pt-BR"/>
          <w:rFonts/>
        </w:rPr>
        <w:t xml:space="preserve">PC2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 interface serial já foi configurada.</w:t>
      </w:r>
    </w:p>
    <w:p w:rsidR="0037681D" w:rsidRDefault="0037681D" w:rsidP="0037681D">
      <w:pPr>
        <w:pStyle w:val="Heading3"/>
      </w:pPr>
      <w:r>
        <w:rPr>
          <w:lang w:val="pt-BR"/>
          <w:rFonts/>
        </w:rPr>
        <w:t xml:space="preserve">Verifique a conectividade.</w:t>
      </w:r>
    </w:p>
    <w:p w:rsidR="0037681D" w:rsidRPr="00D401B9" w:rsidRDefault="0037681D" w:rsidP="0037681D">
      <w:pPr>
        <w:pStyle w:val="BodyTextL25"/>
      </w:pPr>
      <w:r>
        <w:rPr>
          <w:lang w:val="pt-BR"/>
          <w:rFonts/>
        </w:rPr>
        <w:t xml:space="preserve">PC1</w:t>
      </w:r>
      <w:r>
        <w:rPr>
          <w:b w:val="true"/>
          <w:lang w:val="pt-BR"/>
          <w:rFonts/>
        </w:rPr>
        <w:t xml:space="preserve"> e </w:t>
      </w:r>
      <w:r>
        <w:rPr>
          <w:lang w:val="pt-BR"/>
          <w:rFonts/>
        </w:rPr>
        <w:t xml:space="preserve">PC2 </w:t>
      </w:r>
      <w:r>
        <w:rPr>
          <w:b w:val="true"/>
          <w:lang w:val="pt-BR"/>
          <w:rFonts/>
        </w:rPr>
        <w:t xml:space="preserve">devem conseguir fazer ping entre si e o Servidor de Pilha Dupla</w:t>
      </w:r>
      <w:r>
        <w:rPr>
          <w:lang w:val="pt-BR"/>
          <w:rFonts/>
        </w:rPr>
        <w:t xml:space="preserve">.</w:t>
      </w:r>
    </w:p>
    <w:p w:rsidR="0037681D" w:rsidRDefault="0037681D" w:rsidP="0037681D">
      <w:pPr>
        <w:pStyle w:val="Heading2"/>
      </w:pPr>
      <w:r>
        <w:rPr>
          <w:lang w:val="pt-BR"/>
          <w:rFonts/>
        </w:rPr>
        <w:t xml:space="preserve">Configurar o endereçamento IPv6 e verificar a conectividade</w:t>
      </w:r>
    </w:p>
    <w:p w:rsidR="0037681D" w:rsidRPr="0021366A" w:rsidRDefault="0037681D" w:rsidP="0037681D">
      <w:pPr>
        <w:pStyle w:val="Heading3"/>
      </w:pPr>
      <w:r>
        <w:rPr>
          <w:lang w:val="pt-BR"/>
          <w:rFonts/>
        </w:rPr>
        <w:t xml:space="preserve">Atribua endereços IPv6 a R2 e aos dispositivos LAN.</w:t>
      </w:r>
    </w:p>
    <w:p w:rsidR="0037681D" w:rsidRDefault="0037681D" w:rsidP="0037681D">
      <w:pPr>
        <w:pStyle w:val="BodyTextL25"/>
      </w:pPr>
      <w:r>
        <w:rPr>
          <w:lang w:val="pt-BR"/>
          <w:rFonts/>
        </w:rPr>
        <w:t xml:space="preserve">Consultando a </w:t>
      </w:r>
      <w:r>
        <w:rPr>
          <w:b/>
          <w:lang w:val="pt-BR"/>
          <w:rFonts/>
        </w:rPr>
        <w:t xml:space="preserve">Tabela de Endereçamento</w:t>
      </w:r>
      <w:r>
        <w:rPr>
          <w:lang w:val="pt-BR"/>
          <w:rFonts/>
        </w:rPr>
        <w:t xml:space="preserve">, configure o endereçamento IP para interfaces LAN </w:t>
      </w:r>
      <w:r>
        <w:rPr>
          <w:b w:val="true"/>
          <w:lang w:val="pt-BR"/>
          <w:rFonts/>
        </w:rPr>
        <w:t xml:space="preserve">R2</w:t>
      </w:r>
      <w:r>
        <w:rPr>
          <w:lang w:val="pt-BR"/>
          <w:rFonts/>
        </w:rPr>
        <w:t xml:space="preserve">, </w:t>
      </w:r>
      <w:r>
        <w:rPr>
          <w:b w:val="true"/>
          <w:lang w:val="pt-BR"/>
          <w:rFonts/>
        </w:rPr>
        <w:t xml:space="preserve">PC3 </w:t>
      </w:r>
      <w:r>
        <w:rPr>
          <w:lang w:val="pt-BR"/>
          <w:rFonts/>
        </w:rPr>
        <w:t xml:space="preserve">e </w:t>
      </w:r>
      <w:r>
        <w:rPr>
          <w:b w:val="true"/>
          <w:lang w:val="pt-BR"/>
          <w:rFonts/>
        </w:rPr>
        <w:t xml:space="preserve">PC4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 interface serial já foi configurada.</w:t>
      </w:r>
    </w:p>
    <w:p w:rsidR="0037681D" w:rsidRDefault="0037681D" w:rsidP="0037681D">
      <w:pPr>
        <w:pStyle w:val="Heading3"/>
      </w:pPr>
      <w:r>
        <w:rPr>
          <w:lang w:val="pt-BR"/>
          <w:rFonts/>
        </w:rPr>
        <w:t xml:space="preserve">Verifique a conectividade.</w:t>
      </w:r>
    </w:p>
    <w:p w:rsidR="0037681D" w:rsidRDefault="0037681D" w:rsidP="008314C4">
      <w:pPr>
        <w:pStyle w:val="BodyTextL25"/>
      </w:pPr>
      <w:r>
        <w:rPr>
          <w:b w:val="true"/>
          <w:lang w:val="pt-BR"/>
          <w:rFonts/>
        </w:rPr>
        <w:t xml:space="preserve">PC3</w:t>
      </w:r>
      <w:r>
        <w:rPr>
          <w:lang w:val="pt-BR"/>
          <w:rFonts/>
        </w:rPr>
        <w:t xml:space="preserve"> e </w:t>
      </w:r>
      <w:r>
        <w:rPr>
          <w:b w:val="true"/>
          <w:lang w:val="pt-BR"/>
          <w:rFonts/>
        </w:rPr>
        <w:t xml:space="preserve">PC4</w:t>
      </w:r>
      <w:r>
        <w:rPr>
          <w:lang w:val="pt-BR"/>
          <w:rFonts/>
        </w:rPr>
        <w:t xml:space="preserve"> deve poder executar ping um ao outro e o </w:t>
      </w:r>
      <w:r>
        <w:rPr>
          <w:b w:val="true"/>
          <w:lang w:val="pt-BR"/>
          <w:rFonts/>
        </w:rPr>
        <w:t xml:space="preserve">Servidor de Pilha Dupla</w:t>
      </w:r>
      <w:r>
        <w:rPr>
          <w:lang w:val="pt-BR"/>
          <w:rFonts/>
        </w:rPr>
        <w:t xml:space="preserve">.</w:t>
      </w:r>
    </w:p>
    <w:p w:rsidR="008314C4" w:rsidRDefault="008314C4" w:rsidP="008314C4">
      <w:pPr>
        <w:pStyle w:val="ConfigWindow"/>
      </w:pPr>
      <w:r>
        <w:rPr>
          <w:lang w:val="pt-BR"/>
          <w:rFonts/>
        </w:rPr>
        <w:t xml:space="preserve">Fim do documento</w:t>
      </w:r>
    </w:p>
    <w:p w:rsidR="0078721F" w:rsidRDefault="0078721F" w:rsidP="00A72212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Configuração final</w:t>
      </w:r>
    </w:p>
    <w:p w:rsidR="00A72212" w:rsidRPr="00A72212" w:rsidRDefault="00A72212" w:rsidP="00A72212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Roteador R1</w:t>
      </w:r>
    </w:p>
    <w:p w:rsidR="00A72212" w:rsidRPr="00A72212" w:rsidRDefault="00A72212" w:rsidP="00A72212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GigabitEthernet0/0</w:t>
      </w:r>
    </w:p>
    <w:p w:rsidR="00A72212" w:rsidRPr="00A72212" w:rsidRDefault="00A72212" w:rsidP="00A72212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ip address 172.16.20.1 255.255.255.128</w:t>
      </w:r>
    </w:p>
    <w:p w:rsidR="00A72212" w:rsidRPr="00A72212" w:rsidRDefault="00A72212" w:rsidP="00A72212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no shutdown</w:t>
      </w:r>
    </w:p>
    <w:p w:rsidR="00A72212" w:rsidRPr="00A72212" w:rsidRDefault="00A72212" w:rsidP="00A72212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GigabitEthernet0/1</w:t>
      </w:r>
    </w:p>
    <w:p w:rsidR="00A72212" w:rsidRPr="00A72212" w:rsidRDefault="00A72212" w:rsidP="00A72212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ip address 172.16.20.129 255.255.255.128</w:t>
      </w:r>
    </w:p>
    <w:p w:rsidR="00A72212" w:rsidRPr="00A72212" w:rsidRDefault="00A72212" w:rsidP="00A72212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no shutdown</w:t>
      </w:r>
    </w:p>
    <w:p w:rsidR="00A72212" w:rsidRPr="00A72212" w:rsidRDefault="00A72212" w:rsidP="00A72212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Serial0/0/0</w:t>
      </w:r>
    </w:p>
    <w:p w:rsidR="00A72212" w:rsidRPr="00A72212" w:rsidRDefault="00A72212" w:rsidP="00A72212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ip address 209.165.200.225 255.255.255.252</w:t>
      </w:r>
    </w:p>
    <w:p w:rsidR="00A72212" w:rsidRPr="00A72212" w:rsidRDefault="00A72212" w:rsidP="00A72212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no shutdown</w:t>
      </w:r>
    </w:p>
    <w:p w:rsidR="00A72212" w:rsidRPr="00A72212" w:rsidRDefault="00A72212" w:rsidP="00A72212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Roteador R2</w:t>
      </w:r>
    </w:p>
    <w:p w:rsidR="00A72212" w:rsidRPr="00A72212" w:rsidRDefault="00A72212" w:rsidP="00A72212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GigabitEthernet0/0</w:t>
      </w:r>
    </w:p>
    <w:p w:rsidR="00A72212" w:rsidRDefault="00A72212" w:rsidP="00A72212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endereço ipv6 2001:DB8:C0DE:12::1/64</w:t>
      </w:r>
    </w:p>
    <w:p w:rsidR="00A72212" w:rsidRPr="00A72212" w:rsidRDefault="00A72212" w:rsidP="00A72212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no shutdown</w:t>
      </w:r>
    </w:p>
    <w:p w:rsidR="00A72212" w:rsidRPr="00A72212" w:rsidRDefault="00A72212" w:rsidP="00A72212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GigabitEthernet0/1</w:t>
      </w:r>
    </w:p>
    <w:p w:rsidR="00A72212" w:rsidRPr="00A72212" w:rsidRDefault="00A72212" w:rsidP="00A72212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endereço ipv6 2001:DB8:C0DE:13::1/64</w:t>
      </w:r>
    </w:p>
    <w:p w:rsidR="00A72212" w:rsidRPr="00A72212" w:rsidRDefault="00A72212" w:rsidP="00A72212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no shutdown</w:t>
      </w:r>
    </w:p>
    <w:p w:rsidR="00A72212" w:rsidRPr="00A72212" w:rsidRDefault="00A72212" w:rsidP="00A72212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Serial0/0/1</w:t>
      </w:r>
    </w:p>
    <w:p w:rsidR="00A72212" w:rsidRPr="00A72212" w:rsidRDefault="00A72212" w:rsidP="00A72212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ipv6 address FE80::2 link-local</w:t>
      </w:r>
    </w:p>
    <w:p w:rsidR="00A72212" w:rsidRPr="00A72212" w:rsidRDefault="00A72212" w:rsidP="00A72212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endereço ipv6 2001:DB8:C0DE:11::1/64</w:t>
      </w:r>
    </w:p>
    <w:p w:rsidR="00A72212" w:rsidRPr="00A72212" w:rsidRDefault="00A72212" w:rsidP="00A72212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no shutdown</w:t>
      </w:r>
    </w:p>
    <w:sectPr w:rsidR="00A72212" w:rsidRPr="00A72212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78EA" w:rsidRDefault="004A78EA" w:rsidP="00710659">
      <w:pPr>
        <w:spacing w:after="0" w:line="240" w:lineRule="auto"/>
      </w:pPr>
      <w:r>
        <w:rPr>
          <w:lang w:val="pt-BR"/>
          <w:rFonts/>
        </w:rPr>
        <w:separator/>
      </w:r>
    </w:p>
    <w:p w:rsidR="004A78EA" w:rsidRDefault="004A78EA"/>
  </w:endnote>
  <w:endnote w:type="continuationSeparator" w:id="0">
    <w:p w:rsidR="004A78EA" w:rsidRDefault="004A78EA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:rsidR="004A78EA" w:rsidRDefault="004A78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Pr="00882B63" w:rsidRDefault="008E00D5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2013</w:t>
        </w:r>
      </w:sdtContent>
    </w:sdt>
    <w:r>
      <w:rPr>
        <w:lang w:val="pt-BR"/>
        <w:rFonts/>
      </w:rPr>
      <w:t xml:space="preserve"> - </w:t>
    </w:r>
    <w:r>
      <w:rPr>
        <w:lang w:val="pt-BR"/>
        <w:rFonts/>
      </w:rPr>
      <w:fldChar w:fldCharType="begin"/>
    </w:r>
    <w:r>
      <w:rPr>
        <w:lang w:val="pt-BR"/>
        <w:rFonts/>
      </w:rPr>
      <w:instrText xml:space="preserve"> SAVEDATE  \@ "</w:instrText>
    </w:r>
    <w:r>
      <w:rPr>
        <w:lang w:val="pt-BR"/>
        <w:rFonts/>
      </w:rPr>
      <w:instrText xml:space="preserve">aaaa</w:instrText>
    </w:r>
    <w:r>
      <w:rPr>
        <w:lang w:val="pt-BR"/>
        <w:rFonts/>
      </w:rPr>
      <w:instrText xml:space="preserve">"  \* MERGEFORMAT </w:instrText>
    </w:r>
    <w:r>
      <w:rPr>
        <w:lang w:val="pt-BR"/>
        <w:rFonts/>
      </w:rPr>
      <w:fldChar w:fldCharType="separate"/>
    </w:r>
    <w:r w:rsidR="00313E49">
      <w:rPr>
        <w:lang w:val="pt-BR"/>
        <w:rFonts/>
      </w:rPr>
      <w:t xml:space="preserve">2019</w:t>
    </w:r>
    <w:r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981CCA">
      <w:rPr>
        <w:b/>
        <w:szCs w:val="16"/>
        <w:lang w:val="pt-BR"/>
        <w:rFonts/>
      </w:rPr>
      <w:t xml:space="preserve">6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981CCA">
      <w:rPr>
        <w:b/>
        <w:szCs w:val="16"/>
        <w:lang w:val="pt-BR"/>
        <w:rFonts/>
      </w:rPr>
      <w:t xml:space="preserve">6</w:t>
    </w:r>
    <w:r w:rsidRPr="0090659A">
      <w:rPr>
        <w:b/>
        <w:szCs w:val="16"/>
        <w:lang w:val="pt-BR"/>
        <w:rFonts/>
      </w:rPr>
      <w:fldChar w:fldCharType="end"/>
    </w:r>
    <w:r w:rsidR="00882B63">
      <w:rPr>
        <w:lang w:val="pt-BR"/>
        <w:rFonts/>
      </w:rPr>
      <w:tab/>
    </w:r>
    <w:r w:rsidR="00882B63" w:rsidRPr="0046747B">
      <w:rPr>
        <w:color w:val="00B0F0"/>
        <w:lang w:val="pt-BR"/>
        <w:rFonts/>
      </w:rPr>
      <w:t xml:space="preserve"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B63" w:rsidRPr="00882B63" w:rsidRDefault="00882B63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2013</w:t>
        </w:r>
      </w:sdtContent>
    </w:sdt>
    <w:r>
      <w:rPr>
        <w:lang w:val="pt-BR"/>
        <w:rFonts/>
      </w:rPr>
      <w:t xml:space="preserve"> - </w:t>
    </w:r>
    <w:r w:rsidR="007E6402">
      <w:rPr>
        <w:lang w:val="pt-BR"/>
        <w:rFonts/>
      </w:rPr>
      <w:fldChar w:fldCharType="begin"/>
    </w:r>
    <w:r w:rsidR="007E6402">
      <w:rPr>
        <w:lang w:val="pt-BR"/>
        <w:rFonts/>
      </w:rPr>
      <w:instrText xml:space="preserve"> SAVEDATE  \@ "</w:instrText>
    </w:r>
    <w:r w:rsidR="007E6402">
      <w:rPr>
        <w:lang w:val="pt-BR"/>
        <w:rFonts/>
      </w:rPr>
      <w:instrText xml:space="preserve">aaaa</w:instrText>
    </w:r>
    <w:r w:rsidR="007E6402">
      <w:rPr>
        <w:lang w:val="pt-BR"/>
        <w:rFonts/>
      </w:rPr>
      <w:instrText xml:space="preserve">"  \* MERGEFORMAT </w:instrText>
    </w:r>
    <w:r w:rsidR="007E6402">
      <w:rPr>
        <w:lang w:val="pt-BR"/>
        <w:rFonts/>
      </w:rPr>
      <w:fldChar w:fldCharType="separate"/>
    </w:r>
    <w:r w:rsidR="00313E49">
      <w:rPr>
        <w:lang w:val="pt-BR"/>
        <w:rFonts/>
      </w:rPr>
      <w:t xml:space="preserve">2019</w:t>
    </w:r>
    <w:r w:rsidR="007E6402"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981CCA">
      <w:rPr>
        <w:b/>
        <w:szCs w:val="16"/>
        <w:lang w:val="pt-BR"/>
        <w:rFonts/>
      </w:rPr>
      <w:t xml:space="preserve">1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981CCA">
      <w:rPr>
        <w:b/>
        <w:szCs w:val="16"/>
        <w:lang w:val="pt-BR"/>
        <w:rFonts/>
      </w:rPr>
      <w:t xml:space="preserve">6</w:t>
    </w:r>
    <w:r w:rsidRPr="0090659A">
      <w:rPr>
        <w:b/>
        <w:szCs w:val="16"/>
        <w:lang w:val="pt-BR"/>
        <w:rFonts/>
      </w:rPr>
      <w:fldChar w:fldCharType="end"/>
    </w:r>
    <w:r w:rsidR="00C20634">
      <w:rPr>
        <w:lang w:val="pt-BR"/>
        <w:rFonts/>
      </w:rPr>
      <w:tab/>
    </w:r>
    <w:r w:rsidRPr="0046747B">
      <w:rPr>
        <w:color w:val="00B0F0"/>
        <w:lang w:val="pt-BR"/>
        <w:rFonts/>
      </w:rPr>
      <w:t xml:space="preserve"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78EA" w:rsidRDefault="004A78EA" w:rsidP="00710659">
      <w:pPr>
        <w:spacing w:after="0" w:line="240" w:lineRule="auto"/>
      </w:pPr>
      <w:r>
        <w:rPr>
          <w:lang w:val="pt-BR"/>
          <w:rFonts/>
        </w:rPr>
        <w:separator/>
      </w:r>
    </w:p>
    <w:p w:rsidR="004A78EA" w:rsidRDefault="004A78EA"/>
  </w:footnote>
  <w:footnote w:type="continuationSeparator" w:id="0">
    <w:p w:rsidR="004A78EA" w:rsidRDefault="004A78EA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:rsidR="004A78EA" w:rsidRDefault="004A78E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Cargo"/>
      <w:tag w:val=""/>
      <w:id w:val="-1711953976"/>
      <w:placeholder>
        <w:docPart w:val="0EC8EA85ECA84204ACD81363FB87B60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6E27E8" w:rsidP="008402F2">
        <w:pPr>
          <w:pStyle w:val="PageHead"/>
        </w:pPr>
        <w:r>
          <w:rPr>
            <w:lang w:val="pt-BR"/>
            <w:rFonts/>
          </w:rPr>
          <w:t xml:space="preserve">Tracer de Pacotes - Configurar Interfaces de Roteador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Default="00882B63" w:rsidP="006C3FCF">
    <w:pPr>
      <w:ind w:left="-288"/>
    </w:pPr>
    <w:r>
      <w:rPr>
        <w:lang w:val="pt-BR"/>
        <w:rFonts/>
      </w:rPr>
      <w:drawing>
        <wp:inline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Etapa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81D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01A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4936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89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05324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539B1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E3940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3E49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681D"/>
    <w:rsid w:val="00376F28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A78EA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0747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16B1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27E8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21F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314C4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108E"/>
    <w:rsid w:val="00A72212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30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12E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3571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37BB3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C1C3D1-56FE-4747-85D6-F77D8FC3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semiHidden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2E3940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pt-B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numbering" w:customStyle="1" w:styleId="PartStepSubStepList">
    <w:name w:val="Part_Step_SubStep_List"/>
    <w:basedOn w:val="NoList"/>
    <w:uiPriority w:val="99"/>
    <w:rsid w:val="0037681D"/>
    <w:pPr>
      <w:numPr>
        <w:numId w:val="10"/>
      </w:numPr>
    </w:pPr>
  </w:style>
  <w:style w:type="paragraph" w:styleId="NormalWeb">
    <w:name w:val="Normal (Web)"/>
    <w:basedOn w:val="Normal"/>
    <w:uiPriority w:val="99"/>
    <w:semiHidden/>
    <w:unhideWhenUsed/>
    <w:rsid w:val="00A722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1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EC8EA85ECA84204ACD81363FB87B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4FDA1-81B6-4B93-BBEB-EF2B3D7BE750}"/>
      </w:docPartPr>
      <w:docPartBody>
        <w:p w:rsidR="00462BBB" w:rsidRDefault="008C3A3D">
          <w:pPr>
            <w:pStyle w:val="0EC8EA85ECA84204ACD81363FB87B60C"/>
          </w:pPr>
          <w:r>
            <w:rPr>
              <w:rStyle w:val="PlaceholderText"/>
              <w:lang w:val="pt-BR"/>
              <w:rFonts/>
            </w:rPr>
            <w:t xml:space="preserve"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A3D"/>
    <w:rsid w:val="00272B00"/>
    <w:rsid w:val="00462BBB"/>
    <w:rsid w:val="008C3A3D"/>
    <w:rsid w:val="00A6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EC8EA85ECA84204ACD81363FB87B60C">
    <w:name w:val="0EC8EA85ECA84204ACD81363FB87B6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D4FC90-B744-4ACE-B757-ED523449E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0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Router Interfaces</vt:lpstr>
    </vt:vector>
  </TitlesOfParts>
  <Company>Cisco Systems, Inc.</Company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Tracer de Pacotes - Configurar Interfaces de Roteador</dc:title>
  <dc:creator>SP</dc:creator>
  <dc:description>2013</dc:description>
  <cp:lastModifiedBy>Suk-Yi Pennock -X (spennock - UNICON INC at Cisco)</cp:lastModifiedBy>
  <cp:revision>4</cp:revision>
  <dcterms:created xsi:type="dcterms:W3CDTF">2019-10-15T18:13:00Z</dcterms:created>
  <dcterms:modified xsi:type="dcterms:W3CDTF">2019-12-02T21:33:00Z</dcterms:modified>
</cp:coreProperties>
</file>