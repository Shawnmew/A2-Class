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7936" w:rsidRDefault="00252337" w:rsidP="008106E7">
      <w:pPr>
        <w:pStyle w:val="Title"/>
        <w:rPr>
          <w:rStyle w:val="LabTitleInstVersred"/>
          <w:lang w:val="pt-BR"/>
          <w:rFonts/>
        </w:rPr>
      </w:pPr>
      <w:sdt>
        <w:sdtPr>
          <w:rPr>
            <w:b w:val="0"/>
            <w:color w:val="EE0000"/>
            <w:lang w:val="pt-BR"/>
            <w:rFonts/>
          </w:rPr>
          <w:alias w:val="Cargo"/>
          <w:tag w:val=""/>
          <w:id w:val="-733549325"/>
          <w:placeholder>
            <w:docPart w:val="1359B1D15AE64D719DF8B4B534D23E91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  <w:lang w:val="pt-BR"/>
            <w:rFonts/>
          </w:rPr>
        </w:sdtEndPr>
        <w:sdtContent>
          <w:r>
            <w:rPr>
              <w:lang w:val="pt-BR"/>
              <w:rFonts/>
            </w:rPr>
            <w:t xml:space="preserve">Packet Tracer - Configurando uma rede sem fio</w:t>
          </w:r>
        </w:sdtContent>
      </w:sdt>
      <w:r>
        <w:rPr>
          <w:rStyle w:val="LabTitleInstVersred"/>
          <w:lang w:val="pt-BR"/>
          <w:rFonts/>
        </w:rPr>
        <w:t xml:space="preserve"> (Versão do Instrutor)</w:t>
      </w:r>
    </w:p>
    <w:p w:rsidR="00087936" w:rsidRPr="002900A2" w:rsidRDefault="00087936" w:rsidP="00087936">
      <w:pPr>
        <w:pStyle w:val="InstNoteRed"/>
        <w:rPr>
          <w:rStyle w:val="LabTitleInstVersred"/>
          <w:b w:val="0"/>
          <w:sz w:val="20"/>
          <w:lang w:val="pt-BR"/>
          <w:rFonts/>
        </w:rPr>
      </w:pPr>
      <w:r>
        <w:rPr>
          <w:b w:val="true"/>
          <w:lang w:val="pt-BR"/>
          <w:rFonts/>
        </w:rPr>
        <w:t xml:space="preserve">Nota do Instrutor</w:t>
      </w:r>
      <w:r w:rsidRPr="001C05A1">
        <w:rPr>
          <w:lang w:val="pt-BR"/>
          <w:rFonts/>
        </w:rPr>
        <w:t xml:space="preserve">: Cor vermelha da fonte ou realces em cinza indicam o texto que aparece apenas na cópia do instrutor.</w:t>
      </w:r>
    </w:p>
    <w:p w:rsidR="00087936" w:rsidRPr="0082485A" w:rsidRDefault="00087936" w:rsidP="00087936">
      <w:pPr>
        <w:pStyle w:val="Heading1"/>
        <w:numPr>
          <w:ilvl w:val="0"/>
          <w:numId w:val="3"/>
        </w:numPr>
        <w:rPr>
          <w:rFonts w:eastAsiaTheme="minorEastAsia"/>
          <w:szCs w:val="24"/>
          <w:lang w:val="pt-BR"/>
        </w:rPr>
      </w:pPr>
      <w:r>
        <w:rPr>
          <w:lang w:val="pt-BR"/>
          <w:rFonts/>
        </w:rPr>
        <w:t xml:space="preserve">Objetivos</w:t>
      </w:r>
    </w:p>
    <w:p w:rsidR="00087936" w:rsidRDefault="00087936" w:rsidP="00087936">
      <w:pPr>
        <w:pStyle w:val="Bulletlevel1"/>
        <w:spacing w:before="60" w:after="60" w:line="276" w:lineRule="auto"/>
      </w:pPr>
      <w:r>
        <w:rPr>
          <w:lang w:val="pt-BR"/>
          <w:rFonts/>
        </w:rPr>
        <w:t xml:space="preserve">Conectar-se a um roteador sem fio</w:t>
      </w:r>
    </w:p>
    <w:p w:rsidR="00087936" w:rsidRDefault="00087936" w:rsidP="00087936">
      <w:pPr>
        <w:pStyle w:val="Bulletlevel1"/>
        <w:spacing w:before="60" w:after="60" w:line="276" w:lineRule="auto"/>
      </w:pPr>
      <w:r>
        <w:rPr>
          <w:lang w:val="pt-BR"/>
          <w:rFonts/>
        </w:rPr>
        <w:t xml:space="preserve">Configurando o Roteador Sem Fio</w:t>
      </w:r>
    </w:p>
    <w:p w:rsidR="00087936" w:rsidRDefault="00087936" w:rsidP="00087936">
      <w:pPr>
        <w:pStyle w:val="Bulletlevel1"/>
        <w:spacing w:before="60" w:after="60" w:line="276" w:lineRule="auto"/>
      </w:pPr>
      <w:r>
        <w:rPr>
          <w:lang w:val="pt-BR"/>
          <w:rFonts/>
        </w:rPr>
        <w:t xml:space="preserve">Conecte um dispositivo com fio ao roteador sem fio</w:t>
      </w:r>
    </w:p>
    <w:p w:rsidR="00087936" w:rsidRDefault="00087936" w:rsidP="00087936">
      <w:pPr>
        <w:pStyle w:val="Bulletlevel1"/>
        <w:spacing w:before="60" w:after="60" w:line="276" w:lineRule="auto"/>
      </w:pPr>
      <w:r>
        <w:rPr>
          <w:lang w:val="pt-BR"/>
          <w:rFonts/>
        </w:rPr>
        <w:t xml:space="preserve">Conecte um dispositivo sem fio ao roteador sem fio</w:t>
      </w:r>
    </w:p>
    <w:p w:rsidR="00087936" w:rsidRPr="00727D13" w:rsidRDefault="00087936" w:rsidP="00087936">
      <w:pPr>
        <w:pStyle w:val="Bulletlevel1"/>
        <w:spacing w:before="60" w:after="60" w:line="276" w:lineRule="auto"/>
      </w:pPr>
      <w:r>
        <w:rPr>
          <w:lang w:val="pt-BR"/>
          <w:rFonts/>
        </w:rPr>
        <w:t xml:space="preserve">Adicione um ponto de acesso à rede para estender a cobertura sem fio</w:t>
      </w:r>
    </w:p>
    <w:p w:rsidR="00087936" w:rsidRPr="00727D13" w:rsidRDefault="00087936" w:rsidP="00087936">
      <w:pPr>
        <w:pStyle w:val="Bulletlevel1"/>
        <w:spacing w:before="60" w:after="60" w:line="276" w:lineRule="auto"/>
      </w:pPr>
      <w:r>
        <w:rPr>
          <w:lang w:val="pt-BR"/>
          <w:rFonts/>
        </w:rPr>
        <w:t xml:space="preserve">Atualizar configurações padrão do roteador</w:t>
      </w:r>
    </w:p>
    <w:p w:rsidR="00087936" w:rsidRPr="0082485A" w:rsidRDefault="00087936" w:rsidP="00087936">
      <w:pPr>
        <w:pStyle w:val="Heading1"/>
        <w:numPr>
          <w:ilvl w:val="0"/>
          <w:numId w:val="3"/>
        </w:numPr>
        <w:rPr>
          <w:rFonts w:eastAsiaTheme="minorEastAsia"/>
          <w:szCs w:val="24"/>
          <w:lang w:val="pt-BR"/>
        </w:rPr>
      </w:pPr>
      <w:r>
        <w:rPr>
          <w:lang w:val="pt-BR"/>
          <w:rFonts/>
        </w:rPr>
        <w:t xml:space="preserve">Introdução</w:t>
      </w:r>
    </w:p>
    <w:p w:rsidR="00087936" w:rsidRPr="00727D13" w:rsidRDefault="00087936" w:rsidP="00087936">
      <w:pPr>
        <w:pStyle w:val="BodyTextL25"/>
      </w:pPr>
      <w:r>
        <w:rPr>
          <w:lang w:val="pt-BR"/>
          <w:rFonts/>
        </w:rPr>
        <w:t xml:space="preserve">Nesta atividade, você vai configurar um roteador sem fio e uma ponto de acesso para aceitar clientes sem fio e encaminhar pacotes IP.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Além disso, você também atualizará algumas das configurações padrão.</w:t>
      </w:r>
    </w:p>
    <w:p w:rsidR="00087936" w:rsidRDefault="00087936" w:rsidP="00087936">
      <w:pPr>
        <w:pStyle w:val="Heading1"/>
        <w:numPr>
          <w:ilvl w:val="0"/>
          <w:numId w:val="3"/>
        </w:numPr>
      </w:pPr>
      <w:r>
        <w:rPr>
          <w:lang w:val="pt-BR"/>
          <w:rFonts/>
        </w:rPr>
        <w:t xml:space="preserve">Instruções</w:t>
      </w:r>
    </w:p>
    <w:p w:rsidR="00087936" w:rsidRDefault="00087936" w:rsidP="00087936">
      <w:pPr>
        <w:pStyle w:val="Heading2"/>
        <w:ind w:left="1080" w:hanging="1080"/>
      </w:pPr>
      <w:r>
        <w:rPr>
          <w:lang w:val="pt-BR"/>
          <w:rFonts/>
        </w:rPr>
        <w:t xml:space="preserve">Conectar-se a um roteador sem fio</w:t>
      </w:r>
    </w:p>
    <w:p w:rsidR="00087936" w:rsidRPr="00E466D0" w:rsidRDefault="00087936" w:rsidP="00087936">
      <w:pPr>
        <w:pStyle w:val="Heading3"/>
      </w:pPr>
      <w:r>
        <w:rPr>
          <w:lang w:val="pt-BR"/>
          <w:rFonts/>
        </w:rPr>
        <w:t xml:space="preserve">Conecte o Admin ao WR.</w:t>
      </w:r>
    </w:p>
    <w:p w:rsidR="00087936" w:rsidRPr="00AB2F5F" w:rsidRDefault="00087936" w:rsidP="00087936">
      <w:pPr>
        <w:pStyle w:val="SubStepAlpha"/>
      </w:pPr>
      <w:r>
        <w:rPr>
          <w:lang w:val="pt-BR"/>
          <w:rFonts/>
        </w:rPr>
        <w:t xml:space="preserve">Conecte o </w:t>
      </w:r>
      <w:r>
        <w:rPr>
          <w:b/>
          <w:lang w:val="pt-BR"/>
          <w:rFonts/>
        </w:rPr>
        <w:t xml:space="preserve">Admin</w:t>
      </w:r>
      <w:r>
        <w:rPr>
          <w:lang w:val="pt-BR"/>
          <w:rFonts/>
        </w:rPr>
        <w:t xml:space="preserve"> ao </w:t>
      </w:r>
      <w:r w:rsidRPr="00AC39BF">
        <w:rPr>
          <w:b/>
          <w:lang w:val="pt-BR"/>
          <w:rFonts/>
        </w:rPr>
        <w:t xml:space="preserve">WR </w:t>
      </w:r>
      <w:r>
        <w:rPr>
          <w:lang w:val="pt-BR"/>
          <w:rFonts/>
        </w:rPr>
        <w:t xml:space="preserve"> usando um cabo Ethernet direto através das portas Ethernet.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Selecione </w:t>
      </w:r>
      <w:r w:rsidRPr="00AC39BF">
        <w:rPr>
          <w:b/>
          <w:bCs/>
          <w:lang w:val="pt-BR"/>
          <w:rFonts/>
        </w:rPr>
        <w:t xml:space="preserve"> Connections (Conexões)</w:t>
      </w:r>
      <w:r>
        <w:rPr>
          <w:lang w:val="pt-BR"/>
          <w:rFonts/>
        </w:rPr>
        <w:t xml:space="preserve">, representado por um raio no lado inferior esquerdo do Packet Tracer.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Clique em </w:t>
      </w:r>
      <w:r w:rsidRPr="00AC39BF">
        <w:rPr>
          <w:b/>
          <w:bCs/>
          <w:lang w:val="pt-BR"/>
          <w:rFonts/>
        </w:rPr>
        <w:t xml:space="preserve">Copper Straight-Through (Cobre Direto)</w:t>
      </w:r>
      <w:r>
        <w:rPr>
          <w:lang w:val="pt-BR"/>
          <w:rFonts/>
        </w:rPr>
        <w:t xml:space="preserve">, representado por uma linha preta sólida.</w:t>
      </w:r>
    </w:p>
    <w:p w:rsidR="00087936" w:rsidRPr="0082485A" w:rsidRDefault="00087936" w:rsidP="00087936">
      <w:pPr>
        <w:pStyle w:val="SubStepAlpha"/>
      </w:pPr>
      <w:r>
        <w:rPr>
          <w:lang w:val="pt-BR"/>
          <w:rFonts/>
        </w:rPr>
        <w:t xml:space="preserve">Quando o cursor mudar para o modo de conexão, clique em </w:t>
      </w:r>
      <w:r>
        <w:rPr>
          <w:b/>
          <w:bCs/>
          <w:lang w:val="pt-BR"/>
          <w:rFonts/>
        </w:rPr>
        <w:t xml:space="preserve">Admin</w:t>
      </w:r>
      <w:r>
        <w:rPr>
          <w:lang w:val="pt-BR"/>
          <w:rFonts/>
        </w:rPr>
        <w:t xml:space="preserve"> e escolha </w:t>
      </w:r>
      <w:r w:rsidRPr="00B41CF9">
        <w:rPr>
          <w:b/>
          <w:bCs/>
          <w:lang w:val="pt-BR"/>
          <w:rFonts/>
        </w:rPr>
        <w:t xml:space="preserve">FastEthernet0.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Clique em </w:t>
      </w:r>
      <w:r>
        <w:rPr>
          <w:b/>
          <w:lang w:val="pt-BR"/>
          <w:rFonts/>
        </w:rPr>
        <w:t xml:space="preserve">WR</w:t>
      </w:r>
      <w:r>
        <w:rPr>
          <w:lang w:val="pt-BR"/>
          <w:rFonts/>
        </w:rPr>
        <w:t xml:space="preserve"> e escolha uma porta Ethernet disponível para conectar a outra extremidade do cabo.</w:t>
      </w:r>
    </w:p>
    <w:p w:rsidR="00087936" w:rsidRPr="00E466D0" w:rsidRDefault="00087936" w:rsidP="00087936">
      <w:pPr>
        <w:pStyle w:val="BodyTextL50"/>
      </w:pPr>
      <w:r>
        <w:rPr>
          <w:b w:val="true"/>
          <w:lang w:val="pt-BR"/>
          <w:rFonts/>
        </w:rPr>
        <w:t xml:space="preserve">WR</w:t>
      </w:r>
      <w:r w:rsidRPr="00245B25">
        <w:rPr>
          <w:lang w:val="pt-BR"/>
          <w:rFonts/>
        </w:rPr>
        <w:t xml:space="preserve"> atuará como um switch para os dispositivos conectados à LAN e como um roteador para a Internet.</w:t>
      </w:r>
      <w:r>
        <w:rPr>
          <w:b w:val="true"/>
          <w:lang w:val="pt-BR"/>
          <w:rFonts/>
        </w:rPr>
        <w:t xml:space="preserve"> </w:t>
      </w:r>
      <w:r>
        <w:rPr>
          <w:b w:val="true"/>
          <w:lang w:val="pt-BR"/>
          <w:rFonts/>
        </w:rPr>
        <w:t xml:space="preserve">Admin</w:t>
      </w:r>
      <w:r w:rsidRPr="00245B25">
        <w:rPr>
          <w:lang w:val="pt-BR"/>
          <w:rFonts/>
        </w:rPr>
        <w:t xml:space="preserve"> agora está conectado à LAN (</w:t>
      </w:r>
      <w:r>
        <w:rPr>
          <w:b w:val="true"/>
          <w:lang w:val="pt-BR"/>
          <w:rFonts/>
        </w:rPr>
        <w:t xml:space="preserve">GigabitEthernet 1</w:t>
      </w:r>
      <w:r>
        <w:rPr>
          <w:lang w:val="pt-BR"/>
          <w:rFonts/>
        </w:rPr>
        <w:t xml:space="preserve">).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Quando o Packet Tracer exibir triângulos verdes em ambos os lados da conexão entre </w:t>
      </w:r>
      <w:r>
        <w:rPr>
          <w:b w:val="true"/>
          <w:lang w:val="pt-BR"/>
          <w:rFonts/>
        </w:rPr>
        <w:t xml:space="preserve">Admin </w:t>
      </w:r>
      <w:r w:rsidRPr="00245B25">
        <w:rPr>
          <w:lang w:val="pt-BR"/>
          <w:rFonts/>
        </w:rPr>
        <w:t xml:space="preserve">e </w:t>
      </w:r>
      <w:r>
        <w:rPr>
          <w:b w:val="true"/>
          <w:lang w:val="pt-BR"/>
          <w:rFonts/>
        </w:rPr>
        <w:t xml:space="preserve">WR</w:t>
      </w:r>
      <w:r w:rsidRPr="00245B25">
        <w:rPr>
          <w:lang w:val="pt-BR"/>
          <w:rFonts/>
        </w:rPr>
        <w:t xml:space="preserve">, siga para a próxima etapa.</w:t>
      </w:r>
    </w:p>
    <w:p w:rsidR="00087936" w:rsidRPr="001411B1" w:rsidRDefault="00087936" w:rsidP="00087936">
      <w:pPr>
        <w:pStyle w:val="BodyTextL50"/>
      </w:pPr>
      <w:r>
        <w:rPr>
          <w:b w:val="true"/>
          <w:lang w:val="pt-BR"/>
          <w:rFonts/>
        </w:rPr>
        <w:t xml:space="preserve">Nota</w:t>
      </w:r>
      <w:r w:rsidRPr="0082485A">
        <w:rPr>
          <w:lang w:val="pt-BR"/>
          <w:rFonts/>
        </w:rPr>
        <w:t xml:space="preserve">: Caso não apareçam pontos verdes, certifique-se de habilitar </w:t>
      </w:r>
      <w:r>
        <w:rPr>
          <w:b w:val="true"/>
          <w:lang w:val="pt-BR"/>
          <w:rFonts/>
        </w:rPr>
        <w:t xml:space="preserve">Show Link Lights </w:t>
      </w:r>
      <w:r w:rsidRPr="0082485A">
        <w:rPr>
          <w:lang w:val="pt-BR"/>
          <w:rFonts/>
        </w:rPr>
        <w:t xml:space="preserve">em </w:t>
      </w:r>
      <w:r>
        <w:rPr>
          <w:b w:val="true"/>
          <w:lang w:val="pt-BR"/>
          <w:rFonts/>
        </w:rPr>
        <w:t xml:space="preserve">Options &gt; Preferences</w:t>
      </w:r>
      <w:r w:rsidRPr="0082485A">
        <w:rPr>
          <w:lang w:val="pt-BR"/>
          <w:rFonts/>
        </w:rPr>
        <w:t xml:space="preserve">. Também é possível clicar em </w:t>
      </w:r>
      <w:r>
        <w:rPr>
          <w:b w:val="true"/>
          <w:lang w:val="pt-BR"/>
          <w:rFonts/>
        </w:rPr>
        <w:t xml:space="preserve">Fast Forward Time</w:t>
      </w:r>
      <w:r>
        <w:rPr>
          <w:lang w:val="pt-BR"/>
          <w:rFonts/>
        </w:rPr>
        <w:t xml:space="preserve"> acima da caixa de seleção </w:t>
      </w:r>
      <w:r>
        <w:rPr>
          <w:b w:val="true"/>
          <w:lang w:val="pt-BR"/>
          <w:rFonts/>
        </w:rPr>
        <w:t xml:space="preserve">Connections </w:t>
      </w:r>
      <w:r>
        <w:rPr>
          <w:lang w:val="pt-BR"/>
          <w:rFonts/>
        </w:rPr>
        <w:t xml:space="preserve">na barra amarela.</w:t>
      </w:r>
    </w:p>
    <w:p w:rsidR="00087936" w:rsidRDefault="00087936" w:rsidP="00087936">
      <w:pPr>
        <w:pStyle w:val="Heading3"/>
        <w:rPr>
          <w:rFonts w:eastAsiaTheme="minorEastAsia"/>
          <w:bCs w:val="0"/>
          <w:lang w:val="pt-BR"/>
        </w:rPr>
      </w:pPr>
      <w:r>
        <w:rPr>
          <w:lang w:val="pt-BR"/>
          <w:rFonts/>
        </w:rPr>
        <w:t xml:space="preserve">Configure Admin para usar DHCP.</w:t>
      </w:r>
    </w:p>
    <w:p w:rsidR="00087936" w:rsidRPr="00DD6C67" w:rsidRDefault="00087936" w:rsidP="00087936">
      <w:pPr>
        <w:pStyle w:val="BodyTextL25"/>
      </w:pPr>
      <w:r>
        <w:rPr>
          <w:lang w:val="pt-BR"/>
          <w:rFonts/>
        </w:rPr>
        <w:t xml:space="preserve">Para chegar à página de gerenciamento de </w:t>
      </w:r>
      <w:r>
        <w:rPr>
          <w:b/>
          <w:bCs/>
          <w:lang w:val="pt-BR"/>
          <w:rFonts/>
        </w:rPr>
        <w:t xml:space="preserve">WRS1</w:t>
      </w:r>
      <w:r>
        <w:rPr>
          <w:lang w:val="pt-BR"/>
          <w:rFonts/>
        </w:rPr>
        <w:t xml:space="preserve">, </w:t>
      </w:r>
      <w:r>
        <w:rPr>
          <w:b/>
          <w:bCs/>
          <w:lang w:val="pt-BR"/>
          <w:rFonts/>
        </w:rPr>
        <w:t xml:space="preserve">Admin </w:t>
      </w:r>
      <w:r>
        <w:rPr>
          <w:lang w:val="pt-BR"/>
          <w:rFonts/>
        </w:rPr>
        <w:t xml:space="preserve">precisa se comunicar pela rede.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Um roteador sem fio normalmente inclui um servidor DHCP e o servidor DHCP normalmente está habilitado por padrão na LAN.</w:t>
      </w:r>
      <w:r>
        <w:rPr>
          <w:lang w:val="pt-BR"/>
          <w:rFonts/>
        </w:rPr>
        <w:t xml:space="preserve"> </w:t>
      </w:r>
      <w:r>
        <w:rPr>
          <w:b/>
          <w:bCs/>
          <w:lang w:val="pt-BR"/>
          <w:rFonts/>
        </w:rPr>
        <w:t xml:space="preserve">Admin</w:t>
      </w:r>
      <w:r>
        <w:rPr>
          <w:lang w:val="pt-BR"/>
          <w:rFonts/>
        </w:rPr>
        <w:t xml:space="preserve"> receberá informações de endereço IP do servidor DHCP em </w:t>
      </w:r>
      <w:r>
        <w:rPr>
          <w:b/>
          <w:lang w:val="pt-BR"/>
          <w:rFonts/>
        </w:rPr>
        <w:t xml:space="preserve">WR</w:t>
      </w:r>
      <w:r>
        <w:rPr>
          <w:lang w:val="pt-BR"/>
          <w:rFonts/>
        </w:rPr>
        <w:t xml:space="preserve">.</w:t>
      </w:r>
    </w:p>
    <w:p w:rsidR="00087936" w:rsidRPr="00E466D0" w:rsidRDefault="00087936" w:rsidP="00087936">
      <w:pPr>
        <w:pStyle w:val="SubStepAlpha"/>
      </w:pPr>
      <w:r>
        <w:rPr>
          <w:lang w:val="pt-BR"/>
          <w:rFonts/>
        </w:rPr>
        <w:t xml:space="preserve">Clique em </w:t>
      </w:r>
      <w:r>
        <w:rPr>
          <w:b/>
          <w:bCs/>
          <w:lang w:val="pt-BR"/>
          <w:rFonts/>
        </w:rPr>
        <w:t xml:space="preserve">Admin</w:t>
      </w:r>
      <w:r>
        <w:rPr>
          <w:lang w:val="pt-BR"/>
          <w:rFonts/>
        </w:rPr>
        <w:t xml:space="preserve"> e selecione a guia </w:t>
      </w:r>
      <w:r w:rsidRPr="0098289E">
        <w:rPr>
          <w:b/>
          <w:bCs/>
          <w:lang w:val="pt-BR"/>
          <w:rFonts/>
        </w:rPr>
        <w:t xml:space="preserve">Desktop</w:t>
      </w:r>
      <w:r>
        <w:rPr>
          <w:lang w:val="pt-BR"/>
          <w:rFonts/>
        </w:rPr>
        <w:t xml:space="preserve">.</w:t>
      </w:r>
    </w:p>
    <w:p w:rsidR="00087936" w:rsidRPr="00E466D0" w:rsidRDefault="00087936" w:rsidP="00087936">
      <w:pPr>
        <w:pStyle w:val="SubStepAlpha"/>
      </w:pPr>
      <w:r>
        <w:rPr>
          <w:lang w:val="pt-BR"/>
          <w:rFonts/>
        </w:rPr>
        <w:t xml:space="preserve">Clique em </w:t>
      </w:r>
      <w:r w:rsidRPr="0098289E">
        <w:rPr>
          <w:b/>
          <w:bCs/>
          <w:lang w:val="pt-BR"/>
          <w:rFonts/>
        </w:rPr>
        <w:t xml:space="preserve">IP Configuration</w:t>
      </w:r>
      <w:r>
        <w:rPr>
          <w:lang w:val="pt-BR"/>
          <w:rFonts/>
        </w:rPr>
        <w:t xml:space="preserve"> e selecione </w:t>
      </w:r>
      <w:r w:rsidRPr="0098289E">
        <w:rPr>
          <w:b/>
          <w:bCs/>
          <w:lang w:val="pt-BR"/>
          <w:rFonts/>
        </w:rPr>
        <w:t xml:space="preserve">DHCP</w:t>
      </w:r>
      <w:r>
        <w:rPr>
          <w:lang w:val="pt-BR"/>
          <w:rFonts/>
        </w:rPr>
        <w:t xml:space="preserve">.</w:t>
      </w:r>
    </w:p>
    <w:p w:rsidR="00087936" w:rsidRDefault="00087936" w:rsidP="00087936">
      <w:pPr>
        <w:pStyle w:val="Heading4"/>
      </w:pPr>
      <w:r>
        <w:rPr>
          <w:lang w:val="pt-BR"/>
          <w:rFonts/>
        </w:rPr>
        <w:t xml:space="preserve">Perguntas:</w:t>
      </w:r>
    </w:p>
    <w:p w:rsidR="00087936" w:rsidRDefault="00087936" w:rsidP="00116217">
      <w:pPr>
        <w:pStyle w:val="BodyTextL50"/>
        <w:keepNext/>
        <w:tabs>
          <w:tab w:val="right" w:leader="underscore" w:pos="10080"/>
        </w:tabs>
        <w:spacing w:before="0"/>
      </w:pPr>
      <w:r>
        <w:rPr>
          <w:lang w:val="pt-BR"/>
          <w:rFonts/>
        </w:rPr>
        <w:t xml:space="preserve">Qual é o endereço IP deste computador?</w:t>
      </w:r>
    </w:p>
    <w:p w:rsidR="00087936" w:rsidRDefault="00087936" w:rsidP="00087936">
      <w:pPr>
        <w:pStyle w:val="AnswerLineL50"/>
      </w:pPr>
      <w:r>
        <w:rPr>
          <w:lang w:val="pt-BR"/>
          <w:rFonts/>
        </w:rPr>
        <w:t xml:space="preserve">Digite suas respostas aqui.</w:t>
      </w:r>
    </w:p>
    <w:p w:rsidR="00087936" w:rsidRPr="00E466D0" w:rsidRDefault="00087936" w:rsidP="00087936">
      <w:pPr>
        <w:pStyle w:val="BodyTextL50"/>
        <w:tabs>
          <w:tab w:val="right" w:leader="underscore" w:pos="10080"/>
        </w:tabs>
      </w:pPr>
      <w:r>
        <w:rPr>
          <w:rStyle w:val="AnswerGray"/>
          <w:lang w:val="pt-BR"/>
          <w:rFonts/>
        </w:rPr>
        <w:t xml:space="preserve">192.168.0.100</w:t>
      </w:r>
    </w:p>
    <w:p w:rsidR="00087936" w:rsidRDefault="00087936" w:rsidP="002568BB">
      <w:pPr>
        <w:pStyle w:val="BodyTextL50"/>
        <w:keepNext/>
        <w:tabs>
          <w:tab w:val="right" w:leader="underscore" w:pos="10080"/>
        </w:tabs>
      </w:pPr>
      <w:r>
        <w:rPr>
          <w:lang w:val="pt-BR"/>
          <w:rFonts/>
        </w:rPr>
        <w:t xml:space="preserve">Qual é a máscara de sub-rede deste computador?</w:t>
      </w:r>
    </w:p>
    <w:p w:rsidR="00087936" w:rsidRDefault="00087936" w:rsidP="00087936">
      <w:pPr>
        <w:pStyle w:val="AnswerLineL50"/>
      </w:pPr>
      <w:r>
        <w:rPr>
          <w:lang w:val="pt-BR"/>
          <w:rFonts/>
        </w:rPr>
        <w:t xml:space="preserve">Digite suas respostas aqui.</w:t>
      </w:r>
    </w:p>
    <w:p w:rsidR="00087936" w:rsidRPr="00E466D0" w:rsidRDefault="00087936" w:rsidP="00087936">
      <w:pPr>
        <w:pStyle w:val="BodyTextL50"/>
        <w:tabs>
          <w:tab w:val="right" w:leader="underscore" w:pos="10080"/>
        </w:tabs>
      </w:pPr>
      <w:r>
        <w:rPr>
          <w:rStyle w:val="AnswerGray"/>
          <w:lang w:val="pt-BR"/>
          <w:rFonts/>
        </w:rPr>
        <w:t xml:space="preserve">255.255.255.0</w:t>
      </w:r>
    </w:p>
    <w:p w:rsidR="00087936" w:rsidRDefault="00087936" w:rsidP="002568BB">
      <w:pPr>
        <w:pStyle w:val="BodyTextL50"/>
        <w:keepNext/>
        <w:tabs>
          <w:tab w:val="right" w:leader="underscore" w:pos="10080"/>
        </w:tabs>
        <w:rPr>
          <w:rFonts w:eastAsia="Times New Roman"/>
          <w:color w:val="000000"/>
          <w:lang w:val="pt-BR"/>
        </w:rPr>
      </w:pPr>
      <w:r>
        <w:rPr>
          <w:color w:val="000000"/>
          <w:lang w:val="pt-BR"/>
          <w:rFonts/>
        </w:rPr>
        <w:t xml:space="preserve">Qual é o gateway padrão deste computador?</w:t>
      </w:r>
    </w:p>
    <w:p w:rsidR="00087936" w:rsidRDefault="00087936" w:rsidP="00087936">
      <w:pPr>
        <w:pStyle w:val="AnswerLineL50"/>
      </w:pPr>
      <w:r>
        <w:rPr>
          <w:lang w:val="pt-BR"/>
          <w:rFonts/>
        </w:rPr>
        <w:t xml:space="preserve">Digite suas respostas aqui.</w:t>
      </w:r>
    </w:p>
    <w:p w:rsidR="00087936" w:rsidRDefault="00087936" w:rsidP="00087936">
      <w:pPr>
        <w:pStyle w:val="BodyTextL50"/>
        <w:tabs>
          <w:tab w:val="right" w:leader="underscore" w:pos="10080"/>
        </w:tabs>
        <w:rPr>
          <w:rStyle w:val="AnswerGray"/>
          <w:lang w:val="pt-BR"/>
          <w:rFonts/>
        </w:rPr>
      </w:pPr>
      <w:r>
        <w:rPr>
          <w:rStyle w:val="AnswerGray"/>
          <w:lang w:val="pt-BR"/>
          <w:rFonts/>
        </w:rPr>
        <w:t xml:space="preserve">192.168.0.1</w:t>
      </w:r>
    </w:p>
    <w:p w:rsidR="00087936" w:rsidRPr="00E466D0" w:rsidRDefault="00087936" w:rsidP="00087936">
      <w:pPr>
        <w:pStyle w:val="SubStepAlpha"/>
      </w:pPr>
      <w:r>
        <w:rPr>
          <w:lang w:val="pt-BR"/>
          <w:rFonts/>
        </w:rPr>
        <w:t xml:space="preserve">Feche a janela </w:t>
      </w:r>
      <w:r w:rsidRPr="0082485A">
        <w:rPr>
          <w:b/>
          <w:bCs/>
          <w:lang w:val="pt-BR"/>
          <w:rFonts/>
        </w:rPr>
        <w:t xml:space="preserve">IP Configuration (Configuração IP)</w:t>
      </w:r>
      <w:r>
        <w:rPr>
          <w:lang w:val="pt-BR"/>
          <w:rFonts/>
        </w:rPr>
        <w:t xml:space="preserve">.</w:t>
      </w:r>
    </w:p>
    <w:p w:rsidR="00087936" w:rsidRPr="0082485A" w:rsidRDefault="00087936" w:rsidP="00087936">
      <w:pPr>
        <w:pStyle w:val="BodyTextL25"/>
        <w:rPr>
          <w:sz w:val="24"/>
          <w:szCs w:val="24"/>
          <w:lang w:val="pt-BR"/>
          <w:rFonts/>
        </w:rPr>
      </w:pPr>
      <w:r>
        <w:rPr>
          <w:b w:val="true"/>
          <w:lang w:val="pt-BR"/>
          <w:rFonts/>
        </w:rPr>
        <w:t xml:space="preserve">Nota:</w:t>
      </w:r>
      <w:r>
        <w:rPr>
          <w:lang w:val="pt-BR"/>
          <w:rFonts/>
        </w:rPr>
        <w:t xml:space="preserve"> os valores podem variar dentro do intervalo da rede devido à operação normal do DHCP.</w:t>
      </w:r>
    </w:p>
    <w:p w:rsidR="00087936" w:rsidRPr="0082485A" w:rsidRDefault="00087936" w:rsidP="00087936">
      <w:pPr>
        <w:pStyle w:val="Heading3"/>
        <w:rPr>
          <w:rFonts w:eastAsiaTheme="minorEastAsia"/>
          <w:lang w:val="pt-BR"/>
        </w:rPr>
      </w:pPr>
      <w:r>
        <w:rPr>
          <w:lang w:val="pt-BR"/>
          <w:rFonts/>
        </w:rPr>
        <w:t xml:space="preserve">Conecte-se à interface da Web WR.</w:t>
      </w:r>
    </w:p>
    <w:p w:rsidR="00087936" w:rsidRDefault="00087936" w:rsidP="00087936">
      <w:pPr>
        <w:pStyle w:val="SubStepAlpha"/>
      </w:pPr>
      <w:r>
        <w:rPr>
          <w:lang w:val="pt-BR"/>
          <w:rFonts/>
        </w:rPr>
        <w:t xml:space="preserve">Na guia </w:t>
      </w:r>
      <w:r w:rsidRPr="00030D4E">
        <w:rPr>
          <w:b/>
          <w:bCs/>
          <w:lang w:val="pt-BR"/>
          <w:rFonts/>
        </w:rPr>
        <w:t xml:space="preserve">Desktop</w:t>
      </w:r>
      <w:r>
        <w:rPr>
          <w:lang w:val="pt-BR"/>
          <w:rFonts/>
        </w:rPr>
        <w:t xml:space="preserve"> em </w:t>
      </w:r>
      <w:r>
        <w:rPr>
          <w:b/>
          <w:bCs/>
          <w:lang w:val="pt-BR"/>
          <w:rFonts/>
        </w:rPr>
        <w:t xml:space="preserve">Admin</w:t>
      </w:r>
      <w:r>
        <w:rPr>
          <w:lang w:val="pt-BR"/>
          <w:rFonts/>
        </w:rPr>
        <w:t xml:space="preserve">, escolha </w:t>
      </w:r>
      <w:r w:rsidRPr="00030D4E">
        <w:rPr>
          <w:b/>
          <w:bCs/>
          <w:lang w:val="pt-BR"/>
          <w:rFonts/>
        </w:rPr>
        <w:t xml:space="preserve">Web Browser</w:t>
      </w:r>
      <w:r>
        <w:rPr>
          <w:lang w:val="pt-BR"/>
          <w:rFonts/>
        </w:rPr>
        <w:t xml:space="preserve">.</w:t>
      </w:r>
    </w:p>
    <w:p w:rsidR="00087936" w:rsidRPr="00E466D0" w:rsidRDefault="00087936" w:rsidP="00087936">
      <w:pPr>
        <w:pStyle w:val="SubStepAlpha"/>
      </w:pPr>
      <w:r>
        <w:rPr>
          <w:lang w:val="pt-BR"/>
          <w:rFonts/>
        </w:rPr>
        <w:t xml:space="preserve">Insira </w:t>
      </w:r>
      <w:r w:rsidRPr="00030D4E">
        <w:rPr>
          <w:b/>
          <w:lang w:val="pt-BR"/>
          <w:rFonts/>
        </w:rPr>
        <w:t xml:space="preserve">192.168.0.1</w:t>
      </w:r>
      <w:r>
        <w:rPr>
          <w:lang w:val="pt-BR"/>
          <w:rFonts/>
        </w:rPr>
        <w:t xml:space="preserve"> no campo URL para abrir a página de configuração web do roteador sem fio.</w:t>
      </w:r>
    </w:p>
    <w:p w:rsidR="00087936" w:rsidRPr="00E466D0" w:rsidRDefault="00087936" w:rsidP="00087936">
      <w:pPr>
        <w:pStyle w:val="SubStepAlpha"/>
      </w:pPr>
      <w:r>
        <w:rPr>
          <w:lang w:val="pt-BR"/>
          <w:rFonts/>
        </w:rPr>
        <w:t xml:space="preserve">Use </w:t>
      </w:r>
      <w:r w:rsidRPr="0098289E">
        <w:rPr>
          <w:b/>
          <w:lang w:val="pt-BR"/>
          <w:rFonts/>
        </w:rPr>
        <w:t xml:space="preserve">admin</w:t>
      </w:r>
      <w:r>
        <w:rPr>
          <w:lang w:val="pt-BR"/>
          <w:rFonts/>
        </w:rPr>
        <w:t xml:space="preserve"> como nome de usuário e senha.</w:t>
      </w:r>
    </w:p>
    <w:p w:rsidR="00DC7452" w:rsidRDefault="00087936" w:rsidP="00087936">
      <w:pPr>
        <w:pStyle w:val="SubStepAlpha"/>
      </w:pPr>
      <w:r>
        <w:rPr>
          <w:lang w:val="pt-BR"/>
          <w:rFonts/>
        </w:rPr>
        <w:t xml:space="preserve">No item Network Setup (Configurações de Rede) na página </w:t>
      </w:r>
      <w:r w:rsidRPr="00DD6C67">
        <w:rPr>
          <w:b/>
          <w:lang w:val="pt-BR"/>
          <w:rFonts/>
        </w:rPr>
        <w:t xml:space="preserve">Basic Setup (Configurações Básicas)</w:t>
      </w:r>
      <w:r>
        <w:rPr>
          <w:lang w:val="pt-BR"/>
          <w:rFonts/>
        </w:rPr>
        <w:t xml:space="preserve">, observe o intervalo de endereços IP do servidor DHCP.</w:t>
      </w:r>
    </w:p>
    <w:p w:rsidR="00DC7452" w:rsidRDefault="00DC7452" w:rsidP="00DC7452">
      <w:pPr>
        <w:pStyle w:val="Heading4"/>
      </w:pPr>
      <w:r>
        <w:rPr>
          <w:lang w:val="pt-BR"/>
          <w:rFonts/>
        </w:rPr>
        <w:t xml:space="preserve">Pergunta:</w:t>
      </w:r>
    </w:p>
    <w:p w:rsidR="00087936" w:rsidRDefault="00087936" w:rsidP="00116217">
      <w:pPr>
        <w:pStyle w:val="BodyTextL50"/>
        <w:keepNext/>
        <w:spacing w:before="0"/>
      </w:pPr>
      <w:r>
        <w:rPr>
          <w:lang w:val="pt-BR"/>
          <w:rFonts/>
        </w:rPr>
        <w:t xml:space="preserve">O endereço IP do </w:t>
      </w:r>
      <w:r>
        <w:rPr>
          <w:b/>
          <w:bCs/>
          <w:lang w:val="pt-BR"/>
          <w:rFonts/>
        </w:rPr>
        <w:t xml:space="preserve"> Admin</w:t>
      </w:r>
      <w:r>
        <w:rPr>
          <w:lang w:val="pt-BR"/>
          <w:rFonts/>
        </w:rPr>
        <w:t xml:space="preserve"> está dentro deste intervalo?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É esperado?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Explique sua resposta.</w:t>
      </w:r>
    </w:p>
    <w:p w:rsidR="00087936" w:rsidRPr="00E466D0" w:rsidRDefault="00DC7452" w:rsidP="00E428DB">
      <w:pPr>
        <w:pStyle w:val="AnswerLineL50"/>
        <w:spacing w:after="480"/>
      </w:pPr>
      <w:r>
        <w:rPr>
          <w:lang w:val="pt-BR"/>
          <w:rFonts/>
        </w:rPr>
        <w:t xml:space="preserve">Digite suas respostas aqui.</w:t>
      </w:r>
    </w:p>
    <w:p w:rsidR="00087936" w:rsidRPr="00E466D0" w:rsidRDefault="00087936" w:rsidP="00087936">
      <w:pPr>
        <w:pStyle w:val="BodyTextL50"/>
        <w:rPr>
          <w:rStyle w:val="AnswerGray"/>
          <w:lang w:val="pt-BR"/>
          <w:rFonts/>
        </w:rPr>
      </w:pPr>
      <w:r>
        <w:rPr>
          <w:rStyle w:val="AnswerGray"/>
          <w:lang w:val="pt-BR"/>
          <w:rFonts/>
        </w:rPr>
        <w:t xml:space="preserve">Sim.</w:t>
      </w:r>
      <w:r>
        <w:rPr>
          <w:rStyle w:val="AnswerGray"/>
          <w:lang w:val="pt-BR"/>
          <w:rFonts/>
        </w:rPr>
        <w:t xml:space="preserve"> </w:t>
      </w:r>
      <w:r>
        <w:rPr>
          <w:rStyle w:val="AnswerGray"/>
          <w:lang w:val="pt-BR"/>
          <w:rFonts/>
        </w:rPr>
        <w:t xml:space="preserve">Admin tem 192.168.0.100/24 que pertence a 192.168.0.0/24 e no intervalo de 192.168.0.100 a 192.168.0.149.</w:t>
      </w:r>
      <w:r>
        <w:rPr>
          <w:rStyle w:val="AnswerGray"/>
          <w:lang w:val="pt-BR"/>
          <w:rFonts/>
        </w:rPr>
        <w:t xml:space="preserve"> </w:t>
      </w:r>
      <w:r>
        <w:rPr>
          <w:rStyle w:val="AnswerGray"/>
          <w:lang w:val="pt-BR"/>
          <w:rFonts/>
        </w:rPr>
        <w:t xml:space="preserve">É esperado porque o Admin adquiriu suas informações IP de WR por DHCP.</w:t>
      </w:r>
    </w:p>
    <w:p w:rsidR="00087936" w:rsidRPr="0082485A" w:rsidRDefault="00087936" w:rsidP="00087936">
      <w:pPr>
        <w:pStyle w:val="Heading3"/>
        <w:rPr>
          <w:rFonts w:eastAsiaTheme="minorEastAsia"/>
          <w:lang w:val="pt-BR"/>
        </w:rPr>
      </w:pPr>
      <w:r>
        <w:rPr>
          <w:lang w:val="pt-BR"/>
          <w:rFonts/>
        </w:rPr>
        <w:t xml:space="preserve">Configurar a porta Internet de WR</w:t>
      </w:r>
    </w:p>
    <w:p w:rsidR="00087936" w:rsidRPr="002F17AF" w:rsidRDefault="00087936" w:rsidP="00087936">
      <w:pPr>
        <w:pStyle w:val="BodyTextL25"/>
      </w:pPr>
      <w:r>
        <w:rPr>
          <w:lang w:val="pt-BR"/>
          <w:rFonts/>
        </w:rPr>
        <w:t xml:space="preserve">Nesta etapa, </w:t>
      </w:r>
      <w:r>
        <w:rPr>
          <w:b/>
          <w:lang w:val="pt-BR"/>
          <w:rFonts/>
        </w:rPr>
        <w:t xml:space="preserve">WR</w:t>
      </w:r>
      <w:r>
        <w:rPr>
          <w:lang w:val="pt-BR"/>
          <w:rFonts/>
        </w:rPr>
        <w:t xml:space="preserve"> é configurado para rotear os pacotes dos clientes sem fio para internet.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Você configurará a porta </w:t>
      </w:r>
      <w:r>
        <w:rPr>
          <w:b/>
          <w:lang w:val="pt-BR"/>
          <w:rFonts/>
        </w:rPr>
        <w:t xml:space="preserve">Internet</w:t>
      </w:r>
      <w:r>
        <w:rPr>
          <w:lang w:val="pt-BR"/>
          <w:rFonts/>
        </w:rPr>
        <w:t xml:space="preserve"> em </w:t>
      </w:r>
      <w:r>
        <w:rPr>
          <w:b/>
          <w:lang w:val="pt-BR"/>
          <w:rFonts/>
        </w:rPr>
        <w:t xml:space="preserve">WR</w:t>
      </w:r>
      <w:r>
        <w:rPr>
          <w:lang w:val="pt-BR"/>
          <w:rFonts/>
        </w:rPr>
        <w:t xml:space="preserve"> para conectar-se à internet.</w:t>
      </w:r>
    </w:p>
    <w:p w:rsidR="00087936" w:rsidRPr="00E466D0" w:rsidRDefault="00087936" w:rsidP="00087936">
      <w:pPr>
        <w:pStyle w:val="SubStepAlpha"/>
      </w:pPr>
      <w:r>
        <w:rPr>
          <w:lang w:val="pt-BR"/>
          <w:rFonts/>
        </w:rPr>
        <w:t xml:space="preserve">Em </w:t>
      </w:r>
      <w:r>
        <w:rPr>
          <w:b w:val="true"/>
          <w:lang w:val="pt-BR"/>
          <w:rFonts/>
        </w:rPr>
        <w:t xml:space="preserve">Internet Setup</w:t>
      </w:r>
      <w:r>
        <w:rPr>
          <w:lang w:val="pt-BR"/>
          <w:rFonts/>
        </w:rPr>
        <w:t xml:space="preserve">na parte superior da página </w:t>
      </w:r>
      <w:r>
        <w:rPr>
          <w:b w:val="true"/>
          <w:lang w:val="pt-BR"/>
          <w:rFonts/>
        </w:rPr>
        <w:t xml:space="preserve">Basic Setup</w:t>
      </w:r>
      <w:r>
        <w:rPr>
          <w:lang w:val="pt-BR"/>
          <w:rFonts/>
        </w:rPr>
        <w:t xml:space="preserve">, altere o método de endereço IP da Internet de </w:t>
      </w:r>
      <w:r w:rsidRPr="0082485A">
        <w:rPr>
          <w:b/>
          <w:bCs/>
          <w:lang w:val="pt-BR"/>
          <w:rFonts/>
        </w:rPr>
        <w:t xml:space="preserve">Automatic Configuration – DHCP </w:t>
      </w:r>
      <w:r>
        <w:rPr>
          <w:lang w:val="pt-BR"/>
          <w:rFonts/>
        </w:rPr>
        <w:t xml:space="preserve">para </w:t>
      </w:r>
      <w:r w:rsidRPr="0082485A">
        <w:rPr>
          <w:b/>
          <w:bCs/>
          <w:lang w:val="pt-BR"/>
          <w:rFonts/>
        </w:rPr>
        <w:t xml:space="preserve">Static IP</w:t>
      </w:r>
      <w:r>
        <w:rPr>
          <w:lang w:val="pt-BR"/>
          <w:rFonts/>
        </w:rPr>
        <w:t xml:space="preserve">.</w:t>
      </w:r>
    </w:p>
    <w:p w:rsidR="00087936" w:rsidRPr="00E466D0" w:rsidRDefault="00087936" w:rsidP="00087936">
      <w:pPr>
        <w:pStyle w:val="SubStepAlpha"/>
      </w:pPr>
      <w:r>
        <w:rPr>
          <w:lang w:val="pt-BR"/>
          <w:rFonts/>
        </w:rPr>
        <w:t xml:space="preserve">Digite o endereço IP a ser atribuído à interface Internet conforme a seguir:</w:t>
      </w:r>
    </w:p>
    <w:p w:rsidR="00087936" w:rsidRPr="0082485A" w:rsidRDefault="00087936" w:rsidP="00DC7452">
      <w:pPr>
        <w:pStyle w:val="BodyTextL50"/>
        <w:tabs>
          <w:tab w:val="left" w:pos="2790"/>
        </w:tabs>
        <w:rPr>
          <w:sz w:val="24"/>
          <w:szCs w:val="24"/>
          <w:lang w:val="pt-BR"/>
          <w:rFonts/>
        </w:rPr>
      </w:pPr>
      <w:r w:rsidRPr="00E466D0">
        <w:rPr>
          <w:b/>
          <w:lang w:val="pt-BR"/>
          <w:rFonts/>
        </w:rPr>
        <w:t xml:space="preserve">Internet IP Address</w:t>
      </w:r>
      <w:r>
        <w:rPr>
          <w:lang w:val="pt-BR"/>
          <w:rFonts/>
        </w:rPr>
        <w:t xml:space="preserve">: </w:t>
      </w:r>
      <w:r>
        <w:rPr>
          <w:lang w:val="pt-BR"/>
          <w:rFonts/>
        </w:rPr>
        <w:tab/>
      </w:r>
      <w:r>
        <w:rPr>
          <w:lang w:val="pt-BR"/>
          <w:rFonts/>
        </w:rPr>
        <w:t xml:space="preserve">209.165.200.225</w:t>
      </w:r>
    </w:p>
    <w:p w:rsidR="00087936" w:rsidRPr="0082485A" w:rsidRDefault="00087936" w:rsidP="00DC7452">
      <w:pPr>
        <w:pStyle w:val="BodyTextL50"/>
        <w:tabs>
          <w:tab w:val="left" w:pos="2790"/>
        </w:tabs>
        <w:rPr>
          <w:sz w:val="24"/>
          <w:szCs w:val="24"/>
          <w:lang w:val="pt-BR"/>
          <w:rFonts/>
        </w:rPr>
      </w:pPr>
      <w:r w:rsidRPr="00E466D0">
        <w:rPr>
          <w:b/>
          <w:lang w:val="pt-BR"/>
          <w:rFonts/>
        </w:rPr>
        <w:t xml:space="preserve">Subnet Mask</w:t>
      </w:r>
      <w:r>
        <w:rPr>
          <w:lang w:val="pt-BR"/>
          <w:rFonts/>
        </w:rPr>
        <w:t xml:space="preserve">: </w:t>
      </w:r>
      <w:r>
        <w:rPr>
          <w:lang w:val="pt-BR"/>
          <w:rFonts/>
        </w:rPr>
        <w:tab/>
      </w:r>
      <w:r>
        <w:rPr>
          <w:lang w:val="pt-BR"/>
          <w:rFonts/>
        </w:rPr>
        <w:t xml:space="preserve">255.255.255.252</w:t>
      </w:r>
    </w:p>
    <w:p w:rsidR="00087936" w:rsidRDefault="00087936" w:rsidP="00DC7452">
      <w:pPr>
        <w:pStyle w:val="BodyTextL50"/>
        <w:tabs>
          <w:tab w:val="left" w:pos="2790"/>
        </w:tabs>
      </w:pPr>
      <w:r w:rsidRPr="00E466D0">
        <w:rPr>
          <w:b/>
          <w:lang w:val="pt-BR"/>
          <w:rFonts/>
        </w:rPr>
        <w:t xml:space="preserve">Default Gateway</w:t>
      </w:r>
      <w:r>
        <w:rPr>
          <w:lang w:val="pt-BR"/>
          <w:rFonts/>
        </w:rPr>
        <w:t xml:space="preserve">: </w:t>
      </w:r>
      <w:r>
        <w:rPr>
          <w:lang w:val="pt-BR"/>
          <w:rFonts/>
        </w:rPr>
        <w:tab/>
      </w:r>
      <w:r>
        <w:rPr>
          <w:lang w:val="pt-BR"/>
          <w:rFonts/>
        </w:rPr>
        <w:t xml:space="preserve">209.165.200.226</w:t>
      </w:r>
    </w:p>
    <w:p w:rsidR="00087936" w:rsidRPr="00897A48" w:rsidRDefault="00087936" w:rsidP="00DC7452">
      <w:pPr>
        <w:pStyle w:val="BodyTextL50"/>
        <w:tabs>
          <w:tab w:val="left" w:pos="2790"/>
        </w:tabs>
      </w:pPr>
      <w:r w:rsidRPr="00184A54">
        <w:rPr>
          <w:b/>
          <w:lang w:val="pt-BR"/>
          <w:rFonts/>
        </w:rPr>
        <w:t xml:space="preserve">DNS Server</w:t>
      </w:r>
      <w:r>
        <w:rPr>
          <w:lang w:val="pt-BR"/>
          <w:rFonts/>
        </w:rPr>
        <w:t xml:space="preserve">: </w:t>
      </w:r>
      <w:r w:rsidRPr="00897A48">
        <w:rPr>
          <w:lang w:val="pt-BR"/>
          <w:rFonts/>
        </w:rPr>
        <w:tab/>
      </w:r>
      <w:r>
        <w:rPr>
          <w:lang w:val="pt-BR"/>
          <w:rFonts/>
        </w:rPr>
        <w:t xml:space="preserve">209.165.201.1</w:t>
      </w:r>
    </w:p>
    <w:p w:rsidR="00087936" w:rsidRDefault="00087936" w:rsidP="00087936">
      <w:pPr>
        <w:pStyle w:val="SubStepAlpha"/>
      </w:pPr>
      <w:r>
        <w:rPr>
          <w:lang w:val="pt-BR"/>
          <w:rFonts/>
        </w:rPr>
        <w:t xml:space="preserve">Role para baixo na página e clique em </w:t>
      </w:r>
      <w:r w:rsidRPr="0082485A">
        <w:rPr>
          <w:b/>
          <w:bCs/>
          <w:lang w:val="pt-BR"/>
          <w:rFonts/>
        </w:rPr>
        <w:t xml:space="preserve"> Save Settings </w:t>
      </w:r>
      <w:r>
        <w:rPr>
          <w:lang w:val="pt-BR"/>
          <w:rFonts/>
        </w:rPr>
        <w:t xml:space="preserve">.</w:t>
      </w:r>
    </w:p>
    <w:p w:rsidR="00087936" w:rsidRDefault="00087936" w:rsidP="00087936">
      <w:pPr>
        <w:pStyle w:val="BodyTextL50"/>
      </w:pPr>
      <w:r>
        <w:rPr>
          <w:b w:val="true"/>
          <w:lang w:val="pt-BR"/>
          <w:rFonts/>
        </w:rPr>
        <w:t xml:space="preserve">Nota </w:t>
      </w:r>
      <w:r w:rsidRPr="00C05756">
        <w:rPr>
          <w:lang w:val="pt-BR"/>
          <w:rFonts/>
        </w:rPr>
        <w:t xml:space="preserve">: Se você receber uma mensagem </w:t>
      </w:r>
      <w:r>
        <w:rPr>
          <w:b w:val="true"/>
          <w:lang w:val="pt-BR"/>
          <w:rFonts/>
        </w:rPr>
        <w:t xml:space="preserve">Request Timeout</w:t>
      </w:r>
      <w:r w:rsidRPr="00C05756">
        <w:rPr>
          <w:lang w:val="pt-BR"/>
          <w:rFonts/>
        </w:rPr>
        <w:t xml:space="preserve"> , feche a janela Admin e aguarde até que as luzes laranja se transformem em triângulos verdes. Clique no botão de avanço rápido (Fast forward) para que isso aconteça mais rapidamente. Em seguida, reconect-se ao </w:t>
      </w:r>
      <w:r>
        <w:rPr>
          <w:b w:val="true"/>
          <w:lang w:val="pt-BR"/>
          <w:rFonts/>
        </w:rPr>
        <w:t xml:space="preserve">WR</w:t>
      </w:r>
      <w:r w:rsidRPr="00C05756">
        <w:rPr>
          <w:lang w:val="pt-BR"/>
          <w:rFonts/>
        </w:rPr>
        <w:t xml:space="preserve"> no navegador do </w:t>
      </w:r>
      <w:r>
        <w:rPr>
          <w:b w:val="true"/>
          <w:lang w:val="pt-BR"/>
          <w:rFonts/>
        </w:rPr>
        <w:t xml:space="preserve">Admin’s</w:t>
      </w:r>
      <w:r w:rsidRPr="00C05756">
        <w:rPr>
          <w:lang w:val="pt-BR"/>
          <w:rFonts/>
        </w:rPr>
        <w:t xml:space="preserve"> usando o processo explicado na Etapa 3.</w:t>
      </w:r>
    </w:p>
    <w:p w:rsidR="00087936" w:rsidRDefault="00087936" w:rsidP="00087936">
      <w:pPr>
        <w:pStyle w:val="SubStepAlpha"/>
      </w:pPr>
      <w:r>
        <w:rPr>
          <w:lang w:val="pt-BR"/>
          <w:rFonts/>
        </w:rPr>
        <w:t xml:space="preserve">Para verificar a conectividade, abra um novo navegador da Web e navegue até o servidor </w:t>
      </w:r>
      <w:r w:rsidRPr="00897A48">
        <w:rPr>
          <w:b/>
          <w:lang w:val="pt-BR"/>
          <w:rFonts/>
        </w:rPr>
        <w:t xml:space="preserve">www.cisco.pka</w:t>
      </w:r>
      <w:r>
        <w:rPr>
          <w:lang w:val="pt-BR"/>
          <w:rFonts/>
        </w:rPr>
        <w:t xml:space="preserve">.</w:t>
      </w:r>
    </w:p>
    <w:p w:rsidR="00087936" w:rsidRPr="00E466D0" w:rsidRDefault="00087936" w:rsidP="00087936">
      <w:pPr>
        <w:pStyle w:val="BodyTextL50"/>
      </w:pPr>
      <w:r>
        <w:rPr>
          <w:b w:val="true"/>
          <w:lang w:val="pt-BR"/>
          <w:rFonts/>
        </w:rPr>
        <w:t xml:space="preserve">Nota</w:t>
      </w:r>
      <w:r>
        <w:rPr>
          <w:lang w:val="pt-BR"/>
          <w:rFonts/>
        </w:rPr>
        <w:t xml:space="preserve"> Pode demorar alguns segundos para a rede convergir. Clique em </w:t>
      </w:r>
      <w:r>
        <w:rPr>
          <w:b w:val="true"/>
          <w:lang w:val="pt-BR"/>
          <w:rFonts/>
        </w:rPr>
        <w:t xml:space="preserve">Fast Forward Time </w:t>
      </w:r>
      <w:r>
        <w:rPr>
          <w:lang w:val="pt-BR"/>
          <w:rFonts/>
        </w:rPr>
        <w:t xml:space="preserve">ou </w:t>
      </w:r>
      <w:r>
        <w:rPr>
          <w:b w:val="true"/>
          <w:lang w:val="pt-BR"/>
          <w:rFonts/>
        </w:rPr>
        <w:t xml:space="preserve">Alt+D</w:t>
      </w:r>
      <w:r>
        <w:rPr>
          <w:lang w:val="pt-BR"/>
          <w:rFonts/>
        </w:rPr>
        <w:t xml:space="preserve"> para acelerar o processo.</w:t>
      </w:r>
    </w:p>
    <w:p w:rsidR="00087936" w:rsidRDefault="00087936" w:rsidP="00087936">
      <w:pPr>
        <w:pStyle w:val="Heading2"/>
        <w:ind w:left="1080" w:hanging="1080"/>
      </w:pPr>
      <w:r>
        <w:rPr>
          <w:lang w:val="pt-BR"/>
          <w:rFonts/>
        </w:rPr>
        <w:t xml:space="preserve">Definir as configurações sem fio</w:t>
      </w:r>
    </w:p>
    <w:p w:rsidR="00087936" w:rsidRPr="00897A48" w:rsidRDefault="00087936" w:rsidP="00087936">
      <w:pPr>
        <w:pStyle w:val="BodyTextL25"/>
      </w:pPr>
      <w:r>
        <w:rPr>
          <w:lang w:val="pt-BR"/>
          <w:rFonts/>
        </w:rPr>
        <w:t xml:space="preserve">Nesta atividade, você definirá apenas as configurações sem fio para 2,4 GHz.</w:t>
      </w:r>
    </w:p>
    <w:p w:rsidR="00087936" w:rsidRPr="0082485A" w:rsidRDefault="00087936" w:rsidP="00087936">
      <w:pPr>
        <w:pStyle w:val="Heading3"/>
        <w:rPr>
          <w:rFonts w:eastAsiaTheme="minorEastAsia"/>
          <w:lang w:val="pt-BR"/>
        </w:rPr>
      </w:pPr>
      <w:r>
        <w:rPr>
          <w:lang w:val="pt-BR"/>
          <w:rFonts/>
        </w:rPr>
        <w:t xml:space="preserve">Configurar o SSID do WR.</w:t>
      </w:r>
    </w:p>
    <w:p w:rsidR="00087936" w:rsidRDefault="00087936" w:rsidP="00087936">
      <w:pPr>
        <w:pStyle w:val="SubStepAlpha"/>
      </w:pPr>
      <w:r>
        <w:rPr>
          <w:lang w:val="pt-BR"/>
          <w:rFonts/>
        </w:rPr>
        <w:t xml:space="preserve">Navegue até a interface GUI do </w:t>
      </w:r>
      <w:r w:rsidRPr="00897A48">
        <w:rPr>
          <w:b/>
          <w:lang w:val="pt-BR"/>
          <w:rFonts/>
        </w:rPr>
        <w:t xml:space="preserve">WR</w:t>
      </w:r>
      <w:r>
        <w:rPr>
          <w:lang w:val="pt-BR"/>
          <w:rFonts/>
        </w:rPr>
        <w:t xml:space="preserve"> no </w:t>
      </w:r>
      <w:r w:rsidRPr="00897A48">
        <w:rPr>
          <w:b/>
          <w:lang w:val="pt-BR"/>
          <w:rFonts/>
        </w:rPr>
        <w:t xml:space="preserve">192.168.0.1</w:t>
      </w:r>
      <w:r>
        <w:rPr>
          <w:lang w:val="pt-BR"/>
          <w:rFonts/>
        </w:rPr>
        <w:t xml:space="preserve"> usando um navegador web em </w:t>
      </w:r>
      <w:r w:rsidRPr="00897A48">
        <w:rPr>
          <w:b/>
          <w:lang w:val="pt-BR"/>
          <w:rFonts/>
        </w:rPr>
        <w:t xml:space="preserve">Admin</w:t>
      </w:r>
      <w:r>
        <w:rPr>
          <w:lang w:val="pt-BR"/>
          <w:rFonts/>
        </w:rPr>
        <w:t xml:space="preserve">.</w:t>
      </w:r>
    </w:p>
    <w:p w:rsidR="00087936" w:rsidRPr="00E466D0" w:rsidRDefault="00087936" w:rsidP="00087936">
      <w:pPr>
        <w:pStyle w:val="SubStepAlpha"/>
      </w:pPr>
      <w:r>
        <w:rPr>
          <w:lang w:val="pt-BR"/>
          <w:rFonts/>
        </w:rPr>
        <w:t xml:space="preserve">Navegue até </w:t>
      </w:r>
      <w:r w:rsidRPr="0082485A">
        <w:rPr>
          <w:b/>
          <w:bCs/>
          <w:lang w:val="pt-BR"/>
          <w:rFonts/>
        </w:rPr>
        <w:t xml:space="preserve">Wireless &gt; Basic Wireless Settings</w:t>
      </w:r>
      <w:r>
        <w:rPr>
          <w:lang w:val="pt-BR"/>
          <w:rFonts/>
        </w:rPr>
        <w:t xml:space="preserve">.</w:t>
      </w:r>
    </w:p>
    <w:p w:rsidR="00087936" w:rsidRDefault="00087936" w:rsidP="00087936">
      <w:pPr>
        <w:pStyle w:val="SubStepAlpha"/>
      </w:pPr>
      <w:r>
        <w:rPr>
          <w:lang w:val="pt-BR"/>
          <w:rFonts/>
        </w:rPr>
        <w:t xml:space="preserve">Altere </w:t>
      </w:r>
      <w:r w:rsidRPr="0082485A">
        <w:rPr>
          <w:b/>
          <w:bCs/>
          <w:lang w:val="pt-BR"/>
          <w:rFonts/>
        </w:rPr>
        <w:t xml:space="preserve">Network Name (SSID)</w:t>
      </w:r>
      <w:r>
        <w:rPr>
          <w:lang w:val="pt-BR"/>
          <w:rFonts/>
        </w:rPr>
        <w:t xml:space="preserve"> para </w:t>
      </w:r>
      <w:r w:rsidRPr="0082485A">
        <w:rPr>
          <w:b/>
          <w:bCs/>
          <w:lang w:val="pt-BR"/>
          <w:rFonts/>
        </w:rPr>
        <w:t xml:space="preserve">aCompany</w:t>
      </w:r>
      <w:r>
        <w:rPr>
          <w:lang w:val="pt-BR"/>
          <w:rFonts/>
        </w:rPr>
        <w:t xml:space="preserve"> somente para 2.4 Ghz.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Observe que SSIDs diferenciam maiúsculas de minúsculas.</w:t>
      </w:r>
    </w:p>
    <w:p w:rsidR="00087936" w:rsidRDefault="00087936" w:rsidP="00087936">
      <w:pPr>
        <w:pStyle w:val="SubStepAlpha"/>
      </w:pPr>
      <w:r>
        <w:rPr>
          <w:lang w:val="pt-BR"/>
          <w:rFonts/>
        </w:rPr>
        <w:t xml:space="preserve">Altere o </w:t>
      </w:r>
      <w:r>
        <w:rPr>
          <w:b/>
          <w:lang w:val="pt-BR"/>
          <w:rFonts/>
        </w:rPr>
        <w:t xml:space="preserve">Standard Channel</w:t>
      </w:r>
      <w:r>
        <w:rPr>
          <w:lang w:val="pt-BR"/>
          <w:rFonts/>
        </w:rPr>
        <w:t xml:space="preserve"> para </w:t>
      </w:r>
      <w:r>
        <w:rPr>
          <w:b/>
          <w:lang w:val="pt-BR"/>
          <w:rFonts/>
        </w:rPr>
        <w:t xml:space="preserve">6 - 2.437GHz</w:t>
      </w:r>
      <w:r>
        <w:rPr>
          <w:lang w:val="pt-BR"/>
          <w:rFonts/>
        </w:rPr>
        <w:t xml:space="preserve">.</w:t>
      </w:r>
    </w:p>
    <w:p w:rsidR="00087936" w:rsidRPr="00E466D0" w:rsidRDefault="00087936" w:rsidP="00087936">
      <w:pPr>
        <w:pStyle w:val="SubStepAlpha"/>
      </w:pPr>
      <w:r>
        <w:rPr>
          <w:lang w:val="pt-BR"/>
          <w:rFonts/>
        </w:rPr>
        <w:t xml:space="preserve">Para esta atividade, desative as frequências de 5 GHz.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Deixe o restante das configurações inalteradas.</w:t>
      </w:r>
    </w:p>
    <w:p w:rsidR="00087936" w:rsidRDefault="00087936" w:rsidP="00087936">
      <w:pPr>
        <w:pStyle w:val="SubStepAlpha"/>
      </w:pPr>
      <w:r>
        <w:rPr>
          <w:lang w:val="pt-BR"/>
          <w:rFonts/>
        </w:rPr>
        <w:t xml:space="preserve">Role até a parte inferior da janela e clique em </w:t>
      </w:r>
      <w:r w:rsidRPr="0082485A">
        <w:rPr>
          <w:b/>
          <w:bCs/>
          <w:lang w:val="pt-BR"/>
          <w:rFonts/>
        </w:rPr>
        <w:t xml:space="preserve">Save Settings</w:t>
      </w:r>
      <w:r>
        <w:rPr>
          <w:lang w:val="pt-BR"/>
          <w:rFonts/>
        </w:rPr>
        <w:t xml:space="preserve"> (Salvar Configurações).</w:t>
      </w:r>
    </w:p>
    <w:p w:rsidR="00087936" w:rsidRDefault="00087936" w:rsidP="00087936">
      <w:pPr>
        <w:pStyle w:val="Heading3"/>
      </w:pPr>
      <w:r>
        <w:rPr>
          <w:lang w:val="pt-BR"/>
          <w:rFonts/>
        </w:rPr>
        <w:t xml:space="preserve">Defina as configurações de segurança sem fio.</w:t>
      </w:r>
    </w:p>
    <w:p w:rsidR="00087936" w:rsidRPr="00FC4F5E" w:rsidRDefault="00087936" w:rsidP="00087936">
      <w:pPr>
        <w:pStyle w:val="BodyTextL25"/>
      </w:pPr>
      <w:r>
        <w:rPr>
          <w:lang w:val="pt-BR"/>
          <w:rFonts/>
        </w:rPr>
        <w:t xml:space="preserve">Nesta etapa, você define as configurações de segurança sem fio usando o modo de segurança WPA2 com criptografia e senha.</w:t>
      </w:r>
    </w:p>
    <w:p w:rsidR="00087936" w:rsidRDefault="00087936" w:rsidP="00087936">
      <w:pPr>
        <w:pStyle w:val="SubStepAlpha"/>
      </w:pPr>
      <w:r>
        <w:rPr>
          <w:lang w:val="pt-BR"/>
          <w:rFonts/>
        </w:rPr>
        <w:t xml:space="preserve">Navegue até </w:t>
      </w:r>
      <w:r>
        <w:rPr>
          <w:b w:val="true"/>
          <w:lang w:val="pt-BR"/>
          <w:rFonts/>
        </w:rPr>
        <w:t xml:space="preserve">Wireless &gt; Wireless Settings</w:t>
      </w:r>
      <w:r>
        <w:rPr>
          <w:lang w:val="pt-BR"/>
          <w:rFonts/>
        </w:rPr>
        <w:t xml:space="preserve">.</w:t>
      </w:r>
    </w:p>
    <w:p w:rsidR="00087936" w:rsidRDefault="00087936" w:rsidP="00087936">
      <w:pPr>
        <w:pStyle w:val="SubStepAlpha"/>
      </w:pPr>
      <w:r>
        <w:rPr>
          <w:lang w:val="pt-BR"/>
          <w:rFonts/>
        </w:rPr>
        <w:t xml:space="preserve">Sob o cabeçalho de 2,4 GHz, selecione </w:t>
      </w:r>
      <w:r w:rsidRPr="00897A48">
        <w:rPr>
          <w:b/>
          <w:lang w:val="pt-BR"/>
          <w:rFonts/>
        </w:rPr>
        <w:t xml:space="preserve">WPA2 Personal</w:t>
      </w:r>
      <w:r>
        <w:rPr>
          <w:lang w:val="pt-BR"/>
          <w:rFonts/>
        </w:rPr>
        <w:t xml:space="preserve"> para o Modo de segurança.</w:t>
      </w:r>
    </w:p>
    <w:p w:rsidR="00087936" w:rsidRDefault="00087936" w:rsidP="00087936">
      <w:pPr>
        <w:pStyle w:val="SubStepAlpha"/>
      </w:pPr>
      <w:r>
        <w:rPr>
          <w:lang w:val="pt-BR"/>
          <w:rFonts/>
        </w:rPr>
        <w:t xml:space="preserve">Para o campo Criptografia, mantenha a configuração </w:t>
      </w:r>
      <w:r>
        <w:rPr>
          <w:b/>
          <w:lang w:val="pt-BR"/>
          <w:rFonts/>
        </w:rPr>
        <w:t xml:space="preserve">AES </w:t>
      </w:r>
      <w:r>
        <w:rPr>
          <w:lang w:val="pt-BR"/>
          <w:rFonts/>
        </w:rPr>
        <w:t xml:space="preserve"> padrão.</w:t>
      </w:r>
    </w:p>
    <w:p w:rsidR="00087936" w:rsidRDefault="00087936" w:rsidP="00087936">
      <w:pPr>
        <w:pStyle w:val="SubStepAlpha"/>
      </w:pPr>
      <w:r>
        <w:rPr>
          <w:lang w:val="pt-BR"/>
          <w:rFonts/>
        </w:rPr>
        <w:t xml:space="preserve">No campo senha, insira </w:t>
      </w:r>
      <w:r>
        <w:rPr>
          <w:b/>
          <w:lang w:val="pt-BR"/>
          <w:rFonts/>
        </w:rPr>
        <w:t xml:space="preserve">Cisco123!</w:t>
      </w:r>
      <w:r>
        <w:rPr>
          <w:lang w:val="pt-BR"/>
          <w:rFonts/>
        </w:rPr>
        <w:t xml:space="preserve"> como senha.</w:t>
      </w:r>
    </w:p>
    <w:p w:rsidR="00087936" w:rsidRDefault="00087936" w:rsidP="00087936">
      <w:pPr>
        <w:pStyle w:val="SubStepAlpha"/>
      </w:pPr>
      <w:r>
        <w:rPr>
          <w:lang w:val="pt-BR"/>
          <w:rFonts/>
        </w:rPr>
        <w:t xml:space="preserve">Clique em </w:t>
      </w:r>
      <w:r>
        <w:rPr>
          <w:b/>
          <w:lang w:val="pt-BR"/>
          <w:rFonts/>
        </w:rPr>
        <w:t xml:space="preserve">Save Settings</w:t>
      </w:r>
      <w:r>
        <w:rPr>
          <w:lang w:val="pt-BR"/>
          <w:rFonts/>
        </w:rPr>
        <w:t xml:space="preserve">.</w:t>
      </w:r>
    </w:p>
    <w:p w:rsidR="00087936" w:rsidRPr="00FC4F5E" w:rsidRDefault="00087936" w:rsidP="00087936">
      <w:pPr>
        <w:pStyle w:val="SubStepAlpha"/>
      </w:pPr>
      <w:r>
        <w:rPr>
          <w:lang w:val="pt-BR"/>
          <w:rFonts/>
        </w:rPr>
        <w:t xml:space="preserve">Verifique se as configurações nas páginas</w:t>
      </w:r>
      <w:r>
        <w:rPr>
          <w:b/>
          <w:lang w:val="pt-BR"/>
          <w:rFonts/>
        </w:rPr>
        <w:t xml:space="preserve">Basic Wireless Settings </w:t>
      </w:r>
      <w:r>
        <w:rPr>
          <w:lang w:val="pt-BR"/>
          <w:rFonts/>
        </w:rPr>
        <w:t xml:space="preserve">e </w:t>
      </w:r>
      <w:r>
        <w:rPr>
          <w:b/>
          <w:lang w:val="pt-BR"/>
          <w:rFonts/>
        </w:rPr>
        <w:t xml:space="preserve">Wireless Security</w:t>
      </w:r>
      <w:r>
        <w:rPr>
          <w:lang w:val="pt-BR"/>
          <w:rFonts/>
        </w:rPr>
        <w:t xml:space="preserve"> sem fio estão corretas e salvas.</w:t>
      </w:r>
    </w:p>
    <w:p w:rsidR="00087936" w:rsidRDefault="00087936" w:rsidP="00087936">
      <w:pPr>
        <w:pStyle w:val="Heading3"/>
      </w:pPr>
      <w:r>
        <w:rPr>
          <w:lang w:val="pt-BR"/>
          <w:rFonts/>
        </w:rPr>
        <w:t xml:space="preserve">Conectar um cliente sem fio</w:t>
      </w:r>
    </w:p>
    <w:p w:rsidR="00087936" w:rsidRDefault="00087936" w:rsidP="00087936">
      <w:pPr>
        <w:pStyle w:val="SubStepAlpha"/>
      </w:pPr>
      <w:r>
        <w:rPr>
          <w:lang w:val="pt-BR"/>
          <w:rFonts/>
        </w:rPr>
        <w:t xml:space="preserve">Abra </w:t>
      </w:r>
      <w:r w:rsidRPr="00897A48">
        <w:rPr>
          <w:b/>
          <w:lang w:val="pt-BR"/>
          <w:rFonts/>
        </w:rPr>
        <w:t xml:space="preserve">Laptop1</w:t>
      </w:r>
      <w:r>
        <w:rPr>
          <w:lang w:val="pt-BR"/>
          <w:rFonts/>
        </w:rPr>
        <w:t xml:space="preserve">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Selecione a guia </w:t>
      </w:r>
      <w:r>
        <w:rPr>
          <w:b/>
          <w:lang w:val="pt-BR"/>
          <w:rFonts/>
        </w:rPr>
        <w:t xml:space="preserve">Desktop</w:t>
      </w:r>
      <w:r>
        <w:rPr>
          <w:lang w:val="pt-BR"/>
          <w:rFonts/>
        </w:rPr>
        <w:t xml:space="preserve">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Clique </w:t>
      </w:r>
      <w:r>
        <w:rPr>
          <w:b/>
          <w:lang w:val="pt-BR"/>
          <w:rFonts/>
        </w:rPr>
        <w:t xml:space="preserve">PC Wireless</w:t>
      </w:r>
      <w:r>
        <w:rPr>
          <w:lang w:val="pt-BR"/>
          <w:rFonts/>
        </w:rPr>
        <w:t xml:space="preserve">.</w:t>
      </w:r>
    </w:p>
    <w:p w:rsidR="00087936" w:rsidRDefault="00087936" w:rsidP="00087936">
      <w:pPr>
        <w:pStyle w:val="SubStepAlpha"/>
      </w:pPr>
      <w:r>
        <w:rPr>
          <w:lang w:val="pt-BR"/>
          <w:rFonts/>
        </w:rPr>
        <w:t xml:space="preserve">Selecione a guia </w:t>
      </w:r>
      <w:r>
        <w:rPr>
          <w:b/>
          <w:lang w:val="pt-BR"/>
          <w:rFonts/>
        </w:rPr>
        <w:t xml:space="preserve">Connect 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Clique </w:t>
      </w:r>
      <w:r>
        <w:rPr>
          <w:b/>
          <w:lang w:val="pt-BR"/>
          <w:rFonts/>
        </w:rPr>
        <w:t xml:space="preserve">Refresh</w:t>
      </w:r>
      <w:r>
        <w:rPr>
          <w:lang w:val="pt-BR"/>
          <w:rFonts/>
        </w:rPr>
        <w:t xml:space="preserve"> conforme necessário.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Selecione o nome da rede sem fio </w:t>
      </w:r>
      <w:r>
        <w:rPr>
          <w:b/>
          <w:lang w:val="pt-BR"/>
          <w:rFonts/>
        </w:rPr>
        <w:t xml:space="preserve">aCompany</w:t>
      </w:r>
      <w:r>
        <w:rPr>
          <w:lang w:val="pt-BR"/>
          <w:rFonts/>
        </w:rPr>
        <w:t xml:space="preserve">.</w:t>
      </w:r>
    </w:p>
    <w:p w:rsidR="00087936" w:rsidRDefault="00087936" w:rsidP="00087936">
      <w:pPr>
        <w:pStyle w:val="SubStepAlpha"/>
      </w:pPr>
      <w:r>
        <w:rPr>
          <w:lang w:val="pt-BR"/>
          <w:rFonts/>
        </w:rPr>
        <w:t xml:space="preserve">Digite a senha configurada na etapa anterior.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Entre </w:t>
      </w:r>
      <w:r>
        <w:rPr>
          <w:b/>
          <w:lang w:val="pt-BR"/>
          <w:rFonts/>
        </w:rPr>
        <w:t xml:space="preserve">Cisco123!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No campo chave pré-compartilhada e clique em </w:t>
      </w:r>
      <w:r>
        <w:rPr>
          <w:b/>
          <w:lang w:val="pt-BR"/>
          <w:rFonts/>
        </w:rPr>
        <w:t xml:space="preserve">Connect</w:t>
      </w:r>
      <w:r>
        <w:rPr>
          <w:lang w:val="pt-BR"/>
          <w:rFonts/>
        </w:rPr>
        <w:t xml:space="preserve">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Feche a janela de configuração da Rede sem fio do PC.</w:t>
      </w:r>
    </w:p>
    <w:p w:rsidR="00087936" w:rsidRDefault="00087936" w:rsidP="00087936">
      <w:pPr>
        <w:pStyle w:val="SubStepAlpha"/>
      </w:pPr>
      <w:r>
        <w:rPr>
          <w:lang w:val="pt-BR"/>
          <w:rFonts/>
        </w:rPr>
        <w:t xml:space="preserve">Abra um navegador da web e verifique se você pode navegar para o servidor </w:t>
      </w:r>
      <w:r w:rsidRPr="00897A48">
        <w:rPr>
          <w:b/>
          <w:lang w:val="pt-BR"/>
          <w:rFonts/>
        </w:rPr>
        <w:t xml:space="preserve"> www.cisco.pka</w:t>
      </w:r>
      <w:r>
        <w:rPr>
          <w:lang w:val="pt-BR"/>
          <w:rFonts/>
        </w:rPr>
        <w:t xml:space="preserve">.</w:t>
      </w:r>
    </w:p>
    <w:p w:rsidR="00087936" w:rsidRDefault="00087936" w:rsidP="00087936">
      <w:pPr>
        <w:pStyle w:val="SubStepAlpha"/>
        <w:ind w:right="-438"/>
      </w:pPr>
      <w:r>
        <w:rPr>
          <w:lang w:val="pt-BR"/>
          <w:rFonts/>
        </w:rPr>
        <w:t xml:space="preserve">Repita as etapas acima para conectar o </w:t>
      </w:r>
      <w:r>
        <w:rPr>
          <w:b/>
          <w:lang w:val="pt-BR"/>
          <w:rFonts/>
        </w:rPr>
        <w:t xml:space="preserve">Laptop2</w:t>
      </w:r>
      <w:r>
        <w:rPr>
          <w:lang w:val="pt-BR"/>
          <w:rFonts/>
        </w:rPr>
        <w:t xml:space="preserve"> à rede sem fio.</w:t>
      </w:r>
    </w:p>
    <w:p w:rsidR="00087936" w:rsidRDefault="00087936" w:rsidP="00087936">
      <w:pPr>
        <w:pStyle w:val="Heading2"/>
        <w:ind w:left="1080" w:hanging="1080"/>
      </w:pPr>
      <w:r>
        <w:rPr>
          <w:lang w:val="pt-BR"/>
          <w:rFonts/>
        </w:rPr>
        <w:t xml:space="preserve">Conecte clientes sem fio a um ponto de acesso</w:t>
      </w:r>
    </w:p>
    <w:p w:rsidR="00087936" w:rsidRDefault="00087936" w:rsidP="00087936">
      <w:pPr>
        <w:pStyle w:val="BodyTextL25"/>
      </w:pPr>
      <w:r>
        <w:rPr>
          <w:lang w:val="pt-BR"/>
          <w:rFonts/>
        </w:rPr>
        <w:t xml:space="preserve">Um ponto de acesso (AP) é um dispositivo que estende a rede local sem fio.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Um ponto de acesso é conectado a um roteador com fio usando um cabo Ethernet para projetar o sinal em um local desejado.</w:t>
      </w:r>
    </w:p>
    <w:p w:rsidR="00087936" w:rsidRDefault="00087936" w:rsidP="00087936">
      <w:pPr>
        <w:pStyle w:val="Heading3"/>
      </w:pPr>
      <w:r>
        <w:rPr>
          <w:lang w:val="pt-BR"/>
          <w:rFonts/>
        </w:rPr>
        <w:t xml:space="preserve">Como configurar o ponto de acesso</w:t>
      </w:r>
    </w:p>
    <w:p w:rsidR="00087936" w:rsidRPr="00C46899" w:rsidRDefault="00087936" w:rsidP="00087936">
      <w:pPr>
        <w:pStyle w:val="SubStepAlpha"/>
      </w:pPr>
      <w:r>
        <w:rPr>
          <w:lang w:val="pt-BR"/>
          <w:rFonts/>
        </w:rPr>
        <w:t xml:space="preserve">Conecte </w:t>
      </w:r>
      <w:r w:rsidRPr="00897A48">
        <w:rPr>
          <w:b/>
          <w:lang w:val="pt-BR"/>
          <w:rFonts/>
        </w:rPr>
        <w:t xml:space="preserve">Port 0</w:t>
      </w:r>
      <w:r>
        <w:rPr>
          <w:lang w:val="pt-BR"/>
          <w:rFonts/>
        </w:rPr>
        <w:t xml:space="preserve"> do </w:t>
      </w:r>
      <w:r>
        <w:rPr>
          <w:b/>
          <w:lang w:val="pt-BR"/>
          <w:rFonts/>
        </w:rPr>
        <w:t xml:space="preserve">AP </w:t>
      </w:r>
      <w:r>
        <w:rPr>
          <w:lang w:val="pt-BR"/>
          <w:rFonts/>
        </w:rPr>
        <w:t xml:space="preserve">em uma porta ethernet disponível do </w:t>
      </w:r>
      <w:r>
        <w:rPr>
          <w:b/>
          <w:lang w:val="pt-BR"/>
          <w:rFonts/>
        </w:rPr>
        <w:t xml:space="preserve">WR</w:t>
      </w:r>
      <w:r>
        <w:rPr>
          <w:lang w:val="pt-BR"/>
          <w:rFonts/>
        </w:rPr>
        <w:t xml:space="preserve"> usando um cabo Ethernet direto.</w:t>
      </w:r>
    </w:p>
    <w:p w:rsidR="00087936" w:rsidRDefault="00087936" w:rsidP="00087936">
      <w:pPr>
        <w:pStyle w:val="SubStepAlpha"/>
      </w:pPr>
      <w:r>
        <w:rPr>
          <w:lang w:val="pt-BR"/>
          <w:rFonts/>
        </w:rPr>
        <w:t xml:space="preserve">Clique </w:t>
      </w:r>
      <w:r>
        <w:rPr>
          <w:b/>
          <w:lang w:val="pt-BR"/>
          <w:rFonts/>
        </w:rPr>
        <w:t xml:space="preserve">AP</w:t>
      </w:r>
      <w:r>
        <w:rPr>
          <w:lang w:val="pt-BR"/>
          <w:rFonts/>
        </w:rPr>
        <w:t xml:space="preserve">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Selecione a guia </w:t>
      </w:r>
      <w:r>
        <w:rPr>
          <w:b/>
          <w:lang w:val="pt-BR"/>
          <w:rFonts/>
        </w:rPr>
        <w:t xml:space="preserve">Config</w:t>
      </w:r>
      <w:r>
        <w:rPr>
          <w:lang w:val="pt-BR"/>
          <w:rFonts/>
        </w:rPr>
        <w:t xml:space="preserve">.</w:t>
      </w:r>
    </w:p>
    <w:p w:rsidR="00087936" w:rsidRDefault="00087936" w:rsidP="00087936">
      <w:pPr>
        <w:pStyle w:val="SubStepAlpha"/>
      </w:pPr>
      <w:r>
        <w:rPr>
          <w:lang w:val="pt-BR"/>
          <w:rFonts/>
        </w:rPr>
        <w:t xml:space="preserve">Sob o cabeçalho INTERFACE, selecione </w:t>
      </w:r>
      <w:r w:rsidRPr="00897A48">
        <w:rPr>
          <w:b/>
          <w:lang w:val="pt-BR"/>
          <w:rFonts/>
        </w:rPr>
        <w:t xml:space="preserve">Port 1</w:t>
      </w:r>
      <w:r>
        <w:rPr>
          <w:lang w:val="pt-BR"/>
          <w:rFonts/>
        </w:rPr>
        <w:t xml:space="preserve">.</w:t>
      </w:r>
    </w:p>
    <w:p w:rsidR="00087936" w:rsidRDefault="00087936" w:rsidP="00087936">
      <w:pPr>
        <w:pStyle w:val="SubStepAlpha"/>
      </w:pPr>
      <w:r>
        <w:rPr>
          <w:lang w:val="pt-BR"/>
          <w:rFonts/>
        </w:rPr>
        <w:t xml:space="preserve">No campo SSID, insira </w:t>
      </w:r>
      <w:r>
        <w:rPr>
          <w:b/>
          <w:lang w:val="pt-BR"/>
          <w:rFonts/>
        </w:rPr>
        <w:t xml:space="preserve">TFTP</w:t>
      </w:r>
      <w:r>
        <w:rPr>
          <w:lang w:val="pt-BR"/>
          <w:rFonts/>
        </w:rPr>
        <w:t xml:space="preserve">.</w:t>
      </w:r>
    </w:p>
    <w:p w:rsidR="00087936" w:rsidRDefault="00087936" w:rsidP="00087936">
      <w:pPr>
        <w:pStyle w:val="SubStepAlpha"/>
      </w:pPr>
      <w:r>
        <w:rPr>
          <w:lang w:val="pt-BR"/>
          <w:rFonts/>
        </w:rPr>
        <w:t xml:space="preserve">Selecione </w:t>
      </w:r>
      <w:r w:rsidRPr="00897A48">
        <w:rPr>
          <w:b/>
          <w:lang w:val="pt-BR"/>
          <w:rFonts/>
        </w:rPr>
        <w:t xml:space="preserve">WPA2-PSK</w:t>
      </w:r>
      <w:r>
        <w:rPr>
          <w:lang w:val="pt-BR"/>
          <w:rFonts/>
        </w:rPr>
        <w:t xml:space="preserve">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Entre com a senha </w:t>
      </w:r>
      <w:r>
        <w:rPr>
          <w:b/>
          <w:lang w:val="pt-BR"/>
          <w:rFonts/>
        </w:rPr>
        <w:t xml:space="preserve">Cisco123!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No campo senha.</w:t>
      </w:r>
    </w:p>
    <w:p w:rsidR="00087936" w:rsidRDefault="00087936" w:rsidP="00087936">
      <w:pPr>
        <w:pStyle w:val="SubStepAlpha"/>
      </w:pPr>
      <w:r>
        <w:rPr>
          <w:lang w:val="pt-BR"/>
          <w:rFonts/>
        </w:rPr>
        <w:t xml:space="preserve">Mantenha </w:t>
      </w:r>
      <w:r>
        <w:rPr>
          <w:b/>
          <w:lang w:val="pt-BR"/>
          <w:rFonts/>
        </w:rPr>
        <w:t xml:space="preserve">AES</w:t>
      </w:r>
      <w:r>
        <w:rPr>
          <w:lang w:val="pt-BR"/>
          <w:rFonts/>
        </w:rPr>
        <w:t xml:space="preserve"> como o tipo de criptografia padrão.</w:t>
      </w:r>
    </w:p>
    <w:p w:rsidR="00087936" w:rsidRDefault="00087936" w:rsidP="00087936">
      <w:pPr>
        <w:pStyle w:val="Heading3"/>
      </w:pPr>
      <w:r>
        <w:rPr>
          <w:lang w:val="pt-BR"/>
          <w:rFonts/>
        </w:rPr>
        <w:t xml:space="preserve">Conectar um cliente sem fio</w:t>
      </w:r>
    </w:p>
    <w:p w:rsidR="00087936" w:rsidRDefault="00087936" w:rsidP="00087936">
      <w:pPr>
        <w:pStyle w:val="SubStepAlpha"/>
      </w:pPr>
      <w:r>
        <w:rPr>
          <w:lang w:val="pt-BR"/>
          <w:rFonts/>
        </w:rPr>
        <w:t xml:space="preserve">Abra </w:t>
      </w:r>
      <w:r>
        <w:rPr>
          <w:b w:val="true"/>
          <w:lang w:val="pt-BR"/>
          <w:rFonts/>
        </w:rPr>
        <w:t xml:space="preserve">Laptop3</w:t>
      </w:r>
      <w:r>
        <w:rPr>
          <w:lang w:val="pt-BR"/>
          <w:rFonts/>
        </w:rPr>
        <w:t xml:space="preserve">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Selecione a guia </w:t>
      </w:r>
      <w:r>
        <w:rPr>
          <w:b/>
          <w:lang w:val="pt-BR"/>
          <w:rFonts/>
        </w:rPr>
        <w:t xml:space="preserve">Desktop</w:t>
      </w:r>
      <w:r>
        <w:rPr>
          <w:lang w:val="pt-BR"/>
          <w:rFonts/>
        </w:rPr>
        <w:t xml:space="preserve">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Clique </w:t>
      </w:r>
      <w:r>
        <w:rPr>
          <w:b/>
          <w:lang w:val="pt-BR"/>
          <w:rFonts/>
        </w:rPr>
        <w:t xml:space="preserve">PC Wireless</w:t>
      </w:r>
      <w:r>
        <w:rPr>
          <w:lang w:val="pt-BR"/>
          <w:rFonts/>
        </w:rPr>
        <w:t xml:space="preserve">.</w:t>
      </w:r>
    </w:p>
    <w:p w:rsidR="00087936" w:rsidRDefault="00087936" w:rsidP="00087936">
      <w:pPr>
        <w:pStyle w:val="SubStepAlpha"/>
      </w:pPr>
      <w:r>
        <w:rPr>
          <w:lang w:val="pt-BR"/>
          <w:rFonts/>
        </w:rPr>
        <w:t xml:space="preserve">Selecione a guia </w:t>
      </w:r>
      <w:r>
        <w:rPr>
          <w:b/>
          <w:lang w:val="pt-BR"/>
          <w:rFonts/>
        </w:rPr>
        <w:t xml:space="preserve">Connect </w:t>
      </w:r>
      <w:r>
        <w:rPr>
          <w:lang w:val="pt-BR"/>
          <w:rFonts/>
        </w:rPr>
        <w:t xml:space="preserve">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Clique </w:t>
      </w:r>
      <w:r>
        <w:rPr>
          <w:b/>
          <w:lang w:val="pt-BR"/>
          <w:rFonts/>
        </w:rPr>
        <w:t xml:space="preserve">Refresh</w:t>
      </w:r>
      <w:r>
        <w:rPr>
          <w:lang w:val="pt-BR"/>
          <w:rFonts/>
        </w:rPr>
        <w:t xml:space="preserve"> conforme necessário.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Selecione o Nome da rede sem fio </w:t>
      </w:r>
      <w:r>
        <w:rPr>
          <w:b/>
          <w:lang w:val="pt-BR"/>
          <w:rFonts/>
        </w:rPr>
        <w:t xml:space="preserve">aCompany</w:t>
      </w:r>
      <w:r>
        <w:rPr>
          <w:lang w:val="pt-BR"/>
          <w:rFonts/>
        </w:rPr>
        <w:t xml:space="preserve"> com o sinal mais forte (Canal 1) e clique em </w:t>
      </w:r>
      <w:r>
        <w:rPr>
          <w:b/>
          <w:lang w:val="pt-BR"/>
          <w:rFonts/>
        </w:rPr>
        <w:t xml:space="preserve">Connect</w:t>
      </w:r>
      <w:r>
        <w:rPr>
          <w:lang w:val="pt-BR"/>
          <w:rFonts/>
        </w:rPr>
        <w:t xml:space="preserve">. </w:t>
      </w:r>
    </w:p>
    <w:p w:rsidR="00087936" w:rsidRDefault="00087936" w:rsidP="00087936">
      <w:pPr>
        <w:pStyle w:val="SubStepAlpha"/>
      </w:pPr>
      <w:r>
        <w:rPr>
          <w:lang w:val="pt-BR"/>
          <w:rFonts/>
        </w:rPr>
        <w:t xml:space="preserve">Abra um navegador da web e verifique se você pode navegar para o servidor </w:t>
      </w:r>
      <w:r w:rsidRPr="00897A48">
        <w:rPr>
          <w:b/>
          <w:lang w:val="pt-BR"/>
          <w:rFonts/>
        </w:rPr>
        <w:t xml:space="preserve"> www.cisco.pka</w:t>
      </w:r>
      <w:r>
        <w:rPr>
          <w:lang w:val="pt-BR"/>
          <w:rFonts/>
        </w:rPr>
        <w:t xml:space="preserve">.</w:t>
      </w:r>
    </w:p>
    <w:p w:rsidR="00087936" w:rsidRPr="00C46899" w:rsidRDefault="00087936" w:rsidP="00087936">
      <w:pPr>
        <w:pStyle w:val="Heading2"/>
        <w:ind w:left="1080" w:hanging="1080"/>
      </w:pPr>
      <w:r>
        <w:rPr>
          <w:lang w:val="pt-BR"/>
          <w:rFonts/>
        </w:rPr>
        <w:t xml:space="preserve">Outras tarefas administrativas</w:t>
      </w:r>
    </w:p>
    <w:p w:rsidR="00087936" w:rsidRPr="00E466D0" w:rsidRDefault="00087936" w:rsidP="00087936">
      <w:pPr>
        <w:pStyle w:val="Heading3"/>
        <w:rPr>
          <w:rFonts w:eastAsiaTheme="minorEastAsia"/>
          <w:lang w:val="pt-BR"/>
        </w:rPr>
      </w:pPr>
      <w:r>
        <w:rPr>
          <w:lang w:val="pt-BR"/>
          <w:rFonts/>
        </w:rPr>
        <w:t xml:space="preserve">Alterar a senha de acesso de WR</w:t>
      </w:r>
    </w:p>
    <w:p w:rsidR="00087936" w:rsidRDefault="00087936" w:rsidP="00087936">
      <w:pPr>
        <w:pStyle w:val="SubStepAlpha"/>
      </w:pPr>
      <w:r>
        <w:rPr>
          <w:lang w:val="pt-BR"/>
          <w:rFonts/>
        </w:rPr>
        <w:t xml:space="preserve">Em </w:t>
      </w:r>
      <w:r>
        <w:rPr>
          <w:b/>
          <w:lang w:val="pt-BR"/>
          <w:rFonts/>
        </w:rPr>
        <w:t xml:space="preserve">Admin</w:t>
      </w:r>
      <w:r>
        <w:rPr>
          <w:lang w:val="pt-BR"/>
          <w:rFonts/>
        </w:rPr>
        <w:t xml:space="preserve">,navegue para a interface WR GUI em </w:t>
      </w:r>
      <w:r w:rsidRPr="002900A2">
        <w:rPr>
          <w:b/>
          <w:lang w:val="pt-BR"/>
          <w:rFonts/>
        </w:rPr>
        <w:t xml:space="preserve">192.168.0.1</w:t>
      </w:r>
      <w:r>
        <w:rPr>
          <w:lang w:val="pt-BR"/>
          <w:rFonts/>
        </w:rPr>
        <w:t xml:space="preserve">.</w:t>
      </w:r>
    </w:p>
    <w:p w:rsidR="00087936" w:rsidRPr="00E466D0" w:rsidRDefault="00087936" w:rsidP="00087936">
      <w:pPr>
        <w:pStyle w:val="SubStepAlpha"/>
      </w:pPr>
      <w:r>
        <w:rPr>
          <w:lang w:val="pt-BR"/>
          <w:rFonts/>
        </w:rPr>
        <w:t xml:space="preserve">Navegue até </w:t>
      </w:r>
      <w:r w:rsidRPr="0082485A">
        <w:rPr>
          <w:b/>
          <w:bCs/>
          <w:lang w:val="pt-BR"/>
          <w:rFonts/>
        </w:rPr>
        <w:t xml:space="preserve">Administration &gt; Management</w:t>
      </w:r>
      <w:r>
        <w:rPr>
          <w:lang w:val="pt-BR"/>
          <w:rFonts/>
        </w:rPr>
        <w:t xml:space="preserve">e altere a senha atual do </w:t>
      </w:r>
      <w:r>
        <w:rPr>
          <w:b w:val="true"/>
          <w:lang w:val="pt-BR"/>
          <w:rFonts/>
        </w:rPr>
        <w:t xml:space="preserve"> Router Password</w:t>
      </w:r>
      <w:r>
        <w:rPr>
          <w:lang w:val="pt-BR"/>
          <w:rFonts/>
        </w:rPr>
        <w:t xml:space="preserve"> para </w:t>
      </w:r>
      <w:r w:rsidRPr="0082485A">
        <w:rPr>
          <w:b/>
          <w:bCs/>
          <w:lang w:val="pt-BR"/>
          <w:rFonts/>
        </w:rPr>
        <w:t xml:space="preserve">cisco</w:t>
      </w:r>
      <w:r>
        <w:rPr>
          <w:lang w:val="pt-BR"/>
          <w:rFonts/>
        </w:rPr>
        <w:t xml:space="preserve">.</w:t>
      </w:r>
    </w:p>
    <w:p w:rsidR="00087936" w:rsidRPr="00E466D0" w:rsidRDefault="00087936" w:rsidP="00087936">
      <w:pPr>
        <w:pStyle w:val="SubStepAlpha"/>
      </w:pPr>
      <w:r>
        <w:rPr>
          <w:lang w:val="pt-BR"/>
          <w:rFonts/>
        </w:rPr>
        <w:t xml:space="preserve">Role até o final da janela e clique em </w:t>
      </w:r>
      <w:r w:rsidRPr="0082485A">
        <w:rPr>
          <w:b/>
          <w:lang w:val="pt-BR"/>
          <w:rFonts/>
        </w:rPr>
        <w:t xml:space="preserve"> Save Settings </w:t>
      </w:r>
      <w:r>
        <w:rPr>
          <w:lang w:val="pt-BR"/>
          <w:rFonts/>
        </w:rPr>
        <w:t xml:space="preserve">.</w:t>
      </w:r>
    </w:p>
    <w:p w:rsidR="00087936" w:rsidRPr="00E466D0" w:rsidRDefault="00087936" w:rsidP="00087936">
      <w:pPr>
        <w:pStyle w:val="SubStepAlpha"/>
      </w:pPr>
      <w:r>
        <w:rPr>
          <w:lang w:val="pt-BR"/>
          <w:rFonts/>
        </w:rPr>
        <w:t xml:space="preserve">Use o nome de usuário </w:t>
      </w:r>
      <w:r w:rsidRPr="00DD6C67">
        <w:rPr>
          <w:b/>
          <w:lang w:val="pt-BR"/>
          <w:rFonts/>
        </w:rPr>
        <w:t xml:space="preserve">admin</w:t>
      </w:r>
      <w:r>
        <w:rPr>
          <w:lang w:val="pt-BR"/>
          <w:rFonts/>
        </w:rPr>
        <w:t xml:space="preserve"> e a nova senha </w:t>
      </w:r>
      <w:r w:rsidRPr="002F17AF">
        <w:rPr>
          <w:b/>
          <w:lang w:val="pt-BR"/>
          <w:rFonts/>
        </w:rPr>
        <w:t xml:space="preserve">cisco</w:t>
      </w:r>
      <w:r>
        <w:rPr>
          <w:lang w:val="pt-BR"/>
          <w:rFonts/>
        </w:rPr>
        <w:t xml:space="preserve"> quando solicitado a fazer login no roteador sem fio.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Clique em </w:t>
      </w:r>
      <w:r>
        <w:rPr>
          <w:b/>
          <w:lang w:val="pt-BR"/>
          <w:rFonts/>
        </w:rPr>
        <w:t xml:space="preserve">OK</w:t>
      </w:r>
      <w:r>
        <w:rPr>
          <w:lang w:val="pt-BR"/>
          <w:rFonts/>
        </w:rPr>
        <w:t xml:space="preserve"> para continuar.</w:t>
      </w:r>
    </w:p>
    <w:p w:rsidR="00087936" w:rsidRPr="00E466D0" w:rsidRDefault="00087936" w:rsidP="00087936">
      <w:pPr>
        <w:pStyle w:val="SubStepAlpha"/>
      </w:pPr>
      <w:r>
        <w:rPr>
          <w:lang w:val="pt-BR"/>
          <w:rFonts/>
        </w:rPr>
        <w:t xml:space="preserve">Clique em </w:t>
      </w:r>
      <w:r w:rsidRPr="0082485A">
        <w:rPr>
          <w:b/>
          <w:bCs/>
          <w:lang w:val="pt-BR"/>
          <w:rFonts/>
        </w:rPr>
        <w:t xml:space="preserve">Continue</w:t>
      </w:r>
      <w:r>
        <w:rPr>
          <w:lang w:val="pt-BR"/>
          <w:rFonts/>
        </w:rPr>
        <w:t xml:space="preserve"> e siga para a próxima etapa.</w:t>
      </w:r>
    </w:p>
    <w:p w:rsidR="00087936" w:rsidRPr="00E466D0" w:rsidRDefault="00087936" w:rsidP="00087936">
      <w:pPr>
        <w:pStyle w:val="Heading3"/>
        <w:rPr>
          <w:rFonts w:eastAsiaTheme="minorEastAsia"/>
          <w:lang w:val="pt-BR"/>
        </w:rPr>
      </w:pPr>
      <w:r>
        <w:rPr>
          <w:lang w:val="pt-BR"/>
          <w:rFonts/>
        </w:rPr>
        <w:t xml:space="preserve">Alterar o intervalo de endereços DHCP em WR.</w:t>
      </w:r>
    </w:p>
    <w:p w:rsidR="00087936" w:rsidRPr="0082485A" w:rsidRDefault="00087936" w:rsidP="00087936">
      <w:pPr>
        <w:pStyle w:val="BodyTextL25"/>
        <w:rPr>
          <w:sz w:val="24"/>
          <w:szCs w:val="24"/>
          <w:lang w:val="pt-BR"/>
          <w:rFonts/>
        </w:rPr>
      </w:pPr>
      <w:r>
        <w:rPr>
          <w:lang w:val="pt-BR"/>
          <w:rFonts/>
        </w:rPr>
        <w:t xml:space="preserve">Nesta etapa, você alterará o endereço de rede interno de 192.168.0.0/24 para 192.168.50.0/24.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Quando o endereço de rede da LAN é alterado, os endereços IP dos dispositivos na LAN e na WLAN devem ser renovados para receber novos endereços IP antes que o tempo limite da concessão seja atingido.</w:t>
      </w:r>
    </w:p>
    <w:p w:rsidR="00087936" w:rsidRPr="00E466D0" w:rsidRDefault="00087936" w:rsidP="00087936">
      <w:pPr>
        <w:pStyle w:val="SubStepAlpha"/>
      </w:pPr>
      <w:r>
        <w:rPr>
          <w:lang w:val="pt-BR"/>
          <w:rFonts/>
        </w:rPr>
        <w:t xml:space="preserve">Navegue até </w:t>
      </w:r>
      <w:r w:rsidRPr="0082485A">
        <w:rPr>
          <w:b/>
          <w:bCs/>
          <w:lang w:val="pt-BR"/>
          <w:rFonts/>
        </w:rPr>
        <w:t xml:space="preserve">Setup &gt; Basic Setup</w:t>
      </w:r>
      <w:r>
        <w:rPr>
          <w:lang w:val="pt-BR"/>
          <w:rFonts/>
        </w:rPr>
        <w:t xml:space="preserve">.</w:t>
      </w:r>
    </w:p>
    <w:p w:rsidR="00087936" w:rsidRPr="00E466D0" w:rsidRDefault="00087936" w:rsidP="00087936">
      <w:pPr>
        <w:pStyle w:val="SubStepAlpha"/>
      </w:pPr>
      <w:r>
        <w:rPr>
          <w:lang w:val="pt-BR"/>
          <w:rFonts/>
        </w:rPr>
        <w:t xml:space="preserve">Role para baixo na página para </w:t>
      </w:r>
      <w:r w:rsidRPr="0082485A">
        <w:rPr>
          <w:b/>
          <w:bCs/>
          <w:lang w:val="pt-BR"/>
          <w:rFonts/>
        </w:rPr>
        <w:t xml:space="preserve">Network Setup</w:t>
      </w:r>
      <w:r>
        <w:rPr>
          <w:lang w:val="pt-BR"/>
          <w:rFonts/>
        </w:rPr>
        <w:t xml:space="preserve">.</w:t>
      </w:r>
    </w:p>
    <w:p w:rsidR="00087936" w:rsidRDefault="00087936" w:rsidP="00087936">
      <w:pPr>
        <w:pStyle w:val="SubStepAlpha"/>
      </w:pPr>
      <w:r>
        <w:rPr>
          <w:lang w:val="pt-BR"/>
          <w:rFonts/>
        </w:rPr>
        <w:t xml:space="preserve">O endereço IP atribuído a </w:t>
      </w:r>
      <w:r>
        <w:rPr>
          <w:b/>
          <w:lang w:val="pt-BR"/>
          <w:rFonts/>
        </w:rPr>
        <w:t xml:space="preserve"> Router IP</w:t>
      </w:r>
      <w:r>
        <w:rPr>
          <w:lang w:val="pt-BR"/>
          <w:rFonts/>
        </w:rPr>
        <w:t xml:space="preserve"> é 192.168.0.1.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Altere para 192.168.50.1.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Verifique se o endereço IP ainda inicia em .100 e se há 50 endereços IP disponíveis no pool DHCP.</w:t>
      </w:r>
    </w:p>
    <w:p w:rsidR="00087936" w:rsidRPr="00E466D0" w:rsidRDefault="00087936" w:rsidP="00087936">
      <w:pPr>
        <w:pStyle w:val="SubStepAlpha"/>
      </w:pPr>
      <w:r>
        <w:rPr>
          <w:lang w:val="pt-BR"/>
          <w:rFonts/>
        </w:rPr>
        <w:t xml:space="preserve">Adicione </w:t>
      </w:r>
      <w:r>
        <w:rPr>
          <w:b/>
          <w:lang w:val="pt-BR"/>
          <w:rFonts/>
        </w:rPr>
        <w:t xml:space="preserve">209.165.201.1 </w:t>
      </w:r>
      <w:r>
        <w:rPr>
          <w:lang w:val="pt-BR"/>
          <w:rFonts/>
        </w:rPr>
        <w:t xml:space="preserve">como o servidor DNS com as configurações de DHCP.</w:t>
      </w:r>
    </w:p>
    <w:p w:rsidR="00087936" w:rsidRPr="00E466D0" w:rsidRDefault="00087936" w:rsidP="00087936">
      <w:pPr>
        <w:pStyle w:val="SubStepAlpha"/>
      </w:pPr>
      <w:r>
        <w:rPr>
          <w:lang w:val="pt-BR"/>
          <w:rFonts/>
        </w:rPr>
        <w:t xml:space="preserve">Role até o final da janela e clique em </w:t>
      </w:r>
      <w:r w:rsidRPr="0082485A">
        <w:rPr>
          <w:b/>
          <w:bCs/>
          <w:lang w:val="pt-BR"/>
          <w:rFonts/>
        </w:rPr>
        <w:t xml:space="preserve"> Save Settings </w:t>
      </w:r>
      <w:r>
        <w:rPr>
          <w:lang w:val="pt-BR"/>
          <w:rFonts/>
        </w:rPr>
        <w:t xml:space="preserve">.</w:t>
      </w:r>
    </w:p>
    <w:p w:rsidR="00DC7452" w:rsidRDefault="00087936" w:rsidP="00116217">
      <w:pPr>
        <w:pStyle w:val="SubStepAlpha"/>
        <w:keepNext/>
        <w:spacing w:after="0"/>
      </w:pPr>
      <w:r>
        <w:rPr>
          <w:lang w:val="pt-BR"/>
          <w:rFonts/>
        </w:rPr>
        <w:t xml:space="preserve">Observe que o intervalo de endereços DHCP foi atualizado automaticamente para refletir a alteração de endereço IP da interface.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O navegador web exibirá </w:t>
      </w:r>
      <w:r>
        <w:rPr>
          <w:b/>
          <w:lang w:val="pt-BR"/>
          <w:rFonts/>
        </w:rPr>
        <w:t xml:space="preserve">Request Timeout</w:t>
      </w:r>
      <w:r>
        <w:rPr>
          <w:lang w:val="pt-BR"/>
          <w:rFonts/>
        </w:rPr>
        <w:t xml:space="preserve"> depois de um curto período.</w:t>
      </w:r>
    </w:p>
    <w:p w:rsidR="00DC7452" w:rsidRDefault="00DC7452" w:rsidP="00DC7452">
      <w:pPr>
        <w:pStyle w:val="Heading4"/>
      </w:pPr>
      <w:r>
        <w:rPr>
          <w:lang w:val="pt-BR"/>
          <w:rFonts/>
        </w:rPr>
        <w:t xml:space="preserve">Pergunta:</w:t>
      </w:r>
    </w:p>
    <w:p w:rsidR="00087936" w:rsidRDefault="00087936" w:rsidP="00116217">
      <w:pPr>
        <w:pStyle w:val="BodyTextL50"/>
        <w:keepNext/>
        <w:spacing w:before="0"/>
      </w:pPr>
      <w:r>
        <w:rPr>
          <w:lang w:val="pt-BR"/>
          <w:rFonts/>
        </w:rPr>
        <w:t xml:space="preserve">Por quê?</w:t>
      </w:r>
    </w:p>
    <w:p w:rsidR="00087936" w:rsidRDefault="00DC7452" w:rsidP="00E428DB">
      <w:pPr>
        <w:pStyle w:val="AnswerLineL50"/>
        <w:spacing w:after="360"/>
      </w:pPr>
      <w:r>
        <w:rPr>
          <w:lang w:val="pt-BR"/>
          <w:rFonts/>
        </w:rPr>
        <w:t xml:space="preserve">Digite suas respostas aqui.</w:t>
      </w:r>
    </w:p>
    <w:p w:rsidR="00087936" w:rsidRPr="00BF3FD9" w:rsidRDefault="00087936" w:rsidP="00087936">
      <w:pPr>
        <w:pStyle w:val="BodyTextL50"/>
        <w:rPr>
          <w:rStyle w:val="AnswerGray"/>
          <w:lang w:val="pt-BR"/>
          <w:rFonts/>
        </w:rPr>
      </w:pPr>
      <w:r>
        <w:rPr>
          <w:rStyle w:val="AnswerGray"/>
          <w:lang w:val="pt-BR"/>
          <w:rFonts/>
        </w:rPr>
        <w:t xml:space="preserve">Porque o endereço IP de Admin não está mais na mesma rede que o roteador.</w:t>
      </w:r>
      <w:r>
        <w:rPr>
          <w:rStyle w:val="AnswerGray"/>
          <w:lang w:val="pt-BR"/>
          <w:rFonts/>
        </w:rPr>
        <w:t xml:space="preserve"> </w:t>
      </w:r>
      <w:r>
        <w:rPr>
          <w:rStyle w:val="AnswerGray"/>
          <w:lang w:val="pt-BR"/>
          <w:rFonts/>
        </w:rPr>
        <w:t xml:space="preserve">O endereço IP de Admin está fora do novo intervalo do servidor DHCP.</w:t>
      </w:r>
    </w:p>
    <w:p w:rsidR="00087936" w:rsidRPr="00E466D0" w:rsidRDefault="00087936" w:rsidP="00087936">
      <w:pPr>
        <w:pStyle w:val="SubStepAlpha"/>
      </w:pPr>
      <w:r>
        <w:rPr>
          <w:lang w:val="pt-BR"/>
          <w:rFonts/>
        </w:rPr>
        <w:t xml:space="preserve">Feche o navegador web de </w:t>
      </w:r>
      <w:r>
        <w:rPr>
          <w:b/>
          <w:bCs/>
          <w:lang w:val="pt-BR"/>
          <w:rFonts/>
        </w:rPr>
        <w:t xml:space="preserve">Admin</w:t>
      </w:r>
      <w:r>
        <w:rPr>
          <w:lang w:val="pt-BR"/>
          <w:rFonts/>
        </w:rPr>
        <w:t xml:space="preserve"> .</w:t>
      </w:r>
    </w:p>
    <w:p w:rsidR="00087936" w:rsidRPr="00E466D0" w:rsidRDefault="00087936" w:rsidP="00087936">
      <w:pPr>
        <w:pStyle w:val="SubStepAlpha"/>
      </w:pPr>
      <w:r>
        <w:rPr>
          <w:lang w:val="pt-BR"/>
          <w:rFonts/>
        </w:rPr>
        <w:t xml:space="preserve">Na guia </w:t>
      </w:r>
      <w:r>
        <w:rPr>
          <w:b w:val="true"/>
          <w:lang w:val="pt-BR"/>
          <w:rFonts/>
        </w:rPr>
        <w:t xml:space="preserve">Admin Desktop</w:t>
      </w:r>
      <w:r>
        <w:rPr>
          <w:lang w:val="pt-BR"/>
          <w:rFonts/>
        </w:rPr>
        <w:t xml:space="preserve">, clique em </w:t>
      </w:r>
      <w:r w:rsidRPr="0082485A">
        <w:rPr>
          <w:b/>
          <w:bCs/>
          <w:lang w:val="pt-BR"/>
          <w:rFonts/>
        </w:rPr>
        <w:t xml:space="preserve">Command Prompt</w:t>
      </w:r>
      <w:r>
        <w:rPr>
          <w:lang w:val="pt-BR"/>
          <w:rFonts/>
        </w:rPr>
        <w:t xml:space="preserve">.</w:t>
      </w:r>
    </w:p>
    <w:p w:rsidR="00087936" w:rsidRDefault="00087936" w:rsidP="00087936">
      <w:pPr>
        <w:pStyle w:val="SubStepAlpha"/>
      </w:pPr>
      <w:r>
        <w:rPr>
          <w:lang w:val="pt-BR"/>
          <w:rFonts/>
        </w:rPr>
        <w:t xml:space="preserve">Digite </w:t>
      </w:r>
      <w:r w:rsidRPr="002F17AF">
        <w:rPr>
          <w:b/>
          <w:bCs/>
          <w:lang w:val="pt-BR"/>
          <w:rFonts/>
        </w:rPr>
        <w:t xml:space="preserve">ipconfig /renew </w:t>
      </w:r>
      <w:r>
        <w:rPr>
          <w:lang w:val="pt-BR"/>
          <w:rFonts/>
        </w:rPr>
        <w:t xml:space="preserve">para forçar o </w:t>
      </w:r>
      <w:r>
        <w:rPr>
          <w:b/>
          <w:bCs/>
          <w:lang w:val="pt-BR"/>
          <w:rFonts/>
        </w:rPr>
        <w:t xml:space="preserve">Admin </w:t>
      </w:r>
      <w:r>
        <w:rPr>
          <w:lang w:val="pt-BR"/>
          <w:rFonts/>
        </w:rPr>
        <w:t xml:space="preserve">a readquirir suas informações de IP por DHCP.</w:t>
      </w:r>
    </w:p>
    <w:p w:rsidR="00DC7452" w:rsidRDefault="00DC7452" w:rsidP="00DC7452">
      <w:pPr>
        <w:pStyle w:val="Heading4"/>
      </w:pPr>
      <w:r>
        <w:rPr>
          <w:lang w:val="pt-BR"/>
          <w:rFonts/>
        </w:rPr>
        <w:t xml:space="preserve">Pergunta:</w:t>
      </w:r>
    </w:p>
    <w:p w:rsidR="00087936" w:rsidRDefault="00087936" w:rsidP="00116217">
      <w:pPr>
        <w:pStyle w:val="SubStepAlpha"/>
        <w:keepNext/>
        <w:numPr>
          <w:ilvl w:val="0"/>
          <w:numId w:val="0"/>
        </w:numPr>
        <w:spacing w:before="0"/>
        <w:ind w:left="720"/>
      </w:pPr>
      <w:r>
        <w:rPr>
          <w:lang w:val="pt-BR"/>
          <w:rFonts/>
        </w:rPr>
        <w:t xml:space="preserve">Quais as novas informações de endereço IP para </w:t>
      </w:r>
      <w:r>
        <w:rPr>
          <w:b/>
          <w:lang w:val="pt-BR"/>
          <w:rFonts/>
        </w:rPr>
        <w:t xml:space="preserve">Admin</w:t>
      </w:r>
      <w:r>
        <w:rPr>
          <w:lang w:val="pt-BR"/>
          <w:rFonts/>
        </w:rPr>
        <w:t xml:space="preserve">?</w:t>
      </w:r>
    </w:p>
    <w:p w:rsidR="00087936" w:rsidRDefault="00DC7452" w:rsidP="00E428DB">
      <w:pPr>
        <w:pStyle w:val="AnswerLineL50"/>
        <w:spacing w:after="960"/>
      </w:pPr>
      <w:r>
        <w:rPr>
          <w:lang w:val="pt-BR"/>
          <w:rFonts/>
        </w:rPr>
        <w:t xml:space="preserve">Digite suas respostas aqui.</w:t>
      </w:r>
    </w:p>
    <w:p w:rsidR="00087936" w:rsidRPr="00897A48" w:rsidRDefault="00087936" w:rsidP="00087936">
      <w:pPr>
        <w:pStyle w:val="BodyTextL50"/>
        <w:rPr>
          <w:rStyle w:val="AnswerGray"/>
          <w:lang w:val="pt-BR"/>
          <w:rFonts/>
        </w:rPr>
      </w:pPr>
      <w:r>
        <w:rPr>
          <w:rStyle w:val="AnswerGray"/>
          <w:lang w:val="pt-BR"/>
          <w:rFonts/>
        </w:rPr>
        <w:t xml:space="preserve">Sua resposta pode variar.</w:t>
      </w:r>
      <w:r>
        <w:rPr>
          <w:rStyle w:val="AnswerGray"/>
          <w:lang w:val="pt-BR"/>
          <w:rFonts/>
        </w:rPr>
        <w:t xml:space="preserve"> </w:t>
      </w:r>
      <w:r>
        <w:rPr>
          <w:rStyle w:val="AnswerGray"/>
          <w:lang w:val="pt-BR"/>
          <w:rFonts/>
        </w:rPr>
        <w:t xml:space="preserve">O endereço IP para Admin está dentro de 192.168.50.100 - 149.</w:t>
      </w:r>
    </w:p>
    <w:p w:rsidR="00087936" w:rsidRPr="00BF3FD9" w:rsidRDefault="00087936" w:rsidP="00087936">
      <w:pPr>
        <w:pStyle w:val="BodyTextL50"/>
        <w:tabs>
          <w:tab w:val="left" w:leader="dot" w:pos="4320"/>
        </w:tabs>
        <w:rPr>
          <w:rStyle w:val="AnswerGray"/>
          <w:lang w:val="pt-BR"/>
          <w:rFonts/>
        </w:rPr>
      </w:pPr>
      <w:r>
        <w:rPr>
          <w:rStyle w:val="AnswerGray"/>
          <w:lang w:val="pt-BR"/>
          <w:rFonts/>
        </w:rPr>
        <w:t xml:space="preserve">Endereço IP: </w:t>
      </w:r>
      <w:r w:rsidRPr="00BF3FD9">
        <w:rPr>
          <w:rStyle w:val="AnswerGray"/>
          <w:lang w:val="pt-BR"/>
          <w:rFonts/>
        </w:rPr>
        <w:tab/>
      </w:r>
      <w:r>
        <w:rPr>
          <w:rStyle w:val="AnswerGray"/>
          <w:lang w:val="pt-BR"/>
          <w:rFonts/>
        </w:rPr>
        <w:t xml:space="preserve"> 192.168.50.100</w:t>
      </w:r>
    </w:p>
    <w:p w:rsidR="00087936" w:rsidRPr="00BF3FD9" w:rsidRDefault="00087936" w:rsidP="00087936">
      <w:pPr>
        <w:pStyle w:val="BodyTextL50"/>
        <w:tabs>
          <w:tab w:val="left" w:leader="dot" w:pos="4320"/>
        </w:tabs>
        <w:rPr>
          <w:rStyle w:val="AnswerGray"/>
          <w:lang w:val="pt-BR"/>
          <w:rFonts/>
        </w:rPr>
      </w:pPr>
      <w:r>
        <w:rPr>
          <w:rStyle w:val="AnswerGray"/>
          <w:lang w:val="pt-BR"/>
          <w:rFonts/>
        </w:rPr>
        <w:t xml:space="preserve">Máscara de sub-rede: </w:t>
      </w:r>
      <w:r w:rsidRPr="00BF3FD9">
        <w:rPr>
          <w:rStyle w:val="AnswerGray"/>
          <w:lang w:val="pt-BR"/>
          <w:rFonts/>
        </w:rPr>
        <w:tab/>
      </w:r>
      <w:r>
        <w:rPr>
          <w:rStyle w:val="AnswerGray"/>
          <w:lang w:val="pt-BR"/>
          <w:rFonts/>
        </w:rPr>
        <w:t xml:space="preserve"> 255.255.255.0</w:t>
      </w:r>
    </w:p>
    <w:p w:rsidR="00087936" w:rsidRPr="00BF3FD9" w:rsidRDefault="00087936" w:rsidP="00087936">
      <w:pPr>
        <w:pStyle w:val="BodyTextL50"/>
        <w:tabs>
          <w:tab w:val="left" w:leader="dot" w:pos="4320"/>
        </w:tabs>
        <w:rPr>
          <w:rStyle w:val="AnswerGray"/>
          <w:lang w:val="pt-BR"/>
          <w:rFonts/>
        </w:rPr>
      </w:pPr>
      <w:r>
        <w:rPr>
          <w:rStyle w:val="AnswerGray"/>
          <w:lang w:val="pt-BR"/>
          <w:rFonts/>
        </w:rPr>
        <w:t xml:space="preserve">Gateway padrão: </w:t>
      </w:r>
      <w:r>
        <w:rPr>
          <w:rStyle w:val="AnswerGray"/>
          <w:lang w:val="pt-BR"/>
          <w:rFonts/>
        </w:rPr>
        <w:tab/>
      </w:r>
      <w:r>
        <w:rPr>
          <w:rStyle w:val="AnswerGray"/>
          <w:lang w:val="pt-BR"/>
          <w:rFonts/>
        </w:rPr>
        <w:t xml:space="preserve"> 192.168.50.1</w:t>
      </w:r>
    </w:p>
    <w:p w:rsidR="00087936" w:rsidRPr="00BF3FD9" w:rsidRDefault="00087936" w:rsidP="00087936">
      <w:pPr>
        <w:pStyle w:val="BodyTextL50"/>
        <w:tabs>
          <w:tab w:val="left" w:leader="dot" w:pos="4320"/>
        </w:tabs>
        <w:rPr>
          <w:rStyle w:val="AnswerGray"/>
          <w:lang w:val="pt-BR"/>
          <w:rFonts/>
        </w:rPr>
      </w:pPr>
      <w:r>
        <w:rPr>
          <w:rStyle w:val="AnswerGray"/>
          <w:lang w:val="pt-BR"/>
          <w:rFonts/>
        </w:rPr>
        <w:t xml:space="preserve">Servidor DNS: </w:t>
      </w:r>
      <w:r>
        <w:rPr>
          <w:rStyle w:val="AnswerGray"/>
          <w:lang w:val="pt-BR"/>
          <w:rFonts/>
        </w:rPr>
        <w:tab/>
      </w:r>
      <w:r>
        <w:rPr>
          <w:rStyle w:val="AnswerGray"/>
          <w:lang w:val="pt-BR"/>
          <w:rFonts/>
        </w:rPr>
        <w:t xml:space="preserve"> 209.165.201.1</w:t>
      </w:r>
    </w:p>
    <w:p w:rsidR="00087936" w:rsidRDefault="00087936" w:rsidP="00087936">
      <w:pPr>
        <w:pStyle w:val="SubStepAlpha"/>
      </w:pPr>
      <w:r>
        <w:rPr>
          <w:lang w:val="pt-BR"/>
          <w:rFonts/>
        </w:rPr>
        <w:t xml:space="preserve">Verifique se você ainda pode navegar para o servidor </w:t>
      </w:r>
      <w:r w:rsidRPr="00897A48">
        <w:rPr>
          <w:b/>
          <w:lang w:val="pt-BR"/>
          <w:rFonts/>
        </w:rPr>
        <w:t xml:space="preserve"> www.cisco.pka</w:t>
      </w:r>
      <w:r>
        <w:rPr>
          <w:lang w:val="pt-BR"/>
          <w:rFonts/>
        </w:rPr>
        <w:t xml:space="preserve">.</w:t>
      </w:r>
    </w:p>
    <w:p w:rsidR="00087936" w:rsidRDefault="00087936" w:rsidP="00087936">
      <w:pPr>
        <w:pStyle w:val="SubStepAlpha"/>
      </w:pPr>
      <w:r>
        <w:rPr>
          <w:lang w:val="pt-BR"/>
          <w:rFonts/>
        </w:rPr>
        <w:t xml:space="preserve">Renove o endereço IP em outros laptops para verificar se você ainda pode navegar para o servidor </w:t>
      </w:r>
      <w:r w:rsidRPr="00897A48">
        <w:rPr>
          <w:b/>
          <w:lang w:val="pt-BR"/>
          <w:rFonts/>
        </w:rPr>
        <w:t xml:space="preserve">www.cisco.pka</w:t>
      </w:r>
      <w:r>
        <w:rPr>
          <w:lang w:val="pt-BR"/>
          <w:rFonts/>
        </w:rPr>
        <w:t xml:space="preserve">.</w:t>
      </w:r>
    </w:p>
    <w:p w:rsidR="00DC7452" w:rsidRDefault="00087936" w:rsidP="00116217">
      <w:pPr>
        <w:pStyle w:val="SubStepAlpha"/>
        <w:spacing w:after="0"/>
      </w:pPr>
      <w:r>
        <w:rPr>
          <w:lang w:val="pt-BR"/>
          <w:rFonts/>
        </w:rPr>
        <w:t xml:space="preserve">Observe que </w:t>
      </w:r>
      <w:r w:rsidRPr="00897A48">
        <w:rPr>
          <w:b/>
          <w:lang w:val="pt-BR"/>
          <w:rFonts/>
        </w:rPr>
        <w:t xml:space="preserve">Laptop1</w:t>
      </w:r>
      <w:r>
        <w:rPr>
          <w:lang w:val="pt-BR"/>
          <w:rFonts/>
        </w:rPr>
        <w:t xml:space="preserve"> conectado ao </w:t>
      </w:r>
      <w:r w:rsidRPr="00897A48">
        <w:rPr>
          <w:b/>
          <w:lang w:val="pt-BR"/>
          <w:rFonts/>
        </w:rPr>
        <w:t xml:space="preserve">AP</w:t>
      </w:r>
      <w:r>
        <w:rPr>
          <w:lang w:val="pt-BR"/>
          <w:rFonts/>
        </w:rPr>
        <w:t xml:space="preserve"> em vez do </w:t>
      </w:r>
      <w:r w:rsidRPr="00897A48">
        <w:rPr>
          <w:b/>
          <w:lang w:val="pt-BR"/>
          <w:rFonts/>
        </w:rPr>
        <w:t xml:space="preserve">WR</w:t>
      </w:r>
      <w:r>
        <w:rPr>
          <w:lang w:val="pt-BR"/>
          <w:rFonts/>
        </w:rPr>
        <w:t xml:space="preserve">.</w:t>
      </w:r>
    </w:p>
    <w:p w:rsidR="00DC7452" w:rsidRDefault="00DC7452" w:rsidP="00DC7452">
      <w:pPr>
        <w:pStyle w:val="Heading4"/>
      </w:pPr>
      <w:r>
        <w:rPr>
          <w:lang w:val="pt-BR"/>
          <w:rFonts/>
        </w:rPr>
        <w:t xml:space="preserve">Pergunta:</w:t>
      </w:r>
    </w:p>
    <w:p w:rsidR="00087936" w:rsidRDefault="00087936" w:rsidP="00116217">
      <w:pPr>
        <w:pStyle w:val="BodyTextL50"/>
        <w:keepNext/>
        <w:spacing w:before="0"/>
      </w:pPr>
      <w:r>
        <w:rPr>
          <w:lang w:val="pt-BR"/>
          <w:rFonts/>
        </w:rPr>
        <w:t xml:space="preserve">Por quê?</w:t>
      </w:r>
    </w:p>
    <w:p w:rsidR="00087936" w:rsidRDefault="00DC7452" w:rsidP="00DC7452">
      <w:pPr>
        <w:pStyle w:val="AnswerLineL50"/>
      </w:pPr>
      <w:r>
        <w:rPr>
          <w:lang w:val="pt-BR"/>
          <w:rFonts/>
        </w:rPr>
        <w:t xml:space="preserve">Digite suas respostas aqui.</w:t>
      </w:r>
    </w:p>
    <w:p w:rsidR="00C162C0" w:rsidRDefault="00087936" w:rsidP="00DC7452">
      <w:pPr>
        <w:pStyle w:val="BodyTextL50"/>
        <w:rPr>
          <w:rStyle w:val="AnswerGray"/>
          <w:lang w:val="pt-BR"/>
          <w:rFonts/>
        </w:rPr>
      </w:pPr>
      <w:r>
        <w:rPr>
          <w:rStyle w:val="AnswerGray"/>
          <w:lang w:val="pt-BR"/>
          <w:rFonts/>
        </w:rPr>
        <w:t xml:space="preserve">O AP teve um sinal melhor para o Laptop1.</w:t>
      </w:r>
    </w:p>
    <w:p w:rsidR="0024177E" w:rsidRPr="0024177E" w:rsidRDefault="0024177E" w:rsidP="0024177E">
      <w:pPr>
        <w:pStyle w:val="ConfigWindow"/>
      </w:pPr>
      <w:r>
        <w:rPr>
          <w:lang w:val="pt-BR"/>
          <w:rFonts/>
        </w:rPr>
        <w:t xml:space="preserve">Fim do documento</w:t>
      </w:r>
    </w:p>
    <w:sectPr w:rsidR="0024177E" w:rsidRPr="0024177E" w:rsidSect="00882B63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153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52337" w:rsidRDefault="00252337" w:rsidP="00710659">
      <w:pPr>
        <w:spacing w:after="0" w:line="240" w:lineRule="auto"/>
      </w:pPr>
      <w:r>
        <w:rPr>
          <w:lang w:val="pt-BR"/>
          <w:rFonts/>
        </w:rPr>
        <w:separator/>
      </w:r>
    </w:p>
    <w:p w:rsidR="00252337" w:rsidRDefault="00252337"/>
  </w:endnote>
  <w:endnote w:type="continuationSeparator" w:id="0">
    <w:p w:rsidR="00252337" w:rsidRDefault="00252337" w:rsidP="00710659">
      <w:pPr>
        <w:spacing w:after="0" w:line="240" w:lineRule="auto"/>
      </w:pPr>
      <w:r>
        <w:rPr>
          <w:lang w:val="pt-BR"/>
          <w:rFonts/>
        </w:rPr>
        <w:continuationSeparator/>
      </w:r>
    </w:p>
    <w:p w:rsidR="00252337" w:rsidRDefault="0025233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6CB2" w:rsidRPr="00882B63" w:rsidRDefault="008E00D5" w:rsidP="00E859E3">
    <w:pPr>
      <w:pStyle w:val="Footer"/>
      <w:rPr>
        <w:szCs w:val="16"/>
        <w:lang w:val="pt-BR"/>
        <w:rFonts/>
      </w:rPr>
    </w:pPr>
    <w:r w:rsidRPr="00B31F19">
      <w:rPr>
        <w:lang w:val="pt-BR"/>
        <w:rFonts/>
      </w:rPr>
      <w:sym w:font="Symbol" w:char="F0E3"/>
    </w:r>
    <w:r>
      <w:rPr>
        <w:lang w:val="pt-BR"/>
        <w:rFonts/>
      </w:rPr>
      <w:t xml:space="preserve"> </w:t>
    </w:r>
    <w:sdt>
      <w:sdtPr>
        <w:alias w:val="Comentários"/>
        <w:tag w:val=""/>
        <w:id w:val="1599146086"/>
        <w:placeholder>
          <w:docPart w:val="73EB0AE5D6B64886BC638FEFF720A133"/>
        </w:placeholder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>
          <w:rPr>
            <w:lang w:val="pt-BR"/>
            <w:rFonts/>
          </w:rPr>
          <w:t xml:space="preserve">2015</w:t>
        </w:r>
      </w:sdtContent>
    </w:sdt>
    <w:r>
      <w:rPr>
        <w:lang w:val="pt-BR"/>
        <w:rFonts/>
      </w:rPr>
      <w:t xml:space="preserve"> - </w:t>
    </w:r>
    <w:r>
      <w:rPr>
        <w:lang w:val="pt-BR"/>
        <w:rFonts/>
      </w:rPr>
      <w:fldChar w:fldCharType="begin"/>
    </w:r>
    <w:r>
      <w:rPr>
        <w:lang w:val="pt-BR"/>
        <w:rFonts/>
      </w:rPr>
      <w:instrText xml:space="preserve"> SAVEDATE  \@ "</w:instrText>
    </w:r>
    <w:r>
      <w:rPr>
        <w:lang w:val="pt-BR"/>
        <w:rFonts/>
      </w:rPr>
      <w:instrText xml:space="preserve">aaaa</w:instrText>
    </w:r>
    <w:r>
      <w:rPr>
        <w:lang w:val="pt-BR"/>
        <w:rFonts/>
      </w:rPr>
      <w:instrText xml:space="preserve">"  \* MERGEFORMAT </w:instrText>
    </w:r>
    <w:r>
      <w:rPr>
        <w:lang w:val="pt-BR"/>
        <w:rFonts/>
      </w:rPr>
      <w:fldChar w:fldCharType="separate"/>
    </w:r>
    <w:r w:rsidR="00E428DB">
      <w:rPr>
        <w:lang w:val="pt-BR"/>
        <w:rFonts/>
      </w:rPr>
      <w:t xml:space="preserve">2019</w:t>
    </w:r>
    <w:r>
      <w:rPr>
        <w:lang w:val="pt-BR"/>
        <w:rFonts/>
      </w:rPr>
      <w:fldChar w:fldCharType="end"/>
    </w:r>
    <w:r>
      <w:rPr>
        <w:lang w:val="pt-BR"/>
        <w:rFonts/>
      </w:rPr>
      <w:t xml:space="preserve"> Cisco e/ou suas afiliadas.</w:t>
    </w:r>
    <w:r>
      <w:rPr>
        <w:lang w:val="pt-BR"/>
        <w:rFonts/>
      </w:rPr>
      <w:t xml:space="preserve"> </w:t>
    </w:r>
    <w:r>
      <w:rPr>
        <w:lang w:val="pt-BR"/>
        <w:rFonts/>
      </w:rPr>
      <w:t xml:space="preserve">Todos os direitos reservados.</w:t>
    </w:r>
    <w:r>
      <w:rPr>
        <w:lang w:val="pt-BR"/>
        <w:rFonts/>
      </w:rPr>
      <w:t xml:space="preserve"> </w:t>
    </w:r>
    <w:r>
      <w:rPr>
        <w:lang w:val="pt-BR"/>
        <w:rFonts/>
      </w:rPr>
      <w:t xml:space="preserve">Página Pública da Cisco</w:t>
    </w:r>
    <w:r>
      <w:rPr>
        <w:lang w:val="pt-BR"/>
        <w:rFonts/>
      </w:rPr>
      <w:tab/>
    </w:r>
    <w:r w:rsidRPr="00087936">
      <w:rPr>
        <w:b/>
        <w:szCs w:val="16"/>
        <w:lang w:val="pt-BR"/>
        <w:rFonts/>
      </w:rPr>
      <w:fldChar w:fldCharType="begin"/>
    </w:r>
    <w:r w:rsidRPr="00087936">
      <w:rPr>
        <w:b/>
        <w:szCs w:val="16"/>
        <w:lang w:val="pt-BR"/>
        <w:rFonts/>
      </w:rPr>
      <w:instrText xml:space="preserve"> PAGE </w:instrText>
    </w:r>
    <w:r w:rsidRPr="00087936">
      <w:rPr>
        <w:b/>
        <w:szCs w:val="16"/>
        <w:lang w:val="pt-BR"/>
        <w:rFonts/>
      </w:rPr>
      <w:fldChar w:fldCharType="separate"/>
    </w:r>
    <w:r w:rsidR="00EC604C">
      <w:rPr>
        <w:b/>
        <w:szCs w:val="16"/>
        <w:lang w:val="pt-BR"/>
        <w:rFonts/>
      </w:rPr>
      <w:t xml:space="preserve">3</w:t>
    </w:r>
    <w:r w:rsidRPr="00087936">
      <w:rPr>
        <w:b/>
        <w:szCs w:val="16"/>
        <w:lang w:val="pt-BR"/>
        <w:rFonts/>
      </w:rPr>
      <w:fldChar w:fldCharType="end"/>
    </w:r>
    <w:r>
      <w:rPr>
        <w:lang w:val="pt-BR"/>
        <w:rFonts/>
      </w:rPr>
      <w:t xml:space="preserve"> </w:t>
    </w:r>
    <w:r w:rsidRPr="0090659A">
      <w:rPr>
        <w:b/>
        <w:szCs w:val="16"/>
        <w:lang w:val="pt-BR"/>
        <w:rFonts/>
      </w:rPr>
      <w:fldChar w:fldCharType="begin"/>
    </w:r>
    <w:r w:rsidRPr="0090659A">
      <w:rPr>
        <w:b/>
        <w:szCs w:val="16"/>
        <w:lang w:val="pt-BR"/>
        <w:rFonts/>
      </w:rPr>
      <w:instrText xml:space="preserve"> NUMPAGES  </w:instrText>
    </w:r>
    <w:r w:rsidRPr="0090659A">
      <w:rPr>
        <w:b/>
        <w:szCs w:val="16"/>
        <w:lang w:val="pt-BR"/>
        <w:rFonts/>
      </w:rPr>
      <w:fldChar w:fldCharType="separate"/>
    </w:r>
    <w:r w:rsidR="00EC604C">
      <w:rPr>
        <w:b/>
        <w:szCs w:val="16"/>
        <w:lang w:val="pt-BR"/>
        <w:rFonts/>
      </w:rPr>
      <w:t xml:space="preserve">5</w:t>
    </w:r>
    <w:r w:rsidRPr="0090659A">
      <w:rPr>
        <w:b/>
        <w:szCs w:val="16"/>
        <w:lang w:val="pt-BR"/>
        <w:rFonts/>
      </w:rPr>
      <w:fldChar w:fldCharType="end"/>
    </w:r>
    <w:r w:rsidR="00882B63">
      <w:rPr>
        <w:lang w:val="pt-BR"/>
        <w:rFonts/>
      </w:rPr>
      <w:tab/>
    </w:r>
    <w:r w:rsidR="00882B63" w:rsidRPr="0046747B">
      <w:rPr>
        <w:color w:val="00B0F0"/>
        <w:lang w:val="pt-BR"/>
        <w:rFonts/>
      </w:rPr>
      <w:t xml:space="preserve">www.netacad.com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2B63" w:rsidRPr="00882B63" w:rsidRDefault="00882B63" w:rsidP="00E859E3">
    <w:pPr>
      <w:pStyle w:val="Footer"/>
      <w:rPr>
        <w:szCs w:val="16"/>
        <w:lang w:val="pt-BR"/>
        <w:rFonts/>
      </w:rPr>
    </w:pPr>
    <w:r w:rsidRPr="00B31F19">
      <w:rPr>
        <w:lang w:val="pt-BR"/>
        <w:rFonts/>
      </w:rPr>
      <w:sym w:font="Symbol" w:char="F0E3"/>
    </w:r>
    <w:r>
      <w:rPr>
        <w:lang w:val="pt-BR"/>
        <w:rFonts/>
      </w:rPr>
      <w:t xml:space="preserve"> </w:t>
    </w:r>
    <w:sdt>
      <w:sdtPr>
        <w:alias w:val="Comentários"/>
        <w:tag w:val=""/>
        <w:id w:val="1944801218"/>
        <w:placeholder>
          <w:docPart w:val="32E19A521E084A4E8F5ED3EFE36A0CA4"/>
        </w:placeholder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>
          <w:rPr>
            <w:lang w:val="pt-BR"/>
            <w:rFonts/>
          </w:rPr>
          <w:t xml:space="preserve">2015</w:t>
        </w:r>
      </w:sdtContent>
    </w:sdt>
    <w:r>
      <w:rPr>
        <w:lang w:val="pt-BR"/>
        <w:rFonts/>
      </w:rPr>
      <w:t xml:space="preserve"> - </w:t>
    </w:r>
    <w:r w:rsidR="007E6402">
      <w:rPr>
        <w:lang w:val="pt-BR"/>
        <w:rFonts/>
      </w:rPr>
      <w:fldChar w:fldCharType="begin"/>
    </w:r>
    <w:r w:rsidR="007E6402">
      <w:rPr>
        <w:lang w:val="pt-BR"/>
        <w:rFonts/>
      </w:rPr>
      <w:instrText xml:space="preserve"> SAVEDATE  \@ "</w:instrText>
    </w:r>
    <w:r w:rsidR="007E6402">
      <w:rPr>
        <w:lang w:val="pt-BR"/>
        <w:rFonts/>
      </w:rPr>
      <w:instrText xml:space="preserve">aaaa</w:instrText>
    </w:r>
    <w:r w:rsidR="007E6402">
      <w:rPr>
        <w:lang w:val="pt-BR"/>
        <w:rFonts/>
      </w:rPr>
      <w:instrText xml:space="preserve">"  \* MERGEFORMAT </w:instrText>
    </w:r>
    <w:r w:rsidR="007E6402">
      <w:rPr>
        <w:lang w:val="pt-BR"/>
        <w:rFonts/>
      </w:rPr>
      <w:fldChar w:fldCharType="separate"/>
    </w:r>
    <w:r w:rsidR="00E428DB">
      <w:rPr>
        <w:lang w:val="pt-BR"/>
        <w:rFonts/>
      </w:rPr>
      <w:t xml:space="preserve">2019</w:t>
    </w:r>
    <w:r w:rsidR="007E6402">
      <w:rPr>
        <w:lang w:val="pt-BR"/>
        <w:rFonts/>
      </w:rPr>
      <w:fldChar w:fldCharType="end"/>
    </w:r>
    <w:r>
      <w:rPr>
        <w:lang w:val="pt-BR"/>
        <w:rFonts/>
      </w:rPr>
      <w:t xml:space="preserve"> Cisco e/ou suas afiliadas.</w:t>
    </w:r>
    <w:r>
      <w:rPr>
        <w:lang w:val="pt-BR"/>
        <w:rFonts/>
      </w:rPr>
      <w:t xml:space="preserve"> </w:t>
    </w:r>
    <w:r>
      <w:rPr>
        <w:lang w:val="pt-BR"/>
        <w:rFonts/>
      </w:rPr>
      <w:t xml:space="preserve">Todos os direitos reservados.</w:t>
    </w:r>
    <w:r>
      <w:rPr>
        <w:lang w:val="pt-BR"/>
        <w:rFonts/>
      </w:rPr>
      <w:t xml:space="preserve"> </w:t>
    </w:r>
    <w:r>
      <w:rPr>
        <w:lang w:val="pt-BR"/>
        <w:rFonts/>
      </w:rPr>
      <w:t xml:space="preserve">Página Pública da Cisco</w:t>
    </w:r>
    <w:r>
      <w:rPr>
        <w:lang w:val="pt-BR"/>
        <w:rFonts/>
      </w:rPr>
      <w:tab/>
    </w:r>
    <w:r w:rsidRPr="00087936">
      <w:rPr>
        <w:b/>
        <w:szCs w:val="16"/>
        <w:lang w:val="pt-BR"/>
        <w:rFonts/>
      </w:rPr>
      <w:fldChar w:fldCharType="begin"/>
    </w:r>
    <w:r w:rsidRPr="00087936">
      <w:rPr>
        <w:b/>
        <w:szCs w:val="16"/>
        <w:lang w:val="pt-BR"/>
        <w:rFonts/>
      </w:rPr>
      <w:instrText xml:space="preserve"> PAGE </w:instrText>
    </w:r>
    <w:r w:rsidRPr="00087936">
      <w:rPr>
        <w:b/>
        <w:szCs w:val="16"/>
        <w:lang w:val="pt-BR"/>
        <w:rFonts/>
      </w:rPr>
      <w:fldChar w:fldCharType="separate"/>
    </w:r>
    <w:r w:rsidR="00EC604C">
      <w:rPr>
        <w:b/>
        <w:szCs w:val="16"/>
        <w:lang w:val="pt-BR"/>
        <w:rFonts/>
      </w:rPr>
      <w:t xml:space="preserve">1</w:t>
    </w:r>
    <w:r w:rsidRPr="00087936">
      <w:rPr>
        <w:b/>
        <w:szCs w:val="16"/>
        <w:lang w:val="pt-BR"/>
        <w:rFonts/>
      </w:rPr>
      <w:fldChar w:fldCharType="end"/>
    </w:r>
    <w:r>
      <w:rPr>
        <w:lang w:val="pt-BR"/>
        <w:rFonts/>
      </w:rPr>
      <w:t xml:space="preserve"> </w:t>
    </w:r>
    <w:r w:rsidRPr="0090659A">
      <w:rPr>
        <w:b/>
        <w:szCs w:val="16"/>
        <w:lang w:val="pt-BR"/>
        <w:rFonts/>
      </w:rPr>
      <w:fldChar w:fldCharType="begin"/>
    </w:r>
    <w:r w:rsidRPr="0090659A">
      <w:rPr>
        <w:b/>
        <w:szCs w:val="16"/>
        <w:lang w:val="pt-BR"/>
        <w:rFonts/>
      </w:rPr>
      <w:instrText xml:space="preserve"> NUMPAGES  </w:instrText>
    </w:r>
    <w:r w:rsidRPr="0090659A">
      <w:rPr>
        <w:b/>
        <w:szCs w:val="16"/>
        <w:lang w:val="pt-BR"/>
        <w:rFonts/>
      </w:rPr>
      <w:fldChar w:fldCharType="separate"/>
    </w:r>
    <w:r w:rsidR="00EC604C">
      <w:rPr>
        <w:b/>
        <w:szCs w:val="16"/>
        <w:lang w:val="pt-BR"/>
        <w:rFonts/>
      </w:rPr>
      <w:t xml:space="preserve">5</w:t>
    </w:r>
    <w:r w:rsidRPr="0090659A">
      <w:rPr>
        <w:b/>
        <w:szCs w:val="16"/>
        <w:lang w:val="pt-BR"/>
        <w:rFonts/>
      </w:rPr>
      <w:fldChar w:fldCharType="end"/>
    </w:r>
    <w:r w:rsidR="00C20634">
      <w:rPr>
        <w:lang w:val="pt-BR"/>
        <w:rFonts/>
      </w:rPr>
      <w:tab/>
    </w:r>
    <w:r w:rsidRPr="0046747B">
      <w:rPr>
        <w:color w:val="00B0F0"/>
        <w:lang w:val="pt-BR"/>
        <w:rFonts/>
      </w:rPr>
      <w:t xml:space="preserve"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52337" w:rsidRDefault="00252337" w:rsidP="00710659">
      <w:pPr>
        <w:spacing w:after="0" w:line="240" w:lineRule="auto"/>
      </w:pPr>
      <w:r>
        <w:rPr>
          <w:lang w:val="pt-BR"/>
          <w:rFonts/>
        </w:rPr>
        <w:separator/>
      </w:r>
    </w:p>
    <w:p w:rsidR="00252337" w:rsidRDefault="00252337"/>
  </w:footnote>
  <w:footnote w:type="continuationSeparator" w:id="0">
    <w:p w:rsidR="00252337" w:rsidRDefault="00252337" w:rsidP="00710659">
      <w:pPr>
        <w:spacing w:after="0" w:line="240" w:lineRule="auto"/>
      </w:pPr>
      <w:r>
        <w:rPr>
          <w:lang w:val="pt-BR"/>
          <w:rFonts/>
        </w:rPr>
        <w:continuationSeparator/>
      </w:r>
    </w:p>
    <w:p w:rsidR="00252337" w:rsidRDefault="0025233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alias w:val="Cargo"/>
      <w:tag w:val=""/>
      <w:id w:val="-1711953976"/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:rsidR="00926CB2" w:rsidRDefault="00470278" w:rsidP="008402F2">
        <w:pPr>
          <w:pStyle w:val="PageHead"/>
        </w:pPr>
        <w:r>
          <w:rPr>
            <w:lang w:val="pt-BR"/>
            <w:rFonts/>
          </w:rPr>
          <w:t xml:space="preserve">Packet Tracer - Configurando uma rede sem fio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6CB2" w:rsidRDefault="00882B63" w:rsidP="006C3FCF">
    <w:pPr>
      <w:ind w:left="-288"/>
    </w:pPr>
    <w:r>
      <w:rPr>
        <w:lang w:val="pt-BR"/>
        <w:rFonts/>
      </w:rPr>
      <w:drawing>
        <wp:inline distT="0" distB="0" distL="0" distR="0" wp14:anchorId="724785E7" wp14:editId="3CE8E528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796360"/>
    <w:multiLevelType w:val="multilevel"/>
    <w:tmpl w:val="344E16B6"/>
    <w:styleLink w:val="PartStepSubStepList"/>
    <w:lvl w:ilvl="0">
      <w:start w:val="1"/>
      <w:numFmt w:val="decimal"/>
      <w:suff w:val="space"/>
      <w:lvlText w:val="Parte %1:"/>
      <w:lvlJc w:val="left"/>
      <w:pPr>
        <w:ind w:left="1080" w:hanging="1080"/>
      </w:pPr>
      <w:rPr>
        <w:rFonts w:hint="default"/>
      </w:rPr>
    </w:lvl>
    <w:lvl w:ilvl="1">
      <w:start w:val="1"/>
      <w:numFmt w:val="decimal"/>
      <w:suff w:val="space"/>
      <w:lvlText w:val="Etapa %2:"/>
      <w:lvlJc w:val="left"/>
      <w:pPr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DF612DD"/>
    <w:multiLevelType w:val="multilevel"/>
    <w:tmpl w:val="00CE23E6"/>
    <w:styleLink w:val="LabList"/>
    <w:lvl w:ilvl="0">
      <w:start w:val="1"/>
      <w:numFmt w:val="none"/>
      <w:pStyle w:val="Heading1"/>
      <w:suff w:val="space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Parte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Etapa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21C77B78"/>
    <w:multiLevelType w:val="multilevel"/>
    <w:tmpl w:val="DB06027C"/>
    <w:lvl w:ilvl="0">
      <w:start w:val="1"/>
      <w:numFmt w:val="decimal"/>
      <w:lvlText w:val="Parte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28F27959"/>
    <w:multiLevelType w:val="multilevel"/>
    <w:tmpl w:val="547A3DF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7"/>
  </w:num>
  <w:num w:numId="2">
    <w:abstractNumId w:val="4"/>
    <w:lvlOverride w:ilvl="0">
      <w:lvl w:ilvl="0">
        <w:start w:val="1"/>
        <w:numFmt w:val="decimal"/>
        <w:pStyle w:val="Heading1"/>
        <w:suff w:val="space"/>
        <w:lvlText w:val="Parte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Tarefa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Etapa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2"/>
  </w:num>
  <w:num w:numId="4">
    <w:abstractNumId w:val="4"/>
    <w:lvlOverride w:ilvl="0">
      <w:startOverride w:val="1"/>
      <w:lvl w:ilvl="0">
        <w:start w:val="1"/>
        <w:numFmt w:val="decimal"/>
        <w:pStyle w:val="Heading1"/>
        <w:suff w:val="space"/>
        <w:lvlText w:val="Parte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arefa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Heading3"/>
        <w:suff w:val="space"/>
        <w:lvlText w:val="Etapa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4"/>
  </w:num>
  <w:num w:numId="6">
    <w:abstractNumId w:val="0"/>
  </w:num>
  <w:num w:numId="7">
    <w:abstractNumId w:val="1"/>
  </w:num>
  <w:num w:numId="8">
    <w:abstractNumId w:val="5"/>
    <w:lvlOverride w:ilvl="0">
      <w:lvl w:ilvl="0">
        <w:start w:val="1"/>
        <w:numFmt w:val="decimal"/>
        <w:lvlText w:val="Parte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4"/>
    <w:lvlOverride w:ilvl="2">
      <w:lvl w:ilvl="2">
        <w:start w:val="1"/>
        <w:numFmt w:val="lowerLetter"/>
        <w:pStyle w:val="Heading3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 w:numId="10">
    <w:abstractNumId w:val="3"/>
  </w:num>
  <w:num w:numId="11">
    <w:abstractNumId w:val="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4F51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738"/>
    <w:rsid w:val="0005242B"/>
    <w:rsid w:val="00052548"/>
    <w:rsid w:val="00060696"/>
    <w:rsid w:val="00062D89"/>
    <w:rsid w:val="00067A67"/>
    <w:rsid w:val="00075EA9"/>
    <w:rsid w:val="000769CF"/>
    <w:rsid w:val="000815D8"/>
    <w:rsid w:val="00084C99"/>
    <w:rsid w:val="00085CC6"/>
    <w:rsid w:val="00087936"/>
    <w:rsid w:val="00090C07"/>
    <w:rsid w:val="0009147A"/>
    <w:rsid w:val="00091E8D"/>
    <w:rsid w:val="0009378D"/>
    <w:rsid w:val="00097163"/>
    <w:rsid w:val="000A22C8"/>
    <w:rsid w:val="000B2344"/>
    <w:rsid w:val="000B5E7E"/>
    <w:rsid w:val="000B7DE5"/>
    <w:rsid w:val="000C2118"/>
    <w:rsid w:val="000C6425"/>
    <w:rsid w:val="000C6E6E"/>
    <w:rsid w:val="000C7B7D"/>
    <w:rsid w:val="000D55B4"/>
    <w:rsid w:val="000E65F0"/>
    <w:rsid w:val="000F072C"/>
    <w:rsid w:val="000F2074"/>
    <w:rsid w:val="000F6743"/>
    <w:rsid w:val="001006C2"/>
    <w:rsid w:val="00101BE8"/>
    <w:rsid w:val="00103401"/>
    <w:rsid w:val="00103A44"/>
    <w:rsid w:val="00103D36"/>
    <w:rsid w:val="001063DC"/>
    <w:rsid w:val="00107B2B"/>
    <w:rsid w:val="00112AC5"/>
    <w:rsid w:val="001133DD"/>
    <w:rsid w:val="00116217"/>
    <w:rsid w:val="00120CBE"/>
    <w:rsid w:val="00121BAE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80FBF"/>
    <w:rsid w:val="001813C3"/>
    <w:rsid w:val="00182CF4"/>
    <w:rsid w:val="00186CE1"/>
    <w:rsid w:val="00191F00"/>
    <w:rsid w:val="00192F12"/>
    <w:rsid w:val="00193F14"/>
    <w:rsid w:val="00196CBC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1F44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5E37"/>
    <w:rsid w:val="00231DCA"/>
    <w:rsid w:val="0024177E"/>
    <w:rsid w:val="00242E3A"/>
    <w:rsid w:val="00246492"/>
    <w:rsid w:val="002506CF"/>
    <w:rsid w:val="0025107F"/>
    <w:rsid w:val="00252337"/>
    <w:rsid w:val="002568BB"/>
    <w:rsid w:val="00260CD4"/>
    <w:rsid w:val="002639D8"/>
    <w:rsid w:val="00265F77"/>
    <w:rsid w:val="00266C83"/>
    <w:rsid w:val="00270FCC"/>
    <w:rsid w:val="002768DC"/>
    <w:rsid w:val="00294C8F"/>
    <w:rsid w:val="002A0B2E"/>
    <w:rsid w:val="002A0DC1"/>
    <w:rsid w:val="002A6C56"/>
    <w:rsid w:val="002C090C"/>
    <w:rsid w:val="002C1243"/>
    <w:rsid w:val="002C1815"/>
    <w:rsid w:val="002C475E"/>
    <w:rsid w:val="002C6AD6"/>
    <w:rsid w:val="002D30DA"/>
    <w:rsid w:val="002D6C2A"/>
    <w:rsid w:val="002D7A86"/>
    <w:rsid w:val="002F45FF"/>
    <w:rsid w:val="002F66D3"/>
    <w:rsid w:val="002F6D17"/>
    <w:rsid w:val="00302887"/>
    <w:rsid w:val="003056EB"/>
    <w:rsid w:val="003071FF"/>
    <w:rsid w:val="00310652"/>
    <w:rsid w:val="0031371D"/>
    <w:rsid w:val="0031789F"/>
    <w:rsid w:val="00320788"/>
    <w:rsid w:val="003233A3"/>
    <w:rsid w:val="00334C33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90C38"/>
    <w:rsid w:val="00392748"/>
    <w:rsid w:val="00392C65"/>
    <w:rsid w:val="00392ED5"/>
    <w:rsid w:val="003A19DC"/>
    <w:rsid w:val="003A1B45"/>
    <w:rsid w:val="003A220C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31654"/>
    <w:rsid w:val="00434926"/>
    <w:rsid w:val="00443ACE"/>
    <w:rsid w:val="00444217"/>
    <w:rsid w:val="004478F4"/>
    <w:rsid w:val="00450F7A"/>
    <w:rsid w:val="00452C6D"/>
    <w:rsid w:val="00455420"/>
    <w:rsid w:val="00455E0B"/>
    <w:rsid w:val="0045724D"/>
    <w:rsid w:val="00457934"/>
    <w:rsid w:val="00462B9F"/>
    <w:rsid w:val="004659EE"/>
    <w:rsid w:val="00470278"/>
    <w:rsid w:val="00473E34"/>
    <w:rsid w:val="00476BA9"/>
    <w:rsid w:val="004936C2"/>
    <w:rsid w:val="0049379C"/>
    <w:rsid w:val="004A1CA0"/>
    <w:rsid w:val="004A22E9"/>
    <w:rsid w:val="004A4ACD"/>
    <w:rsid w:val="004A506C"/>
    <w:rsid w:val="004A5BC5"/>
    <w:rsid w:val="004B023D"/>
    <w:rsid w:val="004C0909"/>
    <w:rsid w:val="004C3F97"/>
    <w:rsid w:val="004D01F2"/>
    <w:rsid w:val="004D2CED"/>
    <w:rsid w:val="004D3339"/>
    <w:rsid w:val="004D353F"/>
    <w:rsid w:val="004D36D7"/>
    <w:rsid w:val="004D682B"/>
    <w:rsid w:val="004E6152"/>
    <w:rsid w:val="004F344A"/>
    <w:rsid w:val="00504ED4"/>
    <w:rsid w:val="00510639"/>
    <w:rsid w:val="00511791"/>
    <w:rsid w:val="005139BE"/>
    <w:rsid w:val="00516142"/>
    <w:rsid w:val="00520027"/>
    <w:rsid w:val="0052093C"/>
    <w:rsid w:val="00521B31"/>
    <w:rsid w:val="00522469"/>
    <w:rsid w:val="0052400A"/>
    <w:rsid w:val="00536277"/>
    <w:rsid w:val="00536F43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92329"/>
    <w:rsid w:val="00593386"/>
    <w:rsid w:val="00596998"/>
    <w:rsid w:val="0059790F"/>
    <w:rsid w:val="005A6E62"/>
    <w:rsid w:val="005B2FB3"/>
    <w:rsid w:val="005D2B29"/>
    <w:rsid w:val="005D354A"/>
    <w:rsid w:val="005D3E53"/>
    <w:rsid w:val="005D506C"/>
    <w:rsid w:val="005E3235"/>
    <w:rsid w:val="005E4176"/>
    <w:rsid w:val="005E4876"/>
    <w:rsid w:val="005E65B5"/>
    <w:rsid w:val="005F3AE9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306DD"/>
    <w:rsid w:val="00636C28"/>
    <w:rsid w:val="006428E5"/>
    <w:rsid w:val="00644958"/>
    <w:rsid w:val="006513FB"/>
    <w:rsid w:val="00656EEF"/>
    <w:rsid w:val="006576AF"/>
    <w:rsid w:val="00672919"/>
    <w:rsid w:val="00677544"/>
    <w:rsid w:val="00681687"/>
    <w:rsid w:val="00686295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5CA7"/>
    <w:rsid w:val="006B5E89"/>
    <w:rsid w:val="006C0A8E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5FEC"/>
    <w:rsid w:val="00710659"/>
    <w:rsid w:val="0071147A"/>
    <w:rsid w:val="0071185D"/>
    <w:rsid w:val="00721E01"/>
    <w:rsid w:val="007222AD"/>
    <w:rsid w:val="007267CF"/>
    <w:rsid w:val="00731F3F"/>
    <w:rsid w:val="00733BAB"/>
    <w:rsid w:val="0073604C"/>
    <w:rsid w:val="007436BF"/>
    <w:rsid w:val="007443E9"/>
    <w:rsid w:val="00745DCE"/>
    <w:rsid w:val="00753D89"/>
    <w:rsid w:val="00753DDA"/>
    <w:rsid w:val="00754A6E"/>
    <w:rsid w:val="007553D8"/>
    <w:rsid w:val="00755C9B"/>
    <w:rsid w:val="00760FE4"/>
    <w:rsid w:val="007636C2"/>
    <w:rsid w:val="00763D8B"/>
    <w:rsid w:val="007657F6"/>
    <w:rsid w:val="00765E47"/>
    <w:rsid w:val="0077125A"/>
    <w:rsid w:val="0078405B"/>
    <w:rsid w:val="00786F58"/>
    <w:rsid w:val="00787CC1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7164"/>
    <w:rsid w:val="007C7413"/>
    <w:rsid w:val="007D1984"/>
    <w:rsid w:val="007D2AFE"/>
    <w:rsid w:val="007E3264"/>
    <w:rsid w:val="007E3FEA"/>
    <w:rsid w:val="007E6402"/>
    <w:rsid w:val="007F0A0B"/>
    <w:rsid w:val="007F3A60"/>
    <w:rsid w:val="007F3D0B"/>
    <w:rsid w:val="007F7C94"/>
    <w:rsid w:val="00802FFA"/>
    <w:rsid w:val="008106E7"/>
    <w:rsid w:val="00810E4B"/>
    <w:rsid w:val="00814BAA"/>
    <w:rsid w:val="00816F0C"/>
    <w:rsid w:val="0082211C"/>
    <w:rsid w:val="00824295"/>
    <w:rsid w:val="00827A65"/>
    <w:rsid w:val="00830473"/>
    <w:rsid w:val="008313F3"/>
    <w:rsid w:val="008402F2"/>
    <w:rsid w:val="008405BB"/>
    <w:rsid w:val="0084564F"/>
    <w:rsid w:val="00846494"/>
    <w:rsid w:val="00847B20"/>
    <w:rsid w:val="008509D3"/>
    <w:rsid w:val="00853418"/>
    <w:rsid w:val="00857CF6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D23DF"/>
    <w:rsid w:val="008D73BF"/>
    <w:rsid w:val="008D7F09"/>
    <w:rsid w:val="008E00D5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162"/>
    <w:rsid w:val="00915986"/>
    <w:rsid w:val="00917624"/>
    <w:rsid w:val="00926CB2"/>
    <w:rsid w:val="00930386"/>
    <w:rsid w:val="009309F5"/>
    <w:rsid w:val="00933237"/>
    <w:rsid w:val="00933F28"/>
    <w:rsid w:val="009400C3"/>
    <w:rsid w:val="009453F7"/>
    <w:rsid w:val="009476C0"/>
    <w:rsid w:val="00963E34"/>
    <w:rsid w:val="00964DFA"/>
    <w:rsid w:val="0098155C"/>
    <w:rsid w:val="00983B77"/>
    <w:rsid w:val="00996053"/>
    <w:rsid w:val="009A0B2F"/>
    <w:rsid w:val="009A1CF4"/>
    <w:rsid w:val="009A37D7"/>
    <w:rsid w:val="009A4E17"/>
    <w:rsid w:val="009A6955"/>
    <w:rsid w:val="009B341C"/>
    <w:rsid w:val="009B5747"/>
    <w:rsid w:val="009C0B81"/>
    <w:rsid w:val="009D2C27"/>
    <w:rsid w:val="009D503E"/>
    <w:rsid w:val="009E2309"/>
    <w:rsid w:val="009E42B9"/>
    <w:rsid w:val="009E4E17"/>
    <w:rsid w:val="009E54B9"/>
    <w:rsid w:val="009F4C2E"/>
    <w:rsid w:val="00A014A3"/>
    <w:rsid w:val="00A027CC"/>
    <w:rsid w:val="00A0412D"/>
    <w:rsid w:val="00A15DF0"/>
    <w:rsid w:val="00A21211"/>
    <w:rsid w:val="00A30F8A"/>
    <w:rsid w:val="00A34E7F"/>
    <w:rsid w:val="00A46F0A"/>
    <w:rsid w:val="00A46F25"/>
    <w:rsid w:val="00A47CC2"/>
    <w:rsid w:val="00A502BA"/>
    <w:rsid w:val="00A51B9B"/>
    <w:rsid w:val="00A60146"/>
    <w:rsid w:val="00A601A9"/>
    <w:rsid w:val="00A622C4"/>
    <w:rsid w:val="00A6283D"/>
    <w:rsid w:val="00A676FF"/>
    <w:rsid w:val="00A73EBA"/>
    <w:rsid w:val="00A754B4"/>
    <w:rsid w:val="00A76749"/>
    <w:rsid w:val="00A807C1"/>
    <w:rsid w:val="00A82658"/>
    <w:rsid w:val="00A83374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1CE0"/>
    <w:rsid w:val="00AC1E7E"/>
    <w:rsid w:val="00AC507D"/>
    <w:rsid w:val="00AC66E4"/>
    <w:rsid w:val="00AC7BC3"/>
    <w:rsid w:val="00AD04F2"/>
    <w:rsid w:val="00AD4578"/>
    <w:rsid w:val="00AD68E9"/>
    <w:rsid w:val="00AE56C0"/>
    <w:rsid w:val="00AF7ACC"/>
    <w:rsid w:val="00B00914"/>
    <w:rsid w:val="00B02A8E"/>
    <w:rsid w:val="00B052EE"/>
    <w:rsid w:val="00B1081F"/>
    <w:rsid w:val="00B2496B"/>
    <w:rsid w:val="00B27499"/>
    <w:rsid w:val="00B3010D"/>
    <w:rsid w:val="00B35151"/>
    <w:rsid w:val="00B433F2"/>
    <w:rsid w:val="00B458E8"/>
    <w:rsid w:val="00B5397B"/>
    <w:rsid w:val="00B53EE9"/>
    <w:rsid w:val="00B6183E"/>
    <w:rsid w:val="00B62809"/>
    <w:rsid w:val="00B71B1F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2B50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70EE"/>
    <w:rsid w:val="00C67E3B"/>
    <w:rsid w:val="00C73E03"/>
    <w:rsid w:val="00C77B29"/>
    <w:rsid w:val="00C77DBE"/>
    <w:rsid w:val="00C838DF"/>
    <w:rsid w:val="00C8718B"/>
    <w:rsid w:val="00C872E4"/>
    <w:rsid w:val="00C878D9"/>
    <w:rsid w:val="00C90311"/>
    <w:rsid w:val="00C91C26"/>
    <w:rsid w:val="00CA2BB2"/>
    <w:rsid w:val="00CA73D5"/>
    <w:rsid w:val="00CB5068"/>
    <w:rsid w:val="00CB7D2B"/>
    <w:rsid w:val="00CC1C87"/>
    <w:rsid w:val="00CC3000"/>
    <w:rsid w:val="00CC4859"/>
    <w:rsid w:val="00CC7A35"/>
    <w:rsid w:val="00CD072A"/>
    <w:rsid w:val="00CD40B1"/>
    <w:rsid w:val="00CD7F73"/>
    <w:rsid w:val="00CE26C5"/>
    <w:rsid w:val="00CE36AF"/>
    <w:rsid w:val="00CE47F3"/>
    <w:rsid w:val="00CE54DD"/>
    <w:rsid w:val="00CF0DA5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758C"/>
    <w:rsid w:val="00D275CA"/>
    <w:rsid w:val="00D2789B"/>
    <w:rsid w:val="00D345AB"/>
    <w:rsid w:val="00D41566"/>
    <w:rsid w:val="00D458EC"/>
    <w:rsid w:val="00D501B0"/>
    <w:rsid w:val="00D52582"/>
    <w:rsid w:val="00D56A0E"/>
    <w:rsid w:val="00D57AD3"/>
    <w:rsid w:val="00D62F25"/>
    <w:rsid w:val="00D635FE"/>
    <w:rsid w:val="00D669D3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C7452"/>
    <w:rsid w:val="00DD43EA"/>
    <w:rsid w:val="00DD456A"/>
    <w:rsid w:val="00DE6F44"/>
    <w:rsid w:val="00DF1B58"/>
    <w:rsid w:val="00E009DA"/>
    <w:rsid w:val="00E037D9"/>
    <w:rsid w:val="00E04927"/>
    <w:rsid w:val="00E11A48"/>
    <w:rsid w:val="00E130EB"/>
    <w:rsid w:val="00E14F51"/>
    <w:rsid w:val="00E162CD"/>
    <w:rsid w:val="00E17FA5"/>
    <w:rsid w:val="00E21BFE"/>
    <w:rsid w:val="00E21C88"/>
    <w:rsid w:val="00E223AC"/>
    <w:rsid w:val="00E26930"/>
    <w:rsid w:val="00E27257"/>
    <w:rsid w:val="00E27F4F"/>
    <w:rsid w:val="00E428DB"/>
    <w:rsid w:val="00E449D0"/>
    <w:rsid w:val="00E44A34"/>
    <w:rsid w:val="00E44C24"/>
    <w:rsid w:val="00E4506A"/>
    <w:rsid w:val="00E53F99"/>
    <w:rsid w:val="00E56510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3082"/>
    <w:rsid w:val="00EB6C33"/>
    <w:rsid w:val="00EC604C"/>
    <w:rsid w:val="00EC6F62"/>
    <w:rsid w:val="00ED2EA2"/>
    <w:rsid w:val="00ED6019"/>
    <w:rsid w:val="00ED7830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F62"/>
    <w:rsid w:val="00F27963"/>
    <w:rsid w:val="00F30103"/>
    <w:rsid w:val="00F30446"/>
    <w:rsid w:val="00F4135D"/>
    <w:rsid w:val="00F41F1B"/>
    <w:rsid w:val="00F46BD9"/>
    <w:rsid w:val="00F60BE0"/>
    <w:rsid w:val="00F6280E"/>
    <w:rsid w:val="00F7050A"/>
    <w:rsid w:val="00F75533"/>
    <w:rsid w:val="00F8036D"/>
    <w:rsid w:val="00F809DC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D1398"/>
    <w:rsid w:val="00FD33AB"/>
    <w:rsid w:val="00FD3BA4"/>
    <w:rsid w:val="00FD4724"/>
    <w:rsid w:val="00FD4A68"/>
    <w:rsid w:val="00FD68ED"/>
    <w:rsid w:val="00FD7E00"/>
    <w:rsid w:val="00FE2824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B4347B"/>
  <w15:docId w15:val="{FCFEC7E6-037D-4239-BEBF-190E4FBA5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Calibri" w:hAnsi="Arial" w:cs="Times New Roman"/>
        <w:lang w:val="pt-B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nhideWhenUsed/>
    <w:qFormat/>
    <w:rsid w:val="006576AF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autoRedefine/>
    <w:uiPriority w:val="9"/>
    <w:unhideWhenUsed/>
    <w:qFormat/>
    <w:rsid w:val="000C6425"/>
    <w:pPr>
      <w:keepNext/>
      <w:keepLines/>
      <w:numPr>
        <w:numId w:val="5"/>
      </w:numPr>
      <w:spacing w:before="240" w:after="120"/>
      <w:outlineLvl w:val="0"/>
    </w:pPr>
    <w:rPr>
      <w:b/>
      <w:bCs/>
      <w:sz w:val="26"/>
      <w:szCs w:val="28"/>
    </w:rPr>
  </w:style>
  <w:style w:type="paragraph" w:styleId="Heading2">
    <w:name w:val="heading 2"/>
    <w:basedOn w:val="Normal"/>
    <w:next w:val="BodyTextL25"/>
    <w:link w:val="Heading2Char"/>
    <w:autoRedefine/>
    <w:uiPriority w:val="9"/>
    <w:semiHidden/>
    <w:unhideWhenUsed/>
    <w:qFormat/>
    <w:rsid w:val="006576AF"/>
    <w:pPr>
      <w:keepNext/>
      <w:numPr>
        <w:ilvl w:val="1"/>
        <w:numId w:val="5"/>
      </w:numPr>
      <w:spacing w:before="120" w:after="120"/>
      <w:outlineLvl w:val="1"/>
    </w:pPr>
    <w:rPr>
      <w:rFonts w:eastAsia="Times New Roman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6576AF"/>
    <w:pPr>
      <w:keepNext/>
      <w:numPr>
        <w:ilvl w:val="2"/>
        <w:numId w:val="5"/>
      </w:numPr>
      <w:spacing w:before="240" w:line="240" w:lineRule="auto"/>
      <w:outlineLvl w:val="2"/>
    </w:pPr>
    <w:rPr>
      <w:rFonts w:eastAsia="Times New Roman"/>
      <w:b/>
      <w:bCs/>
      <w:sz w:val="24"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116217"/>
    <w:pPr>
      <w:keepNext/>
      <w:spacing w:before="0" w:after="0"/>
      <w:ind w:left="720"/>
      <w:outlineLvl w:val="3"/>
    </w:pPr>
    <w:rPr>
      <w:rFonts w:eastAsia="Times New Roman"/>
      <w:bCs/>
      <w:color w:val="FFFFFF" w:themeColor="background1"/>
      <w:sz w:val="6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0C6425"/>
    <w:rPr>
      <w:b/>
      <w:bCs/>
      <w:sz w:val="26"/>
      <w:szCs w:val="28"/>
    </w:rPr>
  </w:style>
  <w:style w:type="character" w:customStyle="1" w:styleId="Heading2Char">
    <w:name w:val="Heading 2 Char"/>
    <w:link w:val="Heading2"/>
    <w:uiPriority w:val="9"/>
    <w:semiHidden/>
    <w:rsid w:val="000C6425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0B5E7E"/>
    <w:rPr>
      <w:b/>
      <w:i/>
      <w:color w:val="FFFFFF" w:themeColor="background1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E859E3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116217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6576AF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3A19DC"/>
    <w:pPr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6576AF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6576AF"/>
    <w:pPr>
      <w:numPr>
        <w:numId w:val="5"/>
      </w:numPr>
    </w:pPr>
  </w:style>
  <w:style w:type="paragraph" w:customStyle="1" w:styleId="CMDOutput">
    <w:name w:val="CMD Output"/>
    <w:basedOn w:val="BodyTextL25"/>
    <w:qFormat/>
    <w:rsid w:val="0082211C"/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116217"/>
    <w:rPr>
      <w:rFonts w:eastAsia="Times New Roman"/>
      <w:bCs/>
      <w:color w:val="FFFFFF" w:themeColor="background1"/>
      <w:sz w:val="6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0C6425"/>
    <w:rPr>
      <w:rFonts w:eastAsia="Times New Roman"/>
      <w:b/>
      <w:bCs/>
      <w:sz w:val="24"/>
      <w:szCs w:val="26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pt-BR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CMDBold">
    <w:name w:val="CMD Bold"/>
    <w:basedOn w:val="CMD"/>
    <w:next w:val="BodyTextL50"/>
    <w:link w:val="CMDBoldChar"/>
    <w:qFormat/>
    <w:rsid w:val="00C73E03"/>
    <w:pPr>
      <w:spacing w:before="60" w:after="60"/>
    </w:pPr>
    <w:rPr>
      <w:b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82211C"/>
    <w:rPr>
      <w:rFonts w:ascii="Courier New" w:hAnsi="Courier New"/>
      <w:szCs w:val="22"/>
    </w:rPr>
  </w:style>
  <w:style w:type="character" w:customStyle="1" w:styleId="CMDBoldChar">
    <w:name w:val="CMD Bold Char"/>
    <w:basedOn w:val="CMDChar"/>
    <w:link w:val="CMDBold"/>
    <w:rsid w:val="00C73E03"/>
    <w:rPr>
      <w:rFonts w:ascii="Courier New" w:hAnsi="Courier New"/>
      <w:b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73604C"/>
    <w:pPr>
      <w:spacing w:before="0" w:after="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73604C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/>
    <w:rsid w:val="00FA154B"/>
    <w:rPr>
      <w:color w:val="808080"/>
    </w:rPr>
  </w:style>
  <w:style w:type="numbering" w:customStyle="1" w:styleId="PartStepSubStepList">
    <w:name w:val="Part_Step_SubStep_List"/>
    <w:basedOn w:val="NoList"/>
    <w:uiPriority w:val="99"/>
    <w:rsid w:val="00087936"/>
    <w:pPr>
      <w:numPr>
        <w:numId w:val="10"/>
      </w:numPr>
    </w:pPr>
  </w:style>
  <w:style w:type="paragraph" w:styleId="ListParagraph">
    <w:name w:val="List Paragraph"/>
    <w:basedOn w:val="Normal"/>
    <w:uiPriority w:val="34"/>
    <w:qFormat/>
    <w:rsid w:val="000879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?>
<Relationships xmlns="http://schemas.openxmlformats.org/package/2006/relationships"><Relationship Id="rId1" Type="http://schemas.openxmlformats.org/officeDocument/2006/relationships/attachedTemplate" Target="file:///C:\Users\spennock\Curriculum_Development\CAE_Documentation\CAE_Activities_Template\Lab_Template%20-%20ILM_2019_Accessibility.dotx" TargetMode="External"/>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359B1D15AE64D719DF8B4B534D23E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DF33C8-BD1C-451A-B417-4A4DF42EABCB}"/>
      </w:docPartPr>
      <w:docPartBody>
        <w:p w:rsidR="004902A1" w:rsidRDefault="00164366">
          <w:r>
            <w:rPr>
              <w:rStyle w:val="PlaceholderText"/>
              <w:lang w:val="pt-BR"/>
              <w:rFonts/>
            </w:rPr>
            <w:t xml:space="preserve">[Função]</w:t>
          </w:r>
        </w:p>
      </w:docPartBody>
    </w:docPart>
    <w:docPart>
      <w:docPartPr>
        <w:name w:val="32E19A521E084A4E8F5ED3EFE36A0C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FDE8D8-2232-4559-A373-FAA33D64AB77}"/>
      </w:docPartPr>
      <w:docPartBody>
        <w:p w:rsidR="004902A1" w:rsidRDefault="00164366">
          <w:r>
            <w:rPr>
              <w:rStyle w:val="PlaceholderText"/>
              <w:lang w:val="pt-BR"/>
              <w:rFonts/>
            </w:rPr>
            <w:t xml:space="preserve">[Comments]</w:t>
          </w:r>
        </w:p>
      </w:docPartBody>
    </w:docPart>
    <w:docPart>
      <w:docPartPr>
        <w:name w:val="73EB0AE5D6B64886BC638FEFF720A1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6818B8-D89C-4D9C-9829-B084E1E8B118}"/>
      </w:docPartPr>
      <w:docPartBody>
        <w:p w:rsidR="004902A1" w:rsidRDefault="00164366">
          <w:r>
            <w:rPr>
              <w:rStyle w:val="PlaceholderText"/>
              <w:lang w:val="pt-BR"/>
              <w:rFonts/>
            </w:rPr>
            <w:t xml:space="preserve">[Comments]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4366"/>
    <w:rsid w:val="00164366"/>
    <w:rsid w:val="00296A95"/>
    <w:rsid w:val="004902A1"/>
    <w:rsid w:val="0084690D"/>
    <w:rsid w:val="00A923BA"/>
    <w:rsid w:val="00CE0315"/>
    <w:rsid w:val="00CE3DCE"/>
    <w:rsid w:val="00F325E5"/>
    <w:rsid w:val="00F94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6436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C8BF331-F97A-401A-9D0B-FD518CCEE9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ILM_2019_Accessibility.dotx</Template>
  <TotalTime>43</TotalTime>
  <Pages>5</Pages>
  <Words>1291</Words>
  <Characters>7359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Packet Tracer - Connect to a Wireless Network</vt:lpstr>
    </vt:vector>
  </TitlesOfParts>
  <Company>Microsoft</Company>
  <LinksUpToDate>false</LinksUpToDate>
  <CharactersWithSpaces>8633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Configurando uma rede sem fio</dc:title>
  <dc:creator>SP</dc:creator>
  <dc:description>2015</dc:description>
  <cp:lastModifiedBy>Suk-Yi Pennock -X (spennock - UNICON INC at Cisco)</cp:lastModifiedBy>
  <cp:revision>19</cp:revision>
  <cp:lastPrinted>2019-07-15T15:14:00Z</cp:lastPrinted>
  <dcterms:created xsi:type="dcterms:W3CDTF">2019-07-09T19:36:00Z</dcterms:created>
  <dcterms:modified xsi:type="dcterms:W3CDTF">2019-12-01T17:50:00Z</dcterms:modified>
</cp:coreProperties>
</file>