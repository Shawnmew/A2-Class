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AC5060" w:rsidP="00BD4560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Definir configurações iniciais do switch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D778DF" w:rsidRPr="00E70096" w:rsidRDefault="00D778DF" w:rsidP="00D452F4">
      <w:pPr>
        <w:pStyle w:val="Heading1"/>
      </w:pPr>
      <w:r>
        <w:rPr>
          <w:lang w:val="pt-BR"/>
          <w:rFonts/>
        </w:rPr>
        <w:t xml:space="preserve">Objetivos</w:t>
      </w:r>
    </w:p>
    <w:p w:rsidR="00BD4560" w:rsidRDefault="00BD4560" w:rsidP="00BD4560">
      <w:pPr>
        <w:pStyle w:val="BodyTextL25Bold"/>
      </w:pPr>
      <w:r>
        <w:rPr>
          <w:lang w:val="pt-BR"/>
          <w:rFonts/>
        </w:rPr>
        <w:t xml:space="preserve">Parte 1: Verificar a configuração padrão do switch</w:t>
      </w:r>
      <w:r>
        <w:rPr>
          <w:lang w:val="pt-BR"/>
          <w:rFonts/>
        </w:rPr>
        <w:t xml:space="preserve"> </w:t>
      </w:r>
    </w:p>
    <w:p w:rsidR="00BD4560" w:rsidRPr="00D73F6F" w:rsidRDefault="00BD4560" w:rsidP="00BD4560">
      <w:pPr>
        <w:pStyle w:val="BodyTextL25Bold"/>
      </w:pPr>
      <w:r>
        <w:rPr>
          <w:lang w:val="pt-BR"/>
          <w:rFonts/>
        </w:rPr>
        <w:t xml:space="preserve">Parte 2: Configurar uma configuração básica do switch</w:t>
      </w:r>
      <w:r>
        <w:rPr>
          <w:lang w:val="pt-BR"/>
          <w:rFonts/>
        </w:rPr>
        <w:t xml:space="preserve"> </w:t>
      </w:r>
    </w:p>
    <w:p w:rsidR="00BD4560" w:rsidRDefault="00BD4560" w:rsidP="00BD4560">
      <w:pPr>
        <w:pStyle w:val="BodyTextL25Bold"/>
      </w:pPr>
      <w:r>
        <w:rPr>
          <w:lang w:val="pt-BR"/>
          <w:rFonts/>
        </w:rPr>
        <w:t xml:space="preserve">Parte 3: Configurar um banner MOTD</w:t>
      </w:r>
    </w:p>
    <w:p w:rsidR="00BD4560" w:rsidRDefault="00BD4560" w:rsidP="00BD4560">
      <w:pPr>
        <w:pStyle w:val="BodyTextL25Bold"/>
      </w:pPr>
      <w:r>
        <w:rPr>
          <w:lang w:val="pt-BR"/>
          <w:rFonts/>
        </w:rPr>
        <w:t xml:space="preserve">Parte 4: Salvar os arquivos de configuração na NVRAM</w:t>
      </w:r>
    </w:p>
    <w:p w:rsidR="00D778DF" w:rsidRPr="004C0909" w:rsidRDefault="00BD4560" w:rsidP="00BD4560">
      <w:pPr>
        <w:pStyle w:val="BodyTextL25Bold"/>
      </w:pPr>
      <w:r>
        <w:rPr>
          <w:lang w:val="pt-BR"/>
          <w:rFonts/>
        </w:rPr>
        <w:t xml:space="preserve">Parte 5: Configurar S2</w:t>
      </w:r>
    </w:p>
    <w:p w:rsidR="00D778DF" w:rsidRDefault="00D778DF" w:rsidP="00D452F4">
      <w:pPr>
        <w:pStyle w:val="Heading1"/>
      </w:pPr>
      <w:r>
        <w:rPr>
          <w:lang w:val="pt-BR"/>
          <w:rFonts/>
        </w:rPr>
        <w:t xml:space="preserve">Histórico/Cenário</w:t>
      </w:r>
    </w:p>
    <w:p w:rsidR="00D778DF" w:rsidRDefault="00BD4560" w:rsidP="00BD4560">
      <w:pPr>
        <w:pStyle w:val="BodyTextL25"/>
      </w:pPr>
      <w:r>
        <w:rPr>
          <w:lang w:val="pt-BR"/>
          <w:rFonts/>
        </w:rPr>
        <w:t xml:space="preserve">Nesta atividade, você executará tarefas básicas de configuração do comutador.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protegerá o acesso à interface de linha de comando (CLI) e às portas de console usando senhas de texto simples e criptografadas.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aprenderá a configurar mensagens para usuários que se registram no switch.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Esses banners de mensagens também são usados para avisar usuários não autorizados que o acesso é proibido.</w:t>
      </w:r>
    </w:p>
    <w:p w:rsidR="00B17EA1" w:rsidRDefault="00B17EA1" w:rsidP="00BD4560">
      <w:pPr>
        <w:pStyle w:val="BodyTextL25"/>
      </w:pPr>
      <w:r>
        <w:rPr>
          <w:b w:val="true"/>
          <w:lang w:val="pt-BR"/>
          <w:rFonts/>
        </w:rPr>
        <w:t xml:space="preserve">Observação:</w:t>
      </w:r>
      <w:r>
        <w:rPr>
          <w:lang w:val="pt-BR"/>
          <w:rFonts/>
        </w:rPr>
        <w:t xml:space="preserve"> No Packet Tracer, o switch Catalyst 2960 usa o IOS versão 12.2 por padrão. Se necessário, a versão do IOS pode ser atualizada a partir de um servidor de arquivos na topologia do Tracer de Pacotes. O switch pode então ser configurado para inicializar no IOS versão 15.0, se essa versão for necessária. </w:t>
      </w:r>
    </w:p>
    <w:p w:rsidR="00125806" w:rsidRDefault="00125806" w:rsidP="00D452F4">
      <w:pPr>
        <w:pStyle w:val="Heading1"/>
      </w:pPr>
      <w:r>
        <w:rPr>
          <w:lang w:val="pt-BR"/>
          <w:rFonts/>
        </w:rPr>
        <w:t xml:space="preserve">Instruções</w:t>
      </w:r>
    </w:p>
    <w:p w:rsidR="00103401" w:rsidRDefault="00BD4560" w:rsidP="004E1D52">
      <w:pPr>
        <w:pStyle w:val="Heading2"/>
      </w:pPr>
      <w:r>
        <w:rPr>
          <w:lang w:val="pt-BR"/>
          <w:rFonts/>
        </w:rPr>
        <w:t xml:space="preserve">Verificar a configuração padrão do switch</w:t>
      </w:r>
    </w:p>
    <w:p w:rsidR="00231DCA" w:rsidRDefault="00BD4560" w:rsidP="00BD4560">
      <w:pPr>
        <w:pStyle w:val="Heading3"/>
      </w:pPr>
      <w:r>
        <w:rPr>
          <w:lang w:val="pt-BR"/>
          <w:rFonts/>
        </w:rPr>
        <w:t xml:space="preserve">Entrar no modo EXEC privilegiado.</w:t>
      </w:r>
    </w:p>
    <w:p w:rsidR="00BD4560" w:rsidRPr="003202D1" w:rsidRDefault="00BD4560" w:rsidP="00BD4560">
      <w:pPr>
        <w:pStyle w:val="BodyTextL25"/>
      </w:pPr>
      <w:r>
        <w:rPr>
          <w:lang w:val="pt-BR"/>
          <w:rFonts/>
        </w:rPr>
        <w:t xml:space="preserve">Você pode acessar todos os comandos do switch no modo EXEC privilegiado.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entanto, como muitos dos comandos privilegiados configuram parâmetros operacionais, o acesso privilegiado deve ser protegido por senha para evitar o uso não autorizado.</w:t>
      </w:r>
    </w:p>
    <w:p w:rsidR="00231DCA" w:rsidRDefault="00BD4560" w:rsidP="00BD4560">
      <w:pPr>
        <w:pStyle w:val="BodyTextL25"/>
      </w:pPr>
      <w:r>
        <w:rPr>
          <w:lang w:val="pt-BR"/>
          <w:rFonts/>
        </w:rPr>
        <w:t xml:space="preserve">O conjunto de comandos EXEC privilegiados inclui os comandos disponíveis no modo EXEC do usuário, muitos comandos adicionais e o comando </w:t>
      </w:r>
      <w:r w:rsidRPr="003202D1">
        <w:rPr>
          <w:b/>
          <w:bCs/>
          <w:lang w:val="pt-BR"/>
          <w:rFonts/>
        </w:rPr>
        <w:t xml:space="preserve">configure</w:t>
      </w:r>
      <w:r>
        <w:rPr>
          <w:lang w:val="pt-BR"/>
          <w:rFonts/>
        </w:rPr>
        <w:t xml:space="preserve"> através do qual o acesso aos modos de configuração é obtido.</w:t>
      </w:r>
    </w:p>
    <w:p w:rsidR="00BD4560" w:rsidRPr="0071321C" w:rsidRDefault="00BD4560" w:rsidP="00BD4560">
      <w:pPr>
        <w:pStyle w:val="SubStepAlpha"/>
      </w:pPr>
      <w:r>
        <w:rPr>
          <w:lang w:val="pt-BR"/>
          <w:rFonts/>
        </w:rPr>
        <w:t xml:space="preserve">Clique em S1 e depois na guia CLI.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Pressione Enter.</w:t>
      </w:r>
    </w:p>
    <w:p w:rsidR="00BD4560" w:rsidRDefault="00BD4560" w:rsidP="00BD4560">
      <w:pPr>
        <w:pStyle w:val="SubStepAlpha"/>
      </w:pPr>
      <w:r>
        <w:rPr>
          <w:lang w:val="pt-BR"/>
          <w:rFonts/>
        </w:rPr>
        <w:t xml:space="preserve">Entre no modo EXEC privilegiado inserindo o comando enable:</w:t>
      </w:r>
    </w:p>
    <w:p w:rsidR="00BD4560" w:rsidRDefault="00BD4560" w:rsidP="00BD4560">
      <w:pPr>
        <w:pStyle w:val="ConfigWindow"/>
      </w:pPr>
      <w:r>
        <w:rPr>
          <w:lang w:val="pt-BR"/>
          <w:rFonts/>
        </w:rPr>
        <w:t xml:space="preserve">Abrir janela de configuração para S1</w:t>
      </w:r>
    </w:p>
    <w:p w:rsidR="00BD4560" w:rsidRPr="00E217B7" w:rsidRDefault="00BD4560" w:rsidP="00E0433B">
      <w:pPr>
        <w:pStyle w:val="CMD"/>
        <w:spacing w:before="0"/>
      </w:pPr>
      <w:r>
        <w:rPr>
          <w:lang w:val="pt-BR"/>
          <w:rFonts/>
        </w:rPr>
        <w:t xml:space="preserve">Switch&gt; </w:t>
      </w:r>
      <w:r w:rsidRPr="00232286">
        <w:rPr>
          <w:b/>
          <w:lang w:val="pt-BR"/>
          <w:rFonts/>
        </w:rPr>
        <w:t xml:space="preserve">enable</w:t>
      </w:r>
    </w:p>
    <w:p w:rsidR="00BD4560" w:rsidRDefault="00BD4560" w:rsidP="00BD4560">
      <w:pPr>
        <w:pStyle w:val="CMD"/>
      </w:pPr>
      <w:r>
        <w:rPr>
          <w:lang w:val="pt-BR"/>
          <w:rFonts/>
        </w:rPr>
        <w:t xml:space="preserve">Switch#</w:t>
      </w:r>
      <w:r>
        <w:rPr>
          <w:lang w:val="pt-BR"/>
          <w:rFonts/>
        </w:rPr>
        <w:t xml:space="preserve"> </w:t>
      </w:r>
    </w:p>
    <w:p w:rsidR="00BD4560" w:rsidRPr="0029789F" w:rsidRDefault="00BD4560" w:rsidP="00BD4560">
      <w:pPr>
        <w:pStyle w:val="BodyTextL50"/>
      </w:pPr>
      <w:r>
        <w:rPr>
          <w:lang w:val="pt-BR"/>
          <w:rFonts/>
        </w:rPr>
        <w:t xml:space="preserve">Observe que o prompt foi alterado para refletir o modo EXEC privilegiado.</w:t>
      </w:r>
    </w:p>
    <w:p w:rsidR="00112B82" w:rsidRPr="0071321C" w:rsidRDefault="00112B82" w:rsidP="00112B82">
      <w:pPr>
        <w:pStyle w:val="Heading3"/>
      </w:pPr>
      <w:r>
        <w:rPr>
          <w:lang w:val="pt-BR"/>
          <w:rFonts/>
        </w:rPr>
        <w:t xml:space="preserve">Examinar a configuração atual do switch.</w:t>
      </w:r>
    </w:p>
    <w:p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rPr>
          <w:lang w:val="pt-BR"/>
          <w:rFonts/>
        </w:rPr>
        <w:t xml:space="preserve">Insira o comando show running-config.</w:t>
      </w:r>
    </w:p>
    <w:p w:rsidR="00112B82" w:rsidRDefault="00112B82" w:rsidP="00112B82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Switch# </w:t>
      </w:r>
      <w:r w:rsidRPr="00232286">
        <w:rPr>
          <w:b/>
          <w:lang w:val="pt-BR"/>
          <w:rFonts/>
        </w:rPr>
        <w:t xml:space="preserve">show running-config</w:t>
      </w:r>
    </w:p>
    <w:p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rPr>
          <w:lang w:val="pt-BR"/>
          <w:rFonts/>
        </w:rPr>
        <w:t xml:space="preserve">Responda às perguntas a seguir: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rPr>
          <w:lang w:val="pt-BR"/>
          <w:rFonts/>
        </w:rPr>
        <w:t xml:space="preserve">Quantas interfaces Fast Ethernet o switch possui?</w:t>
      </w:r>
    </w:p>
    <w:p w:rsidR="00E0433B" w:rsidRDefault="00E0433B" w:rsidP="00E0433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12B82" w:rsidRPr="0071321C" w:rsidRDefault="00112B82" w:rsidP="00112B82">
      <w:pPr>
        <w:pStyle w:val="BodyTextL50"/>
      </w:pPr>
      <w:r>
        <w:rPr>
          <w:rStyle w:val="AnswerGray"/>
          <w:highlight w:val="lightGray"/>
          <w:shd w:val="clear" w:color="auto" w:fill="auto"/>
          <w:lang w:val="pt-BR"/>
          <w:rFonts/>
        </w:rPr>
        <w:t xml:space="preserve">24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rPr>
          <w:lang w:val="pt-BR"/>
          <w:rFonts/>
        </w:rPr>
        <w:t xml:space="preserve">Quantas interfaces Gigabit Ethernet o switch possui?</w:t>
      </w:r>
    </w:p>
    <w:p w:rsidR="00E0433B" w:rsidRDefault="00E0433B" w:rsidP="00E0433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12B82" w:rsidRPr="0071321C" w:rsidRDefault="00112B82" w:rsidP="00112B82">
      <w:pPr>
        <w:pStyle w:val="BodyTextL50"/>
        <w:rPr>
          <w:rStyle w:val="AnswerGray"/>
          <w:shd w:val="clear" w:color="auto" w:fill="auto"/>
          <w:lang w:val="pt-BR"/>
          <w:rFonts/>
        </w:rPr>
      </w:pPr>
      <w:r>
        <w:rPr>
          <w:rStyle w:val="AnswerGray"/>
          <w:highlight w:val="lightGray"/>
          <w:shd w:val="clear" w:color="auto" w:fill="auto"/>
          <w:lang w:val="pt-BR"/>
          <w:rFonts/>
        </w:rPr>
        <w:t xml:space="preserve">2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rPr>
          <w:lang w:val="pt-BR"/>
          <w:rFonts/>
        </w:rPr>
        <w:t xml:space="preserve">Qual é a faixa de valores mostrados nas linhas VTY?</w:t>
      </w:r>
    </w:p>
    <w:p w:rsidR="00E0433B" w:rsidRDefault="00E0433B" w:rsidP="00E0433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12B82" w:rsidRPr="0071321C" w:rsidRDefault="00112B82" w:rsidP="00112B82">
      <w:pPr>
        <w:pStyle w:val="BodyTextL50"/>
      </w:pPr>
      <w:r>
        <w:rPr>
          <w:rStyle w:val="AnswerGray"/>
          <w:highlight w:val="lightGray"/>
          <w:shd w:val="clear" w:color="auto" w:fill="auto"/>
          <w:lang w:val="pt-BR"/>
          <w:rFonts/>
        </w:rPr>
        <w:t xml:space="preserve">0 a 15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rPr>
          <w:lang w:val="pt-BR"/>
          <w:rFonts/>
        </w:rPr>
        <w:t xml:space="preserve">Que comando exibirá o conteúdo atual da memória de acesso aleatório não volátil (NVRAM)?</w:t>
      </w:r>
    </w:p>
    <w:p w:rsidR="00E0433B" w:rsidRDefault="00E0433B" w:rsidP="00E0433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12B82" w:rsidRPr="00112B82" w:rsidRDefault="00112B82" w:rsidP="00112B82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show startup-configuration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rPr>
          <w:lang w:val="pt-BR"/>
          <w:rFonts/>
        </w:rPr>
        <w:t xml:space="preserve">Por que o switch responde com "startup-config is not present?"</w:t>
      </w:r>
    </w:p>
    <w:p w:rsidR="00E0433B" w:rsidRDefault="00E0433B" w:rsidP="00E0433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12B82" w:rsidRPr="0071321C" w:rsidRDefault="00112B82" w:rsidP="00112B82">
      <w:pPr>
        <w:pStyle w:val="BodyTextL50"/>
        <w:rPr>
          <w:b/>
          <w:lang w:val="pt-BR"/>
          <w:rFonts/>
        </w:rPr>
      </w:pPr>
      <w:r>
        <w:rPr>
          <w:rStyle w:val="AnswerGray"/>
          <w:highlight w:val="lightGray"/>
          <w:shd w:val="clear" w:color="auto" w:fill="auto"/>
          <w:lang w:val="pt-BR"/>
          <w:rFonts/>
        </w:rPr>
        <w:t xml:space="preserve">Essa mensagem é exibida porque o arquivo de configuração não foi salvo na NVRAM.</w:t>
      </w:r>
      <w:r>
        <w:rPr>
          <w:rStyle w:val="AnswerGray"/>
          <w:highlight w:val="lightGray"/>
          <w:shd w:val="clear" w:color="auto" w:fill="auto"/>
          <w:lang w:val="pt-BR"/>
          <w:rFonts/>
        </w:rPr>
        <w:t xml:space="preserve"> </w:t>
      </w:r>
      <w:r>
        <w:rPr>
          <w:rStyle w:val="AnswerGray"/>
          <w:highlight w:val="lightGray"/>
          <w:shd w:val="clear" w:color="auto" w:fill="auto"/>
          <w:lang w:val="pt-BR"/>
          <w:rFonts/>
        </w:rPr>
        <w:t xml:space="preserve">Está localizado atualmente apenas na RAM.</w:t>
      </w:r>
    </w:p>
    <w:p w:rsidR="00112B82" w:rsidRPr="00A60146" w:rsidRDefault="00112B82" w:rsidP="004E1D52">
      <w:pPr>
        <w:pStyle w:val="Heading2"/>
      </w:pPr>
      <w:r>
        <w:rPr>
          <w:lang w:val="pt-BR"/>
          <w:rFonts/>
        </w:rPr>
        <w:t xml:space="preserve">Criar uma configuração básica do switch</w:t>
      </w:r>
    </w:p>
    <w:p w:rsidR="00112B82" w:rsidRPr="00257808" w:rsidRDefault="00112B82" w:rsidP="00112B82">
      <w:pPr>
        <w:pStyle w:val="Heading3"/>
      </w:pPr>
      <w:r>
        <w:rPr>
          <w:lang w:val="pt-BR"/>
          <w:rFonts/>
        </w:rPr>
        <w:t xml:space="preserve">Atribuir um nome a um switch.</w:t>
      </w:r>
    </w:p>
    <w:p w:rsidR="00112B82" w:rsidRDefault="00112B82" w:rsidP="00112B82">
      <w:pPr>
        <w:pStyle w:val="BodyTextL25"/>
      </w:pPr>
      <w:r>
        <w:rPr>
          <w:lang w:val="pt-BR"/>
          <w:rFonts/>
        </w:rPr>
        <w:t xml:space="preserve">Para configurar parâmetros em um switch, pode ser necessário mover-se entre vários modos de configuração.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como o prompt muda à medida que você navega pelo switch.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Switch# </w:t>
      </w:r>
      <w:r w:rsidRPr="00760282">
        <w:rPr>
          <w:b/>
          <w:lang w:val="pt-BR"/>
          <w:rFonts/>
        </w:rPr>
        <w:t xml:space="preserve">configure terminal</w:t>
      </w:r>
    </w:p>
    <w:p w:rsidR="00112B82" w:rsidRDefault="00112B82" w:rsidP="00112B82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Switch(config)#</w:t>
      </w:r>
      <w:r>
        <w:rPr>
          <w:b w:val="true"/>
          <w:lang w:val="pt-BR"/>
          <w:rFonts/>
        </w:rPr>
        <w:t xml:space="preserve">hostname S1</w:t>
      </w:r>
    </w:p>
    <w:p w:rsidR="00112B82" w:rsidRDefault="00112B82" w:rsidP="00112B82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S1(config)# </w:t>
      </w:r>
      <w:r>
        <w:rPr>
          <w:b/>
          <w:lang w:val="pt-BR"/>
          <w:rFonts/>
        </w:rPr>
        <w:t xml:space="preserve">exit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S1#</w:t>
      </w:r>
    </w:p>
    <w:p w:rsidR="00112B82" w:rsidRPr="00257808" w:rsidRDefault="00112B82" w:rsidP="00112B82">
      <w:pPr>
        <w:pStyle w:val="Heading3"/>
      </w:pPr>
      <w:r>
        <w:rPr>
          <w:lang w:val="pt-BR"/>
          <w:rFonts/>
        </w:rPr>
        <w:t xml:space="preserve">Acesso seguro à linha do console.</w:t>
      </w:r>
    </w:p>
    <w:p w:rsidR="00112B82" w:rsidRDefault="00112B82" w:rsidP="00112B82">
      <w:pPr>
        <w:pStyle w:val="BodyTextL25"/>
      </w:pPr>
      <w:r>
        <w:rPr>
          <w:lang w:val="pt-BR"/>
          <w:rFonts/>
        </w:rPr>
        <w:t xml:space="preserve">Para proteger o acesso à linha do console, acesse o modo config-line e defina a senha da console como </w:t>
      </w:r>
      <w:r w:rsidRPr="00341039">
        <w:rPr>
          <w:b/>
          <w:lang w:val="pt-BR"/>
          <w:rFonts/>
        </w:rPr>
        <w:t xml:space="preserve">letmein</w:t>
      </w:r>
      <w:r>
        <w:rPr>
          <w:lang w:val="pt-BR"/>
          <w:rFonts/>
        </w:rPr>
        <w:t xml:space="preserve">.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S1# </w:t>
      </w:r>
      <w:r w:rsidRPr="000955A6">
        <w:rPr>
          <w:b/>
          <w:lang w:val="pt-BR"/>
          <w:rFonts/>
        </w:rPr>
        <w:t xml:space="preserve">configure terminal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Enter configuration commands, one per line.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Termine com CNTL/Z.</w:t>
      </w:r>
    </w:p>
    <w:p w:rsidR="00112B82" w:rsidRDefault="00112B82" w:rsidP="00112B82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S1(config)#</w:t>
      </w:r>
      <w:r>
        <w:rPr>
          <w:b/>
          <w:lang w:val="pt-BR"/>
          <w:rFonts/>
        </w:rPr>
        <w:t xml:space="preserve">line console 0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 (config-line) #</w:t>
      </w:r>
      <w:r>
        <w:rPr>
          <w:b w:val="true"/>
          <w:lang w:val="pt-BR"/>
          <w:rFonts/>
        </w:rPr>
        <w:t xml:space="preserve"> senha letmein</w:t>
      </w:r>
    </w:p>
    <w:p w:rsidR="00112B82" w:rsidRDefault="00112B82" w:rsidP="00112B82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S1(config-line)#</w:t>
      </w:r>
      <w:r w:rsidRPr="007221DD">
        <w:rPr>
          <w:b/>
          <w:lang w:val="pt-BR"/>
          <w:rFonts/>
        </w:rPr>
        <w:t xml:space="preserve"> login</w:t>
      </w:r>
    </w:p>
    <w:p w:rsidR="00112B82" w:rsidRDefault="00112B82" w:rsidP="00112B82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S1(config-line)#</w:t>
      </w:r>
      <w:r>
        <w:rPr>
          <w:b/>
          <w:lang w:val="pt-BR"/>
          <w:rFonts/>
        </w:rPr>
        <w:t xml:space="preserve"> exit </w:t>
      </w:r>
    </w:p>
    <w:p w:rsidR="00112B82" w:rsidRDefault="00112B82" w:rsidP="00112B82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S1(config)# </w:t>
      </w:r>
      <w:r>
        <w:rPr>
          <w:b/>
          <w:lang w:val="pt-BR"/>
          <w:rFonts/>
        </w:rPr>
        <w:t xml:space="preserve">exit</w:t>
      </w:r>
    </w:p>
    <w:p w:rsidR="00112B82" w:rsidRPr="00E873B6" w:rsidRDefault="00112B82" w:rsidP="00112B82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%SYS-5-CONFIG_I: Configured from console by console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S1#</w:t>
      </w:r>
    </w:p>
    <w:p w:rsidR="00112B82" w:rsidRPr="00112B82" w:rsidRDefault="00112B82" w:rsidP="00112B82">
      <w:pPr>
        <w:pStyle w:val="Heading4"/>
      </w:pPr>
      <w:r>
        <w:rPr>
          <w:lang w:val="pt-BR"/>
          <w:rFonts/>
        </w:rPr>
        <w:t xml:space="preserve">Pergunta:</w:t>
      </w:r>
    </w:p>
    <w:p w:rsidR="00112B82" w:rsidRDefault="00112B82" w:rsidP="00E0433B">
      <w:pPr>
        <w:pStyle w:val="BodyTextL25"/>
        <w:spacing w:before="0"/>
      </w:pPr>
      <w:r>
        <w:rPr>
          <w:lang w:val="pt-BR"/>
          <w:rFonts/>
        </w:rPr>
        <w:t xml:space="preserve">Por que o comando </w:t>
      </w:r>
      <w:r w:rsidRPr="00173E33">
        <w:rPr>
          <w:b/>
          <w:lang w:val="pt-BR"/>
          <w:rFonts/>
        </w:rPr>
        <w:t xml:space="preserve">login</w:t>
      </w:r>
      <w:r>
        <w:rPr>
          <w:lang w:val="pt-BR"/>
          <w:rFonts/>
        </w:rPr>
        <w:t xml:space="preserve"> é necessário?</w:t>
      </w:r>
    </w:p>
    <w:p w:rsidR="00E0433B" w:rsidRDefault="00E0433B" w:rsidP="00E0433B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112B82" w:rsidRPr="00DD5E02" w:rsidRDefault="00112B82" w:rsidP="00112B82">
      <w:pPr>
        <w:pStyle w:val="BodyTextL25"/>
      </w:pPr>
      <w:r>
        <w:rPr>
          <w:rStyle w:val="AnswerGray"/>
          <w:lang w:val="pt-BR"/>
          <w:rFonts/>
        </w:rPr>
        <w:t xml:space="preserve">Para que o processo de verificação de senhas funcione, ele requer os comandos </w:t>
      </w:r>
      <w:r w:rsidRPr="00173E33">
        <w:rPr>
          <w:rStyle w:val="AnswerGray"/>
          <w:b w:val="0"/>
          <w:lang w:val="pt-BR"/>
          <w:rFonts/>
        </w:rPr>
        <w:t xml:space="preserve">login</w:t>
      </w:r>
      <w:r>
        <w:rPr>
          <w:rStyle w:val="AnswerGray"/>
          <w:lang w:val="pt-BR"/>
          <w:rFonts/>
        </w:rPr>
        <w:t xml:space="preserve"> e </w:t>
      </w:r>
      <w:r w:rsidRPr="00173E33">
        <w:rPr>
          <w:rStyle w:val="AnswerGray"/>
          <w:b w:val="0"/>
          <w:lang w:val="pt-BR"/>
          <w:rFonts/>
        </w:rPr>
        <w:t xml:space="preserve">password</w:t>
      </w:r>
      <w:r>
        <w:rPr>
          <w:rStyle w:val="AnswerGray"/>
          <w:lang w:val="pt-BR"/>
          <w:rFonts/>
        </w:rPr>
        <w:t xml:space="preserve">.</w:t>
      </w:r>
    </w:p>
    <w:p w:rsidR="00112B82" w:rsidRPr="00257808" w:rsidRDefault="00112B82" w:rsidP="00112B82">
      <w:pPr>
        <w:pStyle w:val="Heading3"/>
      </w:pPr>
      <w:r>
        <w:rPr>
          <w:lang w:val="pt-BR"/>
          <w:rFonts/>
        </w:rPr>
        <w:t xml:space="preserve">Verificar se o acesso do console está protegido.</w:t>
      </w:r>
    </w:p>
    <w:p w:rsidR="00112B82" w:rsidRDefault="00112B82" w:rsidP="00112B82">
      <w:pPr>
        <w:pStyle w:val="BodyTextL25"/>
      </w:pPr>
      <w:r>
        <w:rPr>
          <w:lang w:val="pt-BR"/>
          <w:rFonts/>
        </w:rPr>
        <w:t xml:space="preserve">Saia do modo privilegiado para verificar se a senha da porta de console está em vigor.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S1# </w:t>
      </w:r>
      <w:r w:rsidRPr="000955A6">
        <w:rPr>
          <w:b/>
          <w:lang w:val="pt-BR"/>
          <w:rFonts/>
        </w:rPr>
        <w:t xml:space="preserve">exit</w:t>
      </w:r>
    </w:p>
    <w:p w:rsidR="00112B82" w:rsidRPr="000955A6" w:rsidRDefault="00112B82" w:rsidP="00112B82">
      <w:pPr>
        <w:pStyle w:val="CMDOutput"/>
      </w:pPr>
      <w:r>
        <w:rPr>
          <w:lang w:val="pt-BR"/>
          <w:rFonts/>
        </w:rPr>
        <w:t xml:space="preserve">Switch con0 is now available</w:t>
      </w:r>
    </w:p>
    <w:p w:rsidR="00112B82" w:rsidRDefault="00112B82" w:rsidP="00112B82">
      <w:pPr>
        <w:pStyle w:val="CMDOutput"/>
      </w:pPr>
      <w:r>
        <w:rPr>
          <w:lang w:val="pt-BR"/>
          <w:rFonts/>
        </w:rPr>
        <w:t xml:space="preserve">Press RETURN to get started.</w:t>
      </w:r>
    </w:p>
    <w:p w:rsidR="00112B82" w:rsidRPr="000955A6" w:rsidRDefault="00112B82" w:rsidP="00112B82">
      <w:pPr>
        <w:pStyle w:val="CMDOutput"/>
      </w:pPr>
    </w:p>
    <w:p w:rsidR="00112B82" w:rsidRPr="000955A6" w:rsidRDefault="00112B82" w:rsidP="00112B82">
      <w:pPr>
        <w:pStyle w:val="CMDOutput"/>
      </w:pPr>
      <w:r>
        <w:rPr>
          <w:lang w:val="pt-BR"/>
          <w:rFonts/>
        </w:rPr>
        <w:t xml:space="preserve">User Access Verification</w:t>
      </w:r>
    </w:p>
    <w:p w:rsidR="00112B82" w:rsidRPr="000955A6" w:rsidRDefault="00112B82" w:rsidP="00112B82">
      <w:pPr>
        <w:pStyle w:val="CMDOutput"/>
      </w:pPr>
      <w:r>
        <w:rPr>
          <w:lang w:val="pt-BR"/>
          <w:rFonts/>
        </w:rPr>
        <w:t xml:space="preserve">Password:</w:t>
      </w:r>
    </w:p>
    <w:p w:rsidR="00112B82" w:rsidRDefault="00112B82" w:rsidP="00112B82">
      <w:pPr>
        <w:pStyle w:val="CMDOutput"/>
      </w:pPr>
      <w:r>
        <w:rPr>
          <w:lang w:val="pt-BR"/>
          <w:rFonts/>
        </w:rPr>
        <w:t xml:space="preserve">S1&gt;</w:t>
      </w:r>
    </w:p>
    <w:p w:rsidR="00112B82" w:rsidRPr="003017EA" w:rsidRDefault="00112B82" w:rsidP="00112B82">
      <w:pPr>
        <w:pStyle w:val="BodyTextL25"/>
      </w:pPr>
      <w:r>
        <w:rPr>
          <w:b w:val="true"/>
          <w:lang w:val="pt-BR"/>
          <w:rFonts/>
        </w:rPr>
        <w:t xml:space="preserve">Nota</w:t>
      </w:r>
      <w:r w:rsidRPr="00112B82">
        <w:rPr>
          <w:lang w:val="pt-BR"/>
          <w:rFonts/>
        </w:rPr>
        <w:t xml:space="preserve">: Se o switch não solicitar uma senha, você não configurou o</w:t>
      </w:r>
      <w:r>
        <w:rPr>
          <w:b w:val="true"/>
          <w:lang w:val="pt-BR"/>
          <w:rFonts/>
        </w:rPr>
        <w:t xml:space="preserve"> </w:t>
      </w:r>
      <w:r w:rsidRPr="003017EA">
        <w:rPr>
          <w:lang w:val="pt-BR"/>
          <w:rFonts/>
        </w:rPr>
        <w:t xml:space="preserve">parâmetro de login na Etapa 2</w:t>
      </w:r>
      <w:r>
        <w:rPr>
          <w:b w:val="true"/>
          <w:lang w:val="pt-BR"/>
          <w:rFonts/>
        </w:rPr>
        <w:t xml:space="preserve">.</w:t>
      </w:r>
    </w:p>
    <w:p w:rsidR="00112B82" w:rsidRPr="00257808" w:rsidRDefault="00112B82" w:rsidP="00112B82">
      <w:pPr>
        <w:pStyle w:val="Heading3"/>
      </w:pPr>
      <w:r>
        <w:rPr>
          <w:lang w:val="pt-BR"/>
          <w:rFonts/>
        </w:rPr>
        <w:t xml:space="preserve">Acesso seguro ao modo privilegiado.</w:t>
      </w:r>
    </w:p>
    <w:p w:rsidR="00112B82" w:rsidRDefault="00112B82" w:rsidP="00112B82">
      <w:pPr>
        <w:pStyle w:val="BodyTextL25"/>
      </w:pPr>
      <w:r>
        <w:rPr>
          <w:lang w:val="pt-BR"/>
          <w:rFonts/>
        </w:rPr>
        <w:t xml:space="preserve">Defina a senha de </w:t>
      </w:r>
      <w:r w:rsidRPr="00990CDD">
        <w:rPr>
          <w:b/>
          <w:lang w:val="pt-BR"/>
          <w:rFonts/>
        </w:rPr>
        <w:t xml:space="preserve">enable</w:t>
      </w:r>
      <w:r>
        <w:rPr>
          <w:lang w:val="pt-BR"/>
          <w:rFonts/>
        </w:rPr>
        <w:t xml:space="preserve"> como </w:t>
      </w:r>
      <w:r w:rsidRPr="00341039">
        <w:rPr>
          <w:b/>
          <w:lang w:val="pt-BR"/>
          <w:rFonts/>
        </w:rPr>
        <w:t xml:space="preserve">c1$c0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Essa senha protege o acesso ao modo privilegiado.</w:t>
      </w:r>
      <w:r>
        <w:rPr>
          <w:lang w:val="pt-BR"/>
          <w:rFonts/>
        </w:rPr>
        <w:t xml:space="preserve"> </w:t>
      </w:r>
    </w:p>
    <w:p w:rsidR="00112B82" w:rsidRDefault="00112B82" w:rsidP="00112B82">
      <w:pPr>
        <w:pStyle w:val="BodyTextL25"/>
      </w:pPr>
      <w:r>
        <w:rPr>
          <w:b w:val="true"/>
          <w:lang w:val="pt-BR"/>
          <w:rFonts/>
        </w:rPr>
        <w:t xml:space="preserve">Nota</w:t>
      </w:r>
      <w:r w:rsidRPr="00112B82">
        <w:rPr>
          <w:lang w:val="pt-BR"/>
          <w:rFonts/>
        </w:rPr>
        <w:t xml:space="preserve">: O</w:t>
      </w:r>
      <w:r>
        <w:rPr>
          <w:b w:val="true"/>
          <w:lang w:val="pt-BR"/>
          <w:rFonts/>
        </w:rPr>
        <w:t xml:space="preserve"> 0 </w:t>
      </w:r>
      <w:r>
        <w:rPr>
          <w:lang w:val="pt-BR"/>
          <w:rFonts/>
        </w:rPr>
        <w:t xml:space="preserve">em</w:t>
      </w:r>
      <w:r>
        <w:rPr>
          <w:b w:val="true"/>
          <w:lang w:val="pt-BR"/>
          <w:rFonts/>
        </w:rPr>
        <w:t xml:space="preserve"> c1$c0</w:t>
      </w:r>
      <w:r>
        <w:rPr>
          <w:lang w:val="pt-BR"/>
          <w:rFonts/>
        </w:rPr>
        <w:t xml:space="preserve"> é um zero, não um O maiúsculo. Essa senha não será classificada como correta até depois que você a criptografar na Etapa 8</w:t>
      </w:r>
      <w:r>
        <w:rPr>
          <w:b w:val="true"/>
          <w:lang w:val="pt-BR"/>
          <w:rFonts/>
        </w:rPr>
        <w:t xml:space="preserve">.</w:t>
      </w:r>
    </w:p>
    <w:p w:rsidR="00112B82" w:rsidRPr="00A755A3" w:rsidRDefault="00112B82" w:rsidP="00112B82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S1&gt; </w:t>
      </w:r>
      <w:r>
        <w:rPr>
          <w:b/>
          <w:lang w:val="pt-BR"/>
          <w:rFonts/>
        </w:rPr>
        <w:t xml:space="preserve">enable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S1# </w:t>
      </w:r>
      <w:r w:rsidRPr="00A755A3">
        <w:rPr>
          <w:b/>
          <w:lang w:val="pt-BR"/>
          <w:rFonts/>
        </w:rPr>
        <w:t xml:space="preserve">configure terminal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S1(config)# </w:t>
      </w:r>
      <w:r w:rsidRPr="002E2995">
        <w:rPr>
          <w:b/>
          <w:lang w:val="pt-BR"/>
          <w:rFonts/>
        </w:rPr>
        <w:t xml:space="preserve">enable password c1$c0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S1(config)#</w:t>
      </w:r>
      <w:r w:rsidRPr="002E2995">
        <w:rPr>
          <w:b/>
          <w:lang w:val="pt-BR"/>
          <w:rFonts/>
        </w:rPr>
        <w:t xml:space="preserve"> exit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%SYS-5-CONFIG_I: Configured from console by console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S1#</w:t>
      </w:r>
    </w:p>
    <w:p w:rsidR="00112B82" w:rsidRPr="00257808" w:rsidRDefault="00112B82" w:rsidP="00112B82">
      <w:pPr>
        <w:pStyle w:val="Heading3"/>
      </w:pPr>
      <w:r>
        <w:rPr>
          <w:lang w:val="pt-BR"/>
          <w:rFonts/>
        </w:rPr>
        <w:t xml:space="preserve">Verificar se o acesso ao modo privilegiado é seguro.</w:t>
      </w:r>
    </w:p>
    <w:p w:rsidR="00112B82" w:rsidRDefault="00112B82" w:rsidP="00112B82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/>
          <w:lang w:val="pt-BR"/>
          <w:rFonts/>
        </w:rPr>
        <w:t xml:space="preserve">exit </w:t>
      </w:r>
      <w:r>
        <w:rPr>
          <w:lang w:val="pt-BR"/>
          <w:rFonts/>
        </w:rPr>
        <w:t xml:space="preserve">novamente para fazer logoff do switch.</w:t>
      </w:r>
    </w:p>
    <w:p w:rsidR="00112B82" w:rsidRDefault="00112B82" w:rsidP="00112B82">
      <w:pPr>
        <w:pStyle w:val="SubStepAlpha"/>
      </w:pPr>
      <w:r>
        <w:rPr>
          <w:lang w:val="pt-BR"/>
          <w:rFonts/>
        </w:rPr>
        <w:t xml:space="preserve">Pressione </w:t>
      </w:r>
      <w:r>
        <w:rPr>
          <w:b/>
          <w:lang w:val="pt-BR"/>
          <w:rFonts/>
        </w:rPr>
        <w:t xml:space="preserve">&lt;Enter&gt;</w:t>
      </w:r>
      <w:r>
        <w:rPr>
          <w:lang w:val="pt-BR"/>
          <w:rFonts/>
        </w:rPr>
        <w:t xml:space="preserve"> e uma senha será solicitada a você:</w:t>
      </w:r>
    </w:p>
    <w:p w:rsidR="00112B82" w:rsidRPr="00FE7E0D" w:rsidRDefault="00112B82" w:rsidP="00112B82">
      <w:pPr>
        <w:pStyle w:val="CMD"/>
      </w:pPr>
      <w:r>
        <w:rPr>
          <w:lang w:val="pt-BR"/>
          <w:rFonts/>
        </w:rPr>
        <w:t xml:space="preserve">User Access Verification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Password:</w:t>
      </w:r>
    </w:p>
    <w:p w:rsidR="00112B82" w:rsidRDefault="00112B82" w:rsidP="00112B82">
      <w:pPr>
        <w:pStyle w:val="SubStepAlpha"/>
      </w:pPr>
      <w:r>
        <w:rPr>
          <w:lang w:val="pt-BR"/>
          <w:rFonts/>
        </w:rPr>
        <w:t xml:space="preserve">A primeira é a senha do console que você configurou com </w:t>
      </w:r>
      <w:r>
        <w:rPr>
          <w:b/>
          <w:lang w:val="pt-BR"/>
          <w:rFonts/>
        </w:rPr>
        <w:t xml:space="preserve">line con 0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Digite essa senha para voltar ao modo EXEC usuário.</w:t>
      </w:r>
      <w:r>
        <w:rPr>
          <w:lang w:val="pt-BR"/>
          <w:rFonts/>
        </w:rPr>
        <w:t xml:space="preserve"> </w:t>
      </w:r>
    </w:p>
    <w:p w:rsidR="00112B82" w:rsidRDefault="00112B82" w:rsidP="00112B82">
      <w:pPr>
        <w:pStyle w:val="SubStepAlpha"/>
      </w:pPr>
      <w:r>
        <w:rPr>
          <w:lang w:val="pt-BR"/>
          <w:rFonts/>
        </w:rPr>
        <w:t xml:space="preserve">Digite o comando para acessar o modo privilegiado.</w:t>
      </w:r>
      <w:r>
        <w:rPr>
          <w:lang w:val="pt-BR"/>
          <w:rFonts/>
        </w:rPr>
        <w:t xml:space="preserve"> </w:t>
      </w:r>
    </w:p>
    <w:p w:rsidR="00112B82" w:rsidRPr="00C6781B" w:rsidRDefault="00112B82" w:rsidP="00112B82">
      <w:pPr>
        <w:pStyle w:val="SubStepAlpha"/>
      </w:pPr>
      <w:r>
        <w:rPr>
          <w:lang w:val="pt-BR"/>
          <w:rFonts/>
        </w:rPr>
        <w:t xml:space="preserve">Digite a segunda senha que você configurou para proteger o modo EXEC privilegiado.</w:t>
      </w:r>
    </w:p>
    <w:p w:rsidR="00112B82" w:rsidRPr="004B237C" w:rsidRDefault="00112B82" w:rsidP="00112B82">
      <w:pPr>
        <w:pStyle w:val="SubStepAlpha"/>
      </w:pPr>
      <w:r>
        <w:rPr>
          <w:lang w:val="pt-BR"/>
          <w:rFonts/>
        </w:rPr>
        <w:t xml:space="preserve">Verifique sua configuração examinando o conteúdo do arquivo de configuração em execução:</w:t>
      </w:r>
    </w:p>
    <w:p w:rsidR="00112B82" w:rsidRDefault="00112B82" w:rsidP="00112B82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S1#</w:t>
      </w:r>
      <w:r w:rsidRPr="00496AD5">
        <w:rPr>
          <w:b/>
          <w:lang w:val="pt-BR"/>
          <w:rFonts/>
        </w:rPr>
        <w:t xml:space="preserve"> show running-config</w:t>
      </w:r>
    </w:p>
    <w:p w:rsidR="00112B82" w:rsidRDefault="00112B82" w:rsidP="00112B82">
      <w:pPr>
        <w:pStyle w:val="BodyTextL50"/>
      </w:pPr>
      <w:r>
        <w:rPr>
          <w:lang w:val="pt-BR"/>
          <w:rFonts/>
        </w:rPr>
        <w:t xml:space="preserve">Observe que o console e as senhas de habilitação estão em texto simples.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pode representar um risco de segurança se alguém estiver olhando por cima do seu ombro ou obtiver acesso a arquivos de configuração armazenados em um local de backup.</w:t>
      </w:r>
    </w:p>
    <w:p w:rsidR="00112B82" w:rsidRPr="00257808" w:rsidRDefault="00112B82" w:rsidP="00112B82">
      <w:pPr>
        <w:pStyle w:val="Heading3"/>
      </w:pPr>
      <w:r>
        <w:rPr>
          <w:lang w:val="pt-BR"/>
          <w:rFonts/>
        </w:rPr>
        <w:t xml:space="preserve">Configure uma senha criptografada para proteger o acesso ao modo privilegiado.</w:t>
      </w:r>
    </w:p>
    <w:p w:rsidR="00112B82" w:rsidRDefault="00112B82" w:rsidP="00112B82">
      <w:pPr>
        <w:pStyle w:val="BodyTextL25"/>
      </w:pPr>
      <w:r>
        <w:rPr>
          <w:lang w:val="pt-BR"/>
          <w:rFonts/>
        </w:rPr>
        <w:t xml:space="preserve">A </w:t>
      </w:r>
      <w:r>
        <w:rPr>
          <w:b/>
          <w:lang w:val="pt-BR"/>
          <w:rFonts/>
        </w:rPr>
        <w:t xml:space="preserve">senha de enable </w:t>
      </w:r>
      <w:r>
        <w:rPr>
          <w:lang w:val="pt-BR"/>
          <w:rFonts/>
        </w:rPr>
        <w:t xml:space="preserve">deve ser substituída pela senha secreta criptografada mais recente usando o comando </w:t>
      </w:r>
      <w:r>
        <w:rPr>
          <w:b/>
          <w:lang w:val="pt-BR"/>
          <w:rFonts/>
        </w:rPr>
        <w:t xml:space="preserve">enable secret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Defina a senha de enable secret como </w:t>
      </w:r>
      <w:r w:rsidRPr="009B588E">
        <w:rPr>
          <w:b/>
          <w:lang w:val="pt-BR"/>
          <w:rFonts/>
        </w:rPr>
        <w:t xml:space="preserve">itsasecret</w:t>
      </w:r>
      <w:r>
        <w:rPr>
          <w:lang w:val="pt-BR"/>
          <w:rFonts/>
        </w:rPr>
        <w:t xml:space="preserve">.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S1# </w:t>
      </w:r>
      <w:r w:rsidRPr="00F517F7">
        <w:rPr>
          <w:b/>
          <w:lang w:val="pt-BR"/>
          <w:rFonts/>
        </w:rPr>
        <w:t xml:space="preserve">config t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S1(config)# </w:t>
      </w:r>
      <w:r>
        <w:rPr>
          <w:b w:val="true"/>
          <w:lang w:val="pt-BR"/>
          <w:rFonts/>
        </w:rPr>
        <w:t xml:space="preserve">enable secret itsasecret</w:t>
      </w:r>
    </w:p>
    <w:p w:rsidR="00112B82" w:rsidRDefault="00112B82" w:rsidP="00112B82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S1(config)# </w:t>
      </w:r>
      <w:r w:rsidRPr="00F517F7">
        <w:rPr>
          <w:b/>
          <w:lang w:val="pt-BR"/>
          <w:rFonts/>
        </w:rPr>
        <w:t xml:space="preserve">exit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S1#</w:t>
      </w:r>
    </w:p>
    <w:p w:rsidR="00112B82" w:rsidRPr="002E2995" w:rsidRDefault="00112B82" w:rsidP="00112B82">
      <w:pPr>
        <w:pStyle w:val="BodyTextL25"/>
      </w:pPr>
      <w:r>
        <w:rPr>
          <w:b w:val="true"/>
          <w:lang w:val="pt-BR"/>
          <w:rFonts/>
        </w:rPr>
        <w:t xml:space="preserve">Nota</w:t>
      </w:r>
      <w:r w:rsidRPr="00CA08E4">
        <w:rPr>
          <w:lang w:val="pt-BR"/>
          <w:rFonts/>
        </w:rPr>
        <w:t xml:space="preserve">: A </w:t>
      </w:r>
      <w:r>
        <w:rPr>
          <w:b w:val="true"/>
          <w:lang w:val="pt-BR"/>
          <w:rFonts/>
        </w:rPr>
        <w:t xml:space="preserve">senha secreta</w:t>
      </w:r>
      <w:r>
        <w:rPr>
          <w:lang w:val="pt-BR"/>
          <w:rFonts/>
        </w:rPr>
        <w:t xml:space="preserve"> de ativação substitui a </w:t>
      </w:r>
      <w:r>
        <w:rPr>
          <w:b w:val="true"/>
          <w:lang w:val="pt-BR"/>
          <w:rFonts/>
        </w:rPr>
        <w:t xml:space="preserve">senha de ativação</w:t>
      </w:r>
      <w:r>
        <w:rPr>
          <w:lang w:val="pt-BR"/>
          <w:rFonts/>
        </w:rPr>
        <w:t xml:space="preserve"/>
      </w:r>
      <w:r>
        <w:rPr>
          <w:b w:val="true"/>
          <w:lang w:val="pt-BR"/>
          <w:rFonts/>
        </w:rPr>
        <w:t xml:space="preserve">.</w:t>
      </w:r>
      <w:r>
        <w:rPr>
          <w:b w:val="true"/>
          <w:lang w:val="pt-BR"/>
          <w:rFonts/>
        </w:rPr>
        <w:t xml:space="preserve"> </w:t>
      </w:r>
      <w:r>
        <w:rPr>
          <w:b w:val="true"/>
          <w:lang w:val="pt-BR"/>
          <w:rFonts/>
        </w:rPr>
        <w:t xml:space="preserve">Se ambos estiverem configurados no comutador, você deverá inserir a senha secreta</w:t>
      </w:r>
      <w:r>
        <w:rPr>
          <w:lang w:val="pt-BR"/>
          <w:rFonts/>
        </w:rPr>
        <w:t xml:space="preserve"> de ativação para entrar no modo EXEC privilegiado</w:t>
      </w:r>
      <w:r>
        <w:rPr>
          <w:b w:val="true"/>
          <w:lang w:val="pt-BR"/>
          <w:rFonts/>
        </w:rPr>
        <w:t xml:space="preserve">.</w:t>
      </w:r>
    </w:p>
    <w:p w:rsidR="00112B82" w:rsidRPr="00257808" w:rsidRDefault="00112B82" w:rsidP="00112B82">
      <w:pPr>
        <w:pStyle w:val="Heading3"/>
      </w:pPr>
      <w:r>
        <w:rPr>
          <w:lang w:val="pt-BR"/>
          <w:rFonts/>
        </w:rPr>
        <w:t xml:space="preserve">Verifique se a senha de enable secret é adicionada ao arquivo de configuração.</w:t>
      </w:r>
    </w:p>
    <w:p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rPr>
          <w:lang w:val="pt-BR"/>
          <w:rFonts/>
        </w:rPr>
        <w:t xml:space="preserve">Digite o comando show running-config de novo para verificar se a nova senha de enable secret está configurada.</w:t>
      </w:r>
    </w:p>
    <w:p w:rsidR="00112B82" w:rsidRPr="009B588E" w:rsidRDefault="00112B82" w:rsidP="00112B82">
      <w:pPr>
        <w:pStyle w:val="BodyTextL50"/>
      </w:pPr>
      <w:r>
        <w:rPr>
          <w:b w:val="true"/>
          <w:lang w:val="pt-BR"/>
          <w:rFonts/>
        </w:rPr>
        <w:t xml:space="preserve">Nota</w:t>
      </w:r>
      <w:r w:rsidRPr="00112B82">
        <w:rPr>
          <w:lang w:val="pt-BR"/>
          <w:rFonts/>
        </w:rPr>
        <w:t xml:space="preserve">: Você pode abreviar</w:t>
      </w:r>
      <w:r>
        <w:rPr>
          <w:b w:val="true"/>
          <w:lang w:val="pt-BR"/>
          <w:rFonts/>
        </w:rPr>
        <w:t xml:space="preserve"> show running-config </w:t>
      </w:r>
      <w:r>
        <w:rPr>
          <w:lang w:val="pt-BR"/>
          <w:rFonts/>
        </w:rPr>
        <w:t xml:space="preserve">como</w:t>
      </w:r>
    </w:p>
    <w:p w:rsidR="00112B82" w:rsidRDefault="00112B82" w:rsidP="00112B82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S1# </w:t>
      </w:r>
      <w:r w:rsidRPr="00496AD5">
        <w:rPr>
          <w:b/>
          <w:lang w:val="pt-BR"/>
          <w:rFonts/>
        </w:rPr>
        <w:t xml:space="preserve">show run</w:t>
      </w:r>
    </w:p>
    <w:p w:rsidR="00112B82" w:rsidRDefault="00112B82" w:rsidP="00112B82">
      <w:pPr>
        <w:pStyle w:val="Heading4"/>
      </w:pPr>
      <w:r>
        <w:rPr>
          <w:lang w:val="pt-BR"/>
          <w:rFonts/>
        </w:rPr>
        <w:t xml:space="preserve">Perguntas:</w:t>
      </w:r>
    </w:p>
    <w:p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>
        <w:rPr>
          <w:lang w:val="pt-BR"/>
          <w:rFonts/>
        </w:rPr>
        <w:t xml:space="preserve">O que é exibido como a senha de enable secret?</w:t>
      </w:r>
    </w:p>
    <w:p w:rsidR="00E0433B" w:rsidRPr="00257808" w:rsidRDefault="00E0433B" w:rsidP="00E0433B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112B82" w:rsidRPr="00257808" w:rsidRDefault="00112B82" w:rsidP="00112B82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$1$mERr$ILwq/b7kc.7X/ejA4Aosn0</w:t>
      </w:r>
    </w:p>
    <w:p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>
        <w:rPr>
          <w:lang w:val="pt-BR"/>
          <w:rFonts/>
        </w:rPr>
        <w:t xml:space="preserve">Por que a senha de enable secret é exibida de forma diferente do que configuramos?</w:t>
      </w:r>
    </w:p>
    <w:p w:rsidR="00112B82" w:rsidRPr="00257808" w:rsidRDefault="00112B82" w:rsidP="00112B82">
      <w:pPr>
        <w:pStyle w:val="BodyTextL25"/>
      </w:pPr>
      <w:r>
        <w:rPr>
          <w:rStyle w:val="AnswerGray"/>
          <w:highlight w:val="lightGray"/>
          <w:shd w:val="clear" w:color="auto" w:fill="auto"/>
          <w:lang w:val="pt-BR"/>
          <w:rFonts/>
        </w:rPr>
        <w:t xml:space="preserve">A enable secret é mostrada na forma criptografada, enquanto a senha de enable é em texto simples.</w:t>
      </w:r>
    </w:p>
    <w:p w:rsidR="00112B82" w:rsidRPr="00257808" w:rsidRDefault="00112B82" w:rsidP="00112B82">
      <w:pPr>
        <w:pStyle w:val="Heading3"/>
      </w:pPr>
      <w:r>
        <w:rPr>
          <w:lang w:val="pt-BR"/>
          <w:rFonts/>
        </w:rPr>
        <w:t xml:space="preserve">Criptografar as senhas de enable e console.</w:t>
      </w:r>
    </w:p>
    <w:p w:rsidR="00112B82" w:rsidRDefault="00112B82" w:rsidP="00112B82">
      <w:pPr>
        <w:pStyle w:val="BodyTextL25"/>
      </w:pPr>
      <w:r>
        <w:rPr>
          <w:lang w:val="pt-BR"/>
          <w:rFonts/>
        </w:rPr>
        <w:t xml:space="preserve">Como você notou na Etapa 7, a</w:t>
      </w:r>
      <w:r w:rsidRPr="00990CDD">
        <w:rPr>
          <w:b/>
          <w:lang w:val="pt-BR"/>
          <w:rFonts/>
        </w:rPr>
        <w:t xml:space="preserve"> senha secreta</w:t>
      </w:r>
      <w:r>
        <w:rPr>
          <w:lang w:val="pt-BR"/>
          <w:rFonts/>
        </w:rPr>
        <w:t xml:space="preserve"> de ativação foi criptografada, mas as senhas de </w:t>
      </w:r>
      <w:r w:rsidRPr="00990CDD">
        <w:rPr>
          <w:b/>
          <w:lang w:val="pt-BR"/>
          <w:rFonts/>
        </w:rPr>
        <w:t xml:space="preserve">ativação</w:t>
      </w:r>
      <w:r>
        <w:rPr>
          <w:lang w:val="pt-BR"/>
          <w:rFonts/>
        </w:rPr>
        <w:t xml:space="preserve"> e </w:t>
      </w:r>
      <w:r w:rsidRPr="00990CDD">
        <w:rPr>
          <w:b/>
          <w:lang w:val="pt-BR"/>
          <w:rFonts/>
        </w:rPr>
        <w:t xml:space="preserve">console</w:t>
      </w:r>
      <w:r>
        <w:rPr>
          <w:lang w:val="pt-BR"/>
          <w:rFonts/>
        </w:rPr>
        <w:t xml:space="preserve"> ainda estavam em texto sem formatação.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Nós criptografaremos agora essas senhas de texto simples com o comando </w:t>
      </w:r>
      <w:r w:rsidRPr="00D225F7">
        <w:rPr>
          <w:b/>
          <w:lang w:val="pt-BR"/>
          <w:rFonts/>
        </w:rPr>
        <w:t xml:space="preserve">service password-encryption</w:t>
      </w:r>
      <w:r>
        <w:rPr>
          <w:lang w:val="pt-BR"/>
          <w:rFonts/>
        </w:rPr>
        <w:t xml:space="preserve">.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S1# </w:t>
      </w:r>
      <w:r w:rsidRPr="008D306D">
        <w:rPr>
          <w:b/>
          <w:lang w:val="pt-BR"/>
          <w:rFonts/>
        </w:rPr>
        <w:t xml:space="preserve">config t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S1(config)#</w:t>
      </w:r>
      <w:r w:rsidRPr="008D306D">
        <w:rPr>
          <w:b/>
          <w:lang w:val="pt-BR"/>
          <w:rFonts/>
        </w:rPr>
        <w:t xml:space="preserve">service password-encryption</w:t>
      </w:r>
    </w:p>
    <w:p w:rsidR="00112B82" w:rsidRDefault="00112B82" w:rsidP="00112B82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S1(config)# </w:t>
      </w:r>
      <w:r w:rsidRPr="008D306D">
        <w:rPr>
          <w:b/>
          <w:lang w:val="pt-BR"/>
          <w:rFonts/>
        </w:rPr>
        <w:t xml:space="preserve">exit</w:t>
      </w:r>
    </w:p>
    <w:p w:rsidR="00E0433B" w:rsidRDefault="00E0433B" w:rsidP="00E0433B">
      <w:pPr>
        <w:pStyle w:val="Heading4"/>
      </w:pPr>
      <w:r>
        <w:rPr>
          <w:lang w:val="pt-BR"/>
          <w:rFonts/>
        </w:rPr>
        <w:t xml:space="preserve">Pergunta:</w:t>
      </w:r>
    </w:p>
    <w:p w:rsidR="00112B82" w:rsidRDefault="00112B82" w:rsidP="00E0433B">
      <w:pPr>
        <w:pStyle w:val="BodyTextL25"/>
        <w:spacing w:before="0"/>
      </w:pPr>
      <w:r>
        <w:rPr>
          <w:lang w:val="pt-BR"/>
          <w:rFonts/>
        </w:rPr>
        <w:t xml:space="preserve">Se você configurar mais senhas no switch, elas serão exibidas no arquivo de configuração como texto simples ou em formato criptografado?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Explique.</w:t>
      </w:r>
    </w:p>
    <w:p w:rsidR="00E0433B" w:rsidRDefault="00E0433B" w:rsidP="00E0433B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112B82" w:rsidRPr="00112B82" w:rsidRDefault="00112B82" w:rsidP="00112B82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O comando service password-encryption criptografa todas as senhas atuais e futuras.</w:t>
      </w:r>
    </w:p>
    <w:p w:rsidR="00112B82" w:rsidRDefault="00112B82" w:rsidP="00BA66BA">
      <w:pPr>
        <w:pStyle w:val="Heading2"/>
      </w:pPr>
      <w:r>
        <w:rPr>
          <w:lang w:val="pt-BR"/>
          <w:rFonts/>
        </w:rPr>
        <w:t xml:space="preserve">Configurar um banner MOTD</w:t>
      </w:r>
    </w:p>
    <w:p w:rsidR="00A40A95" w:rsidRPr="00A40A95" w:rsidRDefault="00A40A95" w:rsidP="00A40A95">
      <w:pPr>
        <w:pStyle w:val="Heading3"/>
      </w:pPr>
      <w:r>
        <w:rPr>
          <w:lang w:val="pt-BR"/>
          <w:rFonts/>
        </w:rPr>
        <w:t xml:space="preserve">Configurar um banner da mensagem do dia (MOTD).</w:t>
      </w:r>
    </w:p>
    <w:p w:rsidR="00112B82" w:rsidRDefault="00112B82" w:rsidP="00112B82">
      <w:pPr>
        <w:pStyle w:val="BodyTextL25"/>
      </w:pPr>
      <w:r>
        <w:rPr>
          <w:lang w:val="pt-BR"/>
          <w:rFonts/>
        </w:rPr>
        <w:t xml:space="preserve">O conjunto de comandos do CISCO IOS inclui um recurso que permite configurar as mensagens que qualquer pessoa conectada no switch vê.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Essas mensagens são chamadas de mensagem do dia ou banners MOTD.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Insira o texto de banner entre aspas ou use um delimitador diferente de qualquer caractere que aparece na sequência MOTD.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S1#</w:t>
      </w:r>
      <w:r w:rsidRPr="00705171">
        <w:rPr>
          <w:b/>
          <w:lang w:val="pt-BR"/>
          <w:rFonts/>
        </w:rPr>
        <w:t xml:space="preserve"> configuração t 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S1(config)#</w:t>
      </w:r>
      <w:r>
        <w:rPr>
          <w:b w:val="true"/>
          <w:lang w:val="pt-BR"/>
          <w:rFonts/>
        </w:rPr>
        <w:t xml:space="preserve"> banner motd "This is a secure system.</w:t>
      </w:r>
      <w:r>
        <w:rPr>
          <w:b w:val="true"/>
          <w:lang w:val="pt-BR"/>
          <w:rFonts/>
        </w:rPr>
        <w:t xml:space="preserve"> </w:t>
      </w:r>
      <w:r>
        <w:rPr>
          <w:b w:val="true"/>
          <w:lang w:val="pt-BR"/>
          <w:rFonts/>
        </w:rPr>
        <w:t xml:space="preserve">Somente Acesso Autorizado!"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S1(config)#</w:t>
      </w:r>
      <w:r w:rsidRPr="00705171">
        <w:rPr>
          <w:b/>
          <w:lang w:val="pt-BR"/>
          <w:rFonts/>
        </w:rPr>
        <w:t xml:space="preserve"> exit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%SYS-5-CONFIG_I: Configured from console by console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S1#</w:t>
      </w:r>
    </w:p>
    <w:p w:rsidR="00304391" w:rsidRDefault="00304391" w:rsidP="00304391">
      <w:pPr>
        <w:pStyle w:val="Heading4"/>
      </w:pPr>
      <w:r>
        <w:rPr>
          <w:lang w:val="pt-BR"/>
          <w:rFonts/>
        </w:rPr>
        <w:t xml:space="preserve">Perguntas:</w:t>
      </w:r>
    </w:p>
    <w:p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rPr>
          <w:lang w:val="pt-BR"/>
          <w:rFonts/>
        </w:rPr>
        <w:t xml:space="preserve">Quando esse banner será exibido?</w:t>
      </w:r>
    </w:p>
    <w:p w:rsidR="004E1D52" w:rsidRPr="00941BAE" w:rsidRDefault="004E1D52" w:rsidP="004E1D52">
      <w:pPr>
        <w:pStyle w:val="AnswerLineL25"/>
        <w:rPr>
          <w:shd w:val="clear" w:color="auto" w:fill="BFBFBF"/>
          <w:lang w:val="pt-BR"/>
          <w:rFonts/>
        </w:rPr>
      </w:pPr>
      <w:r>
        <w:rPr>
          <w:lang w:val="pt-BR"/>
          <w:rFonts/>
        </w:rPr>
        <w:t xml:space="preserve">Digite suas respostas aqui.</w:t>
      </w:r>
    </w:p>
    <w:p w:rsidR="00112B82" w:rsidRPr="00941BAE" w:rsidRDefault="00112B82" w:rsidP="00304391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A mensagem será exibida quando alguém acessar o switch pela porta do console.</w:t>
      </w:r>
    </w:p>
    <w:p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rPr>
          <w:lang w:val="pt-BR"/>
          <w:rFonts/>
        </w:rPr>
        <w:t xml:space="preserve">Por que cada switch deve ter um banner MOTD?</w:t>
      </w:r>
    </w:p>
    <w:p w:rsidR="004E1D52" w:rsidRDefault="004E1D52" w:rsidP="004E1D52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112B82" w:rsidRPr="00941BAE" w:rsidRDefault="00112B82" w:rsidP="00304391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Cada switch deve ter um banner para avisar usuários não autorizados que o acesso é proibido.</w:t>
      </w:r>
      <w:r>
        <w:rPr>
          <w:rStyle w:val="AnswerGray"/>
          <w:highlight w:val="lightGray"/>
          <w:lang w:val="pt-BR"/>
          <w:rFonts/>
        </w:rPr>
        <w:t xml:space="preserve"> </w:t>
      </w:r>
      <w:r>
        <w:rPr>
          <w:rStyle w:val="AnswerGray"/>
          <w:highlight w:val="lightGray"/>
          <w:lang w:val="pt-BR"/>
          <w:rFonts/>
        </w:rPr>
        <w:t xml:space="preserve">Os banners também podem ser usados para enviar mensagens ao pessoal / técnico da rede (como desligamentos iminentes do sistema ou com quem entrar em contato para obter acesso).</w:t>
      </w:r>
    </w:p>
    <w:p w:rsidR="00112B82" w:rsidRDefault="00112B82" w:rsidP="004E1D52">
      <w:pPr>
        <w:pStyle w:val="Heading2"/>
      </w:pPr>
      <w:r>
        <w:rPr>
          <w:lang w:val="pt-BR"/>
          <w:rFonts/>
        </w:rPr>
        <w:t xml:space="preserve">Salvar e verificar arquivos de configuração na NVRAM</w:t>
      </w:r>
    </w:p>
    <w:p w:rsidR="00A40A95" w:rsidRPr="00A40A95" w:rsidRDefault="00A40A95" w:rsidP="00A40A95">
      <w:pPr>
        <w:pStyle w:val="Heading3"/>
      </w:pPr>
      <w:r>
        <w:rPr>
          <w:lang w:val="pt-BR"/>
          <w:rFonts/>
        </w:rPr>
        <w:t xml:space="preserve">Verificar se a configuração é precisa usando o comando show run.</w:t>
      </w:r>
    </w:p>
    <w:p w:rsidR="00112B82" w:rsidRPr="009F403D" w:rsidRDefault="00112B82" w:rsidP="00112B82">
      <w:pPr>
        <w:pStyle w:val="BodyTextL25"/>
      </w:pPr>
      <w:r>
        <w:rPr>
          <w:lang w:val="pt-BR"/>
          <w:rFonts/>
        </w:rPr>
        <w:t xml:space="preserve">Salvar o arquivo de configuração.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concluiu a configuração básica do switch.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Agora, faça o backup do arquivo de configuração atual na NVRAM para garantir que as alterações feitas não sejam perdidas se o sistema for reinicializado ou se houver queda de energia.</w:t>
      </w:r>
    </w:p>
    <w:p w:rsidR="00112B82" w:rsidRPr="006E36ED" w:rsidRDefault="00112B82" w:rsidP="00112B82">
      <w:pPr>
        <w:pStyle w:val="CMD"/>
      </w:pPr>
      <w:r>
        <w:rPr>
          <w:lang w:val="pt-BR"/>
          <w:rFonts/>
        </w:rPr>
        <w:t xml:space="preserve">S1#</w:t>
      </w:r>
      <w:r w:rsidRPr="00D225F7">
        <w:rPr>
          <w:b/>
          <w:lang w:val="pt-BR"/>
          <w:rFonts/>
        </w:rPr>
        <w:t xml:space="preserve"> copy running-config startup-config</w:t>
      </w:r>
    </w:p>
    <w:p w:rsidR="00112B82" w:rsidRDefault="00112B82" w:rsidP="00112B82">
      <w:pPr>
        <w:pStyle w:val="CMD"/>
      </w:pPr>
      <w:r>
        <w:rPr>
          <w:lang w:val="pt-BR"/>
          <w:rFonts/>
        </w:rPr>
        <w:t xml:space="preserve">Nome do arquivo de destino [startup-config]? </w:t>
      </w:r>
      <w:r>
        <w:rPr>
          <w:b w:val="true"/>
          <w:lang w:val="pt-BR"/>
          <w:rFonts/>
        </w:rPr>
        <w:t xml:space="preserve">[Enter]</w:t>
      </w:r>
    </w:p>
    <w:p w:rsidR="00112B82" w:rsidRPr="006E36ED" w:rsidRDefault="00112B82" w:rsidP="00112B82">
      <w:pPr>
        <w:pStyle w:val="CMD"/>
      </w:pPr>
      <w:r>
        <w:rPr>
          <w:lang w:val="pt-BR"/>
          <w:rFonts/>
        </w:rPr>
        <w:t xml:space="preserve">Building configuration...</w:t>
      </w:r>
      <w:r>
        <w:rPr>
          <w:lang w:val="pt-BR"/>
          <w:rFonts/>
        </w:rPr>
        <w:t xml:space="preserve"> </w:t>
      </w:r>
    </w:p>
    <w:p w:rsidR="00112B82" w:rsidRDefault="00304391" w:rsidP="00112B82">
      <w:pPr>
        <w:pStyle w:val="CMD"/>
      </w:pPr>
      <w:r>
        <w:rPr>
          <w:lang w:val="pt-BR"/>
          <w:rFonts/>
        </w:rPr>
        <w:t xml:space="preserve">[OK]</w:t>
      </w:r>
    </w:p>
    <w:p w:rsidR="00304391" w:rsidRDefault="00304391" w:rsidP="00304391">
      <w:pPr>
        <w:pStyle w:val="ConfigWindow"/>
      </w:pPr>
      <w:r>
        <w:rPr>
          <w:lang w:val="pt-BR"/>
          <w:rFonts/>
        </w:rPr>
        <w:t xml:space="preserve">Feche a janela de configuração do S1</w:t>
      </w:r>
    </w:p>
    <w:p w:rsidR="00A40A95" w:rsidRDefault="00A40A95" w:rsidP="00A40A95">
      <w:pPr>
        <w:pStyle w:val="Heading4"/>
      </w:pPr>
      <w:r>
        <w:rPr>
          <w:lang w:val="pt-BR"/>
          <w:rFonts/>
        </w:rPr>
        <w:t xml:space="preserve">Perguntas:</w:t>
      </w:r>
    </w:p>
    <w:p w:rsidR="00112B82" w:rsidRDefault="00112B82" w:rsidP="009C25DA">
      <w:pPr>
        <w:pStyle w:val="BodyTextL25"/>
        <w:spacing w:before="0"/>
      </w:pPr>
      <w:r>
        <w:rPr>
          <w:lang w:val="pt-BR"/>
          <w:rFonts/>
        </w:rPr>
        <w:t xml:space="preserve">Qual é a versão mais curta abreviada do comando </w:t>
      </w:r>
      <w:r>
        <w:rPr>
          <w:b/>
          <w:lang w:val="pt-BR"/>
          <w:rFonts/>
        </w:rPr>
        <w:t xml:space="preserve">copy running-config startup-config</w:t>
      </w:r>
      <w:r>
        <w:rPr>
          <w:lang w:val="pt-BR"/>
          <w:rFonts/>
        </w:rPr>
        <w:t xml:space="preserve">?</w:t>
      </w:r>
    </w:p>
    <w:p w:rsidR="004E1D52" w:rsidRDefault="004E1D52" w:rsidP="004E1D52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112B82" w:rsidRPr="00304391" w:rsidRDefault="00112B82" w:rsidP="00112B82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cop r s</w:t>
      </w:r>
    </w:p>
    <w:p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rPr>
          <w:lang w:val="pt-BR"/>
          <w:rFonts/>
        </w:rPr>
        <w:t xml:space="preserve">Examinar o arquivo de configuração inicial.</w:t>
      </w:r>
    </w:p>
    <w:p w:rsidR="00112B82" w:rsidRDefault="00112B82" w:rsidP="00112B82">
      <w:pPr>
        <w:pStyle w:val="BodyTextL25"/>
      </w:pPr>
      <w:r>
        <w:rPr>
          <w:lang w:val="pt-BR"/>
          <w:rFonts/>
        </w:rPr>
        <w:t xml:space="preserve">Que comando exibirá o conteúdo da NVRAM?</w:t>
      </w:r>
    </w:p>
    <w:p w:rsidR="004E1D52" w:rsidRDefault="004E1D52" w:rsidP="004E1D52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112B82" w:rsidRPr="00304391" w:rsidRDefault="00112B82" w:rsidP="00112B82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show startup-config</w:t>
      </w:r>
    </w:p>
    <w:p w:rsidR="00112B82" w:rsidRDefault="00112B82" w:rsidP="00112B82">
      <w:pPr>
        <w:pStyle w:val="BodyTextL25"/>
      </w:pPr>
      <w:r>
        <w:rPr>
          <w:lang w:val="pt-BR"/>
          <w:rFonts/>
        </w:rPr>
        <w:t xml:space="preserve">Todas as alterações que foram digitadas foram registradas no arquivo?</w:t>
      </w:r>
    </w:p>
    <w:p w:rsidR="004E1D52" w:rsidRDefault="004E1D52" w:rsidP="004E1D52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112B82" w:rsidRPr="007D770D" w:rsidRDefault="00112B82" w:rsidP="00112B82">
      <w:pPr>
        <w:pStyle w:val="BodyTextL25"/>
      </w:pPr>
      <w:r>
        <w:rPr>
          <w:rStyle w:val="AnswerGray"/>
          <w:highlight w:val="lightGray"/>
          <w:lang w:val="pt-BR"/>
          <w:rFonts/>
        </w:rPr>
        <w:t xml:space="preserve">Sim, é o mesmo que a configuração em execução</w:t>
      </w:r>
      <w:r>
        <w:rPr>
          <w:rStyle w:val="AnswerGray"/>
          <w:lang w:val="pt-BR"/>
          <w:rFonts/>
        </w:rPr>
        <w:t xml:space="preserve">.</w:t>
      </w:r>
    </w:p>
    <w:p w:rsidR="00112B82" w:rsidRDefault="00112B82" w:rsidP="004E1D52">
      <w:pPr>
        <w:pStyle w:val="Heading2"/>
      </w:pPr>
      <w:r>
        <w:rPr>
          <w:lang w:val="pt-BR"/>
          <w:rFonts/>
        </w:rPr>
        <w:t xml:space="preserve">Configurar S2</w:t>
      </w:r>
    </w:p>
    <w:p w:rsidR="00112B82" w:rsidRDefault="00112B82" w:rsidP="00112B82">
      <w:pPr>
        <w:pStyle w:val="BodyTextL25"/>
      </w:pPr>
      <w:r>
        <w:rPr>
          <w:lang w:val="pt-BR"/>
          <w:rFonts/>
        </w:rPr>
        <w:t xml:space="preserve">Você concluiu a configuração em S1.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vai configurar o S2 agora.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você não se lembrar dos comandos, consulte as Partes 1 a 4 para obter ajuda.</w:t>
      </w:r>
      <w:r>
        <w:rPr>
          <w:lang w:val="pt-BR"/>
          <w:rFonts/>
        </w:rPr>
        <w:t xml:space="preserve"> </w:t>
      </w:r>
    </w:p>
    <w:p w:rsidR="00304391" w:rsidRDefault="00112B82" w:rsidP="00304391">
      <w:pPr>
        <w:pStyle w:val="BodyTextL25Bold"/>
      </w:pPr>
      <w:r>
        <w:rPr>
          <w:lang w:val="pt-BR"/>
          <w:rFonts/>
        </w:rPr>
        <w:t xml:space="preserve">Configure S2 com os seguintes parâmetros:</w:t>
      </w:r>
    </w:p>
    <w:p w:rsidR="00F60A60" w:rsidRDefault="00F60A60" w:rsidP="00F60A60">
      <w:pPr>
        <w:pStyle w:val="ConfigWindow"/>
      </w:pPr>
      <w:r>
        <w:rPr>
          <w:lang w:val="pt-BR"/>
          <w:rFonts/>
        </w:rPr>
        <w:t xml:space="preserve">Abrir janela de configuração para S2</w:t>
      </w:r>
    </w:p>
    <w:p w:rsidR="00112B82" w:rsidRDefault="00112B82" w:rsidP="007A60AF">
      <w:pPr>
        <w:pStyle w:val="SubStepAlpha"/>
        <w:spacing w:before="0"/>
      </w:pPr>
      <w:r>
        <w:rPr>
          <w:lang w:val="pt-BR"/>
          <w:rFonts/>
        </w:rPr>
        <w:t xml:space="preserve">Nome do Dispositivo: </w:t>
      </w:r>
      <w:r w:rsidRPr="00C5444A">
        <w:rPr>
          <w:b/>
          <w:lang w:val="pt-BR"/>
          <w:rFonts/>
        </w:rPr>
        <w:t xml:space="preserve">S2</w:t>
      </w:r>
    </w:p>
    <w:p w:rsidR="00112B82" w:rsidRDefault="00112B82" w:rsidP="00A40A95">
      <w:pPr>
        <w:pStyle w:val="SubStepAlpha"/>
      </w:pPr>
      <w:r>
        <w:rPr>
          <w:lang w:val="pt-BR"/>
          <w:rFonts/>
        </w:rPr>
        <w:t xml:space="preserve">Proteja o acesso ao console com a senha </w:t>
      </w:r>
      <w:r w:rsidRPr="00C5444A">
        <w:rPr>
          <w:b/>
          <w:lang w:val="pt-BR"/>
          <w:rFonts/>
        </w:rPr>
        <w:t xml:space="preserve">letmein</w:t>
      </w:r>
      <w:r>
        <w:rPr>
          <w:lang w:val="pt-BR"/>
          <w:rFonts/>
        </w:rPr>
        <w:t xml:space="preserve">.</w:t>
      </w:r>
    </w:p>
    <w:p w:rsidR="00112B82" w:rsidRDefault="00112B82" w:rsidP="00A40A95">
      <w:pPr>
        <w:pStyle w:val="SubStepAlpha"/>
      </w:pPr>
      <w:r>
        <w:rPr>
          <w:lang w:val="pt-BR"/>
          <w:rFonts/>
        </w:rPr>
        <w:t xml:space="preserve">Configure uma senha de habilitação de </w:t>
      </w:r>
      <w:r w:rsidRPr="00C5444A">
        <w:rPr>
          <w:b/>
          <w:lang w:val="pt-BR"/>
          <w:rFonts/>
        </w:rPr>
        <w:t xml:space="preserve">c1$c0</w:t>
      </w:r>
      <w:r>
        <w:rPr>
          <w:lang w:val="pt-BR"/>
          <w:rFonts/>
        </w:rPr>
        <w:t xml:space="preserve"> e uma senha secreta de habilitação de </w:t>
      </w:r>
      <w:r>
        <w:rPr>
          <w:b/>
          <w:lang w:val="pt-BR"/>
          <w:rFonts/>
        </w:rPr>
        <w:t xml:space="preserve">seu segredo</w:t>
      </w:r>
      <w:r>
        <w:rPr>
          <w:lang w:val="pt-BR"/>
          <w:rFonts/>
        </w:rPr>
        <w:t xml:space="preserve">.</w:t>
      </w:r>
    </w:p>
    <w:p w:rsidR="00112B82" w:rsidRDefault="00112B82" w:rsidP="00A40A95">
      <w:pPr>
        <w:pStyle w:val="SubStepAlpha"/>
      </w:pPr>
      <w:r>
        <w:rPr>
          <w:lang w:val="pt-BR"/>
          <w:rFonts/>
        </w:rPr>
        <w:t xml:space="preserve">Configure uma mensagem apropriada para aqueles que fazem login no switch.</w:t>
      </w:r>
    </w:p>
    <w:p w:rsidR="00112B82" w:rsidRDefault="00112B82" w:rsidP="00A40A95">
      <w:pPr>
        <w:pStyle w:val="SubStepAlpha"/>
      </w:pPr>
      <w:r>
        <w:rPr>
          <w:lang w:val="pt-BR"/>
          <w:rFonts/>
        </w:rPr>
        <w:t xml:space="preserve">Criptografe todas as senhas em texto claro.</w:t>
      </w:r>
    </w:p>
    <w:p w:rsidR="00112B82" w:rsidRDefault="00112B82" w:rsidP="00A40A95">
      <w:pPr>
        <w:pStyle w:val="SubStepAlpha"/>
      </w:pPr>
      <w:r>
        <w:rPr>
          <w:lang w:val="pt-BR"/>
          <w:rFonts/>
        </w:rPr>
        <w:t xml:space="preserve">Verifique se a configuração está correta.</w:t>
      </w:r>
    </w:p>
    <w:p w:rsidR="00112B82" w:rsidRDefault="00112B82" w:rsidP="00A40A95">
      <w:pPr>
        <w:pStyle w:val="SubStepAlpha"/>
      </w:pPr>
      <w:r>
        <w:rPr>
          <w:lang w:val="pt-BR"/>
          <w:rFonts/>
        </w:rPr>
        <w:t xml:space="preserve">Salve o arquivo de configuração para evitar perdas se o switch for desligado.</w:t>
      </w:r>
    </w:p>
    <w:p w:rsidR="00F60A60" w:rsidRDefault="00F60A60" w:rsidP="00F60A60">
      <w:pPr>
        <w:pStyle w:val="ConfigWindow"/>
      </w:pPr>
      <w:r>
        <w:rPr>
          <w:lang w:val="pt-BR"/>
          <w:rFonts/>
        </w:rPr>
        <w:t xml:space="preserve">Fechar a janela de configuração do S2</w:t>
      </w:r>
    </w:p>
    <w:p w:rsidR="00112B82" w:rsidRPr="00A40A95" w:rsidRDefault="00112B82" w:rsidP="007A60AF">
      <w:pPr>
        <w:pStyle w:val="CMD"/>
        <w:spacing w:before="0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Switch&gt; enable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Switch# config t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Insira os comandos de configuração, um por linha.</w:t>
      </w:r>
      <w:r>
        <w:rPr>
          <w:rStyle w:val="AnswerGray"/>
          <w:rFonts w:ascii="Courier New" w:hAnsi="Courier New"/>
          <w:lang w:val="pt-BR"/>
        </w:rPr>
        <w:t xml:space="preserve">  </w:t>
      </w:r>
      <w:r>
        <w:rPr>
          <w:rStyle w:val="AnswerGray"/>
          <w:rFonts w:ascii="Courier New" w:hAnsi="Courier New"/>
          <w:lang w:val="pt-BR"/>
        </w:rPr>
        <w:t xml:space="preserve">Termine com CNTL/Z.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Switch(config)# hostname S2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S2(config)# line console 0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S2(config-line)# password letmein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S2 (linha de configuração) # login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S2 (config-line) # ativar senha c1$c0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S2(config)# enable secret itsasecret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S2 (config) # banner motd $qualquer texto aqui$</w:t>
      </w:r>
    </w:p>
    <w:p w:rsidR="00112B82" w:rsidRDefault="00112B82" w:rsidP="00A40A95">
      <w:pPr>
        <w:pStyle w:val="CMD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S2(config)# service password-encryption</w:t>
      </w:r>
    </w:p>
    <w:p w:rsidR="005D1661" w:rsidRPr="00A40A95" w:rsidRDefault="005D1661" w:rsidP="00A40A95">
      <w:pPr>
        <w:pStyle w:val="CMD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S2 (config) # sair</w:t>
      </w:r>
    </w:p>
    <w:p w:rsidR="00C162C0" w:rsidRPr="00A40A95" w:rsidRDefault="005D1661" w:rsidP="00A40A95">
      <w:pPr>
        <w:pStyle w:val="CMD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S2# copy running-config startup-config</w:t>
      </w:r>
    </w:p>
    <w:p w:rsidR="00304391" w:rsidRPr="00304391" w:rsidRDefault="00304391" w:rsidP="00304391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304391" w:rsidRP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060" w:rsidRDefault="00AC5060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AC5060" w:rsidRDefault="00AC5060"/>
  </w:endnote>
  <w:endnote w:type="continuationSeparator" w:id="0">
    <w:p w:rsidR="00AC5060" w:rsidRDefault="00AC5060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AC5060" w:rsidRDefault="00AC50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2015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074CFE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7A60AF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7A60AF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2015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074CFE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7A60AF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7A60AF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060" w:rsidRDefault="00AC5060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AC5060" w:rsidRDefault="00AC5060"/>
  </w:footnote>
  <w:footnote w:type="continuationSeparator" w:id="0">
    <w:p w:rsidR="00AC5060" w:rsidRDefault="00AC5060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AC5060" w:rsidRDefault="00AC50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723948" w:rsidP="008402F2">
        <w:pPr>
          <w:pStyle w:val="PageHead"/>
        </w:pPr>
        <w:r>
          <w:rPr>
            <w:lang w:val="pt-BR"/>
            <w:rFonts/>
          </w:rPr>
          <w:t xml:space="preserve">Packet Tracer - Definir configurações iniciais do switch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7"/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4CFE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60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74CF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74CFE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4471DC"/>
    <w:rsid w:val="0058457B"/>
    <w:rsid w:val="00885ACC"/>
    <w:rsid w:val="00AC5385"/>
    <w:rsid w:val="00F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C8F3DD-7DF2-4048-ACC2-80F364FF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100</TotalTime>
  <Pages>6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Definir configurações iniciais do switch</dc:title>
  <dc:creator>SP</dc:creator>
  <dc:description>2015</dc:description>
  <cp:lastModifiedBy>DH</cp:lastModifiedBy>
  <cp:revision>10</cp:revision>
  <dcterms:created xsi:type="dcterms:W3CDTF">2019-08-24T21:31:00Z</dcterms:created>
  <dcterms:modified xsi:type="dcterms:W3CDTF">2019-12-02T21:04:00Z</dcterms:modified>
</cp:coreProperties>
</file>