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673B5D" w:rsidP="00E31A44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Tracer de Pacotes - Use Ping e Traceroute para testar a conectividade de rede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E31A44" w:rsidRPr="00BB73FF" w:rsidRDefault="00E31A44" w:rsidP="00E31A44">
      <w:pPr>
        <w:pStyle w:val="Heading1"/>
        <w:numPr>
          <w:ilvl w:val="0"/>
          <w:numId w:val="0"/>
        </w:numPr>
      </w:pPr>
      <w:r>
        <w:rPr>
          <w:lang w:val="pt-BR"/>
          <w:rFonts/>
        </w:rPr>
        <w:t xml:space="preserve">Tabela de Endereçamento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/ prefixo e gateway padrão. Esta tabela contém células marcadas como “em branco”, onde você pode registrar o endereço IP/prefixo e o gateway padrão para os PCs."/>
      </w:tblPr>
      <w:tblGrid>
        <w:gridCol w:w="1710"/>
        <w:gridCol w:w="1710"/>
        <w:gridCol w:w="2250"/>
        <w:gridCol w:w="2340"/>
        <w:gridCol w:w="1980"/>
      </w:tblGrid>
      <w:tr w:rsidR="0084725A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4725A" w:rsidRPr="00E87D62" w:rsidRDefault="0084725A" w:rsidP="0028120D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4725A" w:rsidRPr="00E87D62" w:rsidRDefault="0084725A" w:rsidP="0028120D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4725A" w:rsidRPr="00E87D62" w:rsidRDefault="0084725A" w:rsidP="0084725A">
            <w:pPr>
              <w:pStyle w:val="TableHeading"/>
            </w:pPr>
            <w:r>
              <w:rPr>
                <w:lang w:val="pt-BR"/>
                <w:rFonts/>
              </w:rPr>
              <w:t xml:space="preserve">Endereço IP / Prefixo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4725A" w:rsidRPr="00E87D62" w:rsidRDefault="0084725A" w:rsidP="0028120D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84725A" w:rsidRDefault="0084725A" w:rsidP="0028120D">
            <w:pPr>
              <w:pStyle w:val="TableText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84725A" w:rsidRPr="00E87D62" w:rsidRDefault="0084725A" w:rsidP="0028120D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84725A" w:rsidRPr="0017491C" w:rsidRDefault="0084725A" w:rsidP="0028120D">
            <w:pPr>
              <w:pStyle w:val="TableText"/>
              <w:rPr>
                <w:i/>
                <w:color w:val="7030A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2001:db 8:1:1: 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84725A" w:rsidRDefault="0084725A" w:rsidP="0028120D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E31A44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E31A44" w:rsidRPr="00CA373A" w:rsidRDefault="00E31A44" w:rsidP="0099599E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10.10.1.97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E31A44" w:rsidRPr="00CA373A" w:rsidRDefault="00E31A44" w:rsidP="0099599E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10.10.1.6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Pr="00CA373A" w:rsidRDefault="0084725A" w:rsidP="0099599E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Pr="00723D64" w:rsidRDefault="0084725A" w:rsidP="0028120D">
            <w:pPr>
              <w:pStyle w:val="TableText"/>
              <w:rPr>
                <w:i/>
                <w:color w:val="7030A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2001:db 8:1:2: 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Default="0084725A" w:rsidP="0084725A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Pr="00CA373A" w:rsidRDefault="0084725A" w:rsidP="0099599E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4725A" w:rsidRDefault="0084725A" w:rsidP="0099599E">
            <w:pPr>
              <w:pStyle w:val="ConfigWindow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84725A" w:rsidRPr="00723D64" w:rsidRDefault="00F8290F" w:rsidP="0028120D">
            <w:pPr>
              <w:pStyle w:val="TableText"/>
              <w:rPr>
                <w:i/>
                <w:color w:val="7030A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fe80::1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Default="0084725A" w:rsidP="0084725A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10.10.1.5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84725A" w:rsidRPr="00723D64" w:rsidRDefault="0084725A" w:rsidP="0028120D">
            <w:pPr>
              <w:pStyle w:val="TableText"/>
              <w:rPr>
                <w:i/>
                <w:color w:val="7030A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2001:db 8:1:2: :1/64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Default="0084725A" w:rsidP="0084725A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E31A44" w:rsidRPr="00723D64" w:rsidRDefault="00E31A44" w:rsidP="0099599E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10.10.1.9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Pr="00723D64" w:rsidRDefault="0084725A" w:rsidP="0028120D">
            <w:pPr>
              <w:pStyle w:val="TableText"/>
              <w:rPr>
                <w:i/>
                <w:color w:val="7030A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2001:db 8:1:3: :1/64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Default="0084725A" w:rsidP="0084725A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4725A" w:rsidRDefault="0084725A" w:rsidP="0099599E">
            <w:pPr>
              <w:pStyle w:val="ConfigWindow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Pr="00723D64" w:rsidRDefault="00F8290F" w:rsidP="0028120D">
            <w:pPr>
              <w:pStyle w:val="TableText"/>
              <w:rPr>
                <w:i/>
                <w:color w:val="7030A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fe80::2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4725A" w:rsidRDefault="0084725A" w:rsidP="0084725A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84725A" w:rsidRDefault="0084725A" w:rsidP="0028120D">
            <w:pPr>
              <w:pStyle w:val="TableText"/>
            </w:pPr>
            <w:r>
              <w:rPr>
                <w:lang w:val="pt-BR"/>
                <w:rFonts/>
              </w:rPr>
              <w:t xml:space="preserve"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84725A" w:rsidRPr="00E87D62" w:rsidRDefault="0084725A" w:rsidP="0028120D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84725A" w:rsidRPr="00723D64" w:rsidRDefault="0084725A" w:rsidP="0028120D">
            <w:pPr>
              <w:pStyle w:val="TableText"/>
              <w:rPr>
                <w:i/>
                <w:color w:val="7030A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2001:db 8:1:4: 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84725A" w:rsidRDefault="0084725A" w:rsidP="0028120D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E31A44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E31A44" w:rsidRPr="00723D64" w:rsidRDefault="00E31A44" w:rsidP="0099599E">
            <w:pPr>
              <w:pStyle w:val="ConfigWindow"/>
            </w:pPr>
            <w:r>
              <w:rPr>
                <w:lang w:val="pt-BR"/>
                <w:rFonts/>
              </w:rPr>
              <w:t xml:space="preserve"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E31A44" w:rsidRPr="001D4A02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10.10.1.17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:rsidR="00E31A44" w:rsidRPr="001D4A02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E31A44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E31A44" w:rsidRPr="00723D64" w:rsidRDefault="00E31A44" w:rsidP="0099599E">
            <w:pPr>
              <w:pStyle w:val="ConfigWindow"/>
            </w:pPr>
            <w:r>
              <w:rPr>
                <w:lang w:val="pt-BR"/>
                <w:rFonts/>
              </w:rPr>
              <w:t xml:space="preserve"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10.10.1.10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>
              <w:rPr>
                <w:lang w:val="pt-BR"/>
                <w:rFonts/>
              </w:rPr>
              <w:t xml:space="preserve"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Pr="00723D64" w:rsidRDefault="0084725A" w:rsidP="0028120D">
            <w:pPr>
              <w:pStyle w:val="TableText"/>
              <w:rPr>
                <w:i/>
                <w:color w:val="7030A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2001:db 8:1:3: 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Default="0084725A" w:rsidP="0084725A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>
              <w:rPr>
                <w:lang w:val="pt-BR"/>
                <w:rFonts/>
              </w:rPr>
              <w:t xml:space="preserve"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4725A" w:rsidRDefault="0084725A" w:rsidP="0099599E">
            <w:pPr>
              <w:pStyle w:val="ConfigWindow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84725A" w:rsidRPr="00723D64" w:rsidRDefault="00F8290F" w:rsidP="0028120D">
            <w:pPr>
              <w:pStyle w:val="TableText"/>
              <w:rPr>
                <w:i/>
                <w:color w:val="7030A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fe80::3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4725A" w:rsidRDefault="0084725A" w:rsidP="0084725A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E31A44" w:rsidTr="00584E9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B11221" w:rsidRDefault="00E31A44" w:rsidP="0028120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B11221" w:rsidRDefault="00E31A44" w:rsidP="0028120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E31A44" w:rsidRPr="00B11221" w:rsidRDefault="00E31A44" w:rsidP="0028120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10.10.1.97</w:t>
            </w:r>
          </w:p>
        </w:tc>
      </w:tr>
      <w:tr w:rsidR="0084725A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:rsidR="0084725A" w:rsidRDefault="0084725A" w:rsidP="0028120D">
            <w:pPr>
              <w:pStyle w:val="TableText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84725A" w:rsidRDefault="0084725A" w:rsidP="0028120D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84725A" w:rsidRPr="00723D64" w:rsidRDefault="0084725A" w:rsidP="0028120D">
            <w:pPr>
              <w:pStyle w:val="TableText"/>
              <w:rPr>
                <w:rStyle w:val="AnswerGray"/>
                <w:i/>
                <w:color w:val="7030A0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2001:db 8:1:1: :2/64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84725A" w:rsidRPr="00B11221" w:rsidRDefault="00F8290F" w:rsidP="0028120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fe80::1</w:t>
            </w:r>
          </w:p>
        </w:tc>
      </w:tr>
      <w:tr w:rsidR="00E31A44" w:rsidTr="00584E9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B11221" w:rsidRDefault="00E31A44" w:rsidP="0028120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B11221" w:rsidRDefault="00E31A44" w:rsidP="0028120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E31A44" w:rsidRPr="00B11221" w:rsidRDefault="00E31A44" w:rsidP="0028120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10.10.1.17</w:t>
            </w:r>
          </w:p>
        </w:tc>
      </w:tr>
      <w:tr w:rsidR="0084725A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:rsidR="0084725A" w:rsidRDefault="0084725A" w:rsidP="0028120D">
            <w:pPr>
              <w:pStyle w:val="TableText"/>
            </w:pPr>
            <w:r>
              <w:rPr>
                <w:lang w:val="pt-BR"/>
                <w:rFonts/>
              </w:rPr>
              <w:t xml:space="preserve"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84725A" w:rsidRDefault="0084725A" w:rsidP="0028120D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84725A" w:rsidRPr="00723D64" w:rsidRDefault="0084725A" w:rsidP="0028120D">
            <w:pPr>
              <w:pStyle w:val="TableText"/>
              <w:rPr>
                <w:rStyle w:val="AnswerGray"/>
                <w:i/>
                <w:color w:val="7030A0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2001:db 8:1:4: :2/64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84725A" w:rsidRPr="00B11221" w:rsidRDefault="00F8290F" w:rsidP="0028120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fe80::1</w:t>
            </w:r>
          </w:p>
        </w:tc>
      </w:tr>
    </w:tbl>
    <w:p w:rsidR="00E31A44" w:rsidRPr="00BB73FF" w:rsidRDefault="00E31A44" w:rsidP="00E31A44">
      <w:pPr>
        <w:pStyle w:val="Heading1"/>
      </w:pPr>
      <w:r>
        <w:rPr>
          <w:lang w:val="pt-BR"/>
          <w:rFonts/>
        </w:rPr>
        <w:t xml:space="preserve">Objetivos</w:t>
      </w:r>
    </w:p>
    <w:p w:rsidR="00E31A44" w:rsidRPr="004C0909" w:rsidRDefault="00E31A44" w:rsidP="00E31A44">
      <w:pPr>
        <w:pStyle w:val="BodyTextL25Bold"/>
      </w:pPr>
      <w:r>
        <w:rPr>
          <w:lang w:val="pt-BR"/>
          <w:rFonts/>
        </w:rPr>
        <w:t xml:space="preserve">Parte 1: Testar e Restaurar a Conectividade IPv4</w:t>
      </w:r>
    </w:p>
    <w:p w:rsidR="00E31A44" w:rsidRDefault="00E31A44" w:rsidP="00E31A44">
      <w:pPr>
        <w:pStyle w:val="BodyTextL25Bold"/>
      </w:pPr>
      <w:r>
        <w:rPr>
          <w:lang w:val="pt-BR"/>
          <w:rFonts/>
        </w:rPr>
        <w:t xml:space="preserve">Parte 2: Testar e Restaurar a Conectividade IPv6</w:t>
      </w:r>
    </w:p>
    <w:p w:rsidR="00E31A44" w:rsidRDefault="00E31A44" w:rsidP="0093296A">
      <w:pPr>
        <w:pStyle w:val="Heading1"/>
      </w:pPr>
      <w:r>
        <w:rPr>
          <w:lang w:val="pt-BR"/>
          <w:rFonts/>
        </w:rPr>
        <w:t xml:space="preserve">Cenário</w:t>
      </w:r>
    </w:p>
    <w:p w:rsidR="00E31A44" w:rsidRDefault="00E31A44" w:rsidP="00E31A44">
      <w:pPr>
        <w:pStyle w:val="BodyText1"/>
      </w:pPr>
      <w:r>
        <w:rPr>
          <w:lang w:val="pt-BR"/>
          <w:rFonts/>
        </w:rPr>
        <w:t xml:space="preserve">Há problemas de conectividade nesta atividade.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Além da coleta e da documentação de informações sobre a rede, você localizará os problemas e implementará soluções aceitáveis para restaurar a conectividade.</w:t>
      </w:r>
    </w:p>
    <w:p w:rsidR="00E31A44" w:rsidRPr="004D1D6A" w:rsidRDefault="00E31A44" w:rsidP="00E31A44">
      <w:pPr>
        <w:pStyle w:val="BodyText1"/>
      </w:pPr>
      <w:r>
        <w:rPr>
          <w:b w:val="true"/>
          <w:lang w:val="pt-BR"/>
          <w:rFonts/>
        </w:rPr>
        <w:t xml:space="preserve">Nota: </w:t>
      </w:r>
      <w:r>
        <w:rPr>
          <w:lang w:val="pt-BR"/>
          <w:rFonts/>
        </w:rPr>
        <w:t xml:space="preserve">A senha do usuário EXEC é </w:t>
      </w:r>
      <w:r>
        <w:rPr>
          <w:b w:val="true"/>
          <w:lang w:val="pt-BR"/>
          <w:rFonts/>
        </w:rPr>
        <w:t xml:space="preserve">cisco</w:t>
      </w:r>
      <w:r>
        <w:rPr>
          <w:lang w:val="pt-BR"/>
          <w:rFonts/>
        </w:rPr>
        <w:t xml:space="preserve">. A senha EXEC privilegiada é </w:t>
      </w:r>
      <w:r>
        <w:rPr>
          <w:b w:val="true"/>
          <w:lang w:val="pt-BR"/>
          <w:rFonts/>
        </w:rPr>
        <w:t xml:space="preserve">class</w:t>
      </w:r>
      <w:r>
        <w:rPr>
          <w:lang w:val="pt-BR"/>
          <w:rFonts/>
        </w:rPr>
        <w:t xml:space="preserve">.</w:t>
      </w:r>
    </w:p>
    <w:p w:rsidR="0093296A" w:rsidRDefault="0093296A" w:rsidP="0093296A">
      <w:pPr>
        <w:pStyle w:val="Heading1"/>
      </w:pPr>
      <w:r>
        <w:rPr>
          <w:lang w:val="pt-BR"/>
          <w:rFonts/>
        </w:rPr>
        <w:t xml:space="preserve">Instruções</w:t>
      </w:r>
    </w:p>
    <w:p w:rsidR="00E31A44" w:rsidRDefault="00E31A44" w:rsidP="0093296A">
      <w:pPr>
        <w:pStyle w:val="Heading2"/>
      </w:pPr>
      <w:r>
        <w:rPr>
          <w:lang w:val="pt-BR"/>
          <w:rFonts/>
        </w:rPr>
        <w:t xml:space="preserve">Testar e Restaurar a conectividade IPv4</w:t>
      </w:r>
    </w:p>
    <w:p w:rsidR="00E31A44" w:rsidRDefault="00E31A44" w:rsidP="00E31A44">
      <w:pPr>
        <w:pStyle w:val="Heading3"/>
      </w:pPr>
      <w:r>
        <w:rPr>
          <w:lang w:val="pt-BR"/>
          <w:rFonts/>
        </w:rPr>
        <w:t xml:space="preserve">Use ipconfig e ping para verificar a conectividade.</w:t>
      </w:r>
    </w:p>
    <w:p w:rsidR="00E31A44" w:rsidRDefault="00E31A44" w:rsidP="0093296A">
      <w:pPr>
        <w:pStyle w:val="SubStepAlpha"/>
        <w:spacing w:before="0"/>
      </w:pPr>
      <w:r>
        <w:rPr>
          <w:lang w:val="pt-BR"/>
          <w:rFonts/>
        </w:rPr>
        <w:t xml:space="preserve">Clique em </w:t>
      </w:r>
      <w:r w:rsidRPr="00C929AA">
        <w:rPr>
          <w:b/>
          <w:lang w:val="pt-BR"/>
          <w:rFonts/>
        </w:rPr>
        <w:t xml:space="preserve">PC1 </w:t>
      </w:r>
      <w:r>
        <w:rPr>
          <w:lang w:val="pt-BR"/>
          <w:rFonts/>
        </w:rPr>
        <w:t xml:space="preserve">e abra o </w:t>
      </w:r>
      <w:r w:rsidRPr="00C929AA">
        <w:rPr>
          <w:b/>
          <w:lang w:val="pt-BR"/>
          <w:rFonts/>
        </w:rPr>
        <w:t xml:space="preserve">Prompt de Comando</w:t>
      </w:r>
      <w:r>
        <w:rPr>
          <w:lang w:val="pt-BR"/>
          <w:rFonts/>
        </w:rPr>
        <w:t xml:space="preserve">.</w:t>
      </w:r>
    </w:p>
    <w:p w:rsidR="00E31A44" w:rsidRPr="00FB53D9" w:rsidRDefault="00E31A44" w:rsidP="0093296A">
      <w:pPr>
        <w:pStyle w:val="SubStepAlpha"/>
      </w:pPr>
      <w:r>
        <w:rPr>
          <w:lang w:val="pt-BR"/>
          <w:rFonts/>
        </w:rPr>
        <w:t xml:space="preserve">Insira o comando </w:t>
      </w:r>
      <w:r w:rsidRPr="00F64336">
        <w:rPr>
          <w:b/>
          <w:lang w:val="pt-BR"/>
          <w:rFonts/>
        </w:rPr>
        <w:t xml:space="preserve">ipconfig /all</w:t>
      </w:r>
      <w:r>
        <w:rPr>
          <w:lang w:val="pt-BR"/>
          <w:rFonts/>
        </w:rPr>
        <w:t xml:space="preserve"> para coletar informações do IPv4.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Preencha a </w:t>
      </w:r>
      <w:r>
        <w:rPr>
          <w:b/>
          <w:lang w:val="pt-BR"/>
          <w:rFonts/>
        </w:rPr>
        <w:t xml:space="preserve"> Tabela de Endereçamento </w:t>
      </w:r>
      <w:r>
        <w:rPr>
          <w:lang w:val="pt-BR"/>
          <w:rFonts/>
        </w:rPr>
        <w:t xml:space="preserve">com o endereço IPv4, a máscara de sub-rede e o gateway padrão.</w:t>
      </w:r>
    </w:p>
    <w:p w:rsidR="00E31A44" w:rsidRDefault="00E31A44" w:rsidP="0093296A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 w:val="true"/>
          <w:lang w:val="pt-BR"/>
          <w:rFonts/>
        </w:rPr>
        <w:t xml:space="preserve">PC3</w:t>
      </w:r>
      <w:r>
        <w:rPr>
          <w:lang w:val="pt-BR"/>
          <w:rFonts/>
        </w:rPr>
        <w:t xml:space="preserve"> e abra o </w:t>
      </w:r>
      <w:r w:rsidRPr="00C929AA">
        <w:rPr>
          <w:b/>
          <w:lang w:val="pt-BR"/>
          <w:rFonts/>
        </w:rPr>
        <w:t xml:space="preserve">prompt de comando</w:t>
      </w:r>
      <w:r>
        <w:rPr>
          <w:lang w:val="pt-BR"/>
          <w:rFonts/>
        </w:rPr>
        <w:t xml:space="preserve">.</w:t>
      </w:r>
    </w:p>
    <w:p w:rsidR="00E31A44" w:rsidRPr="00FB53D9" w:rsidRDefault="00E31A44" w:rsidP="0093296A">
      <w:pPr>
        <w:pStyle w:val="SubStepAlpha"/>
      </w:pPr>
      <w:r>
        <w:rPr>
          <w:lang w:val="pt-BR"/>
          <w:rFonts/>
        </w:rPr>
        <w:t xml:space="preserve">Insira o comando </w:t>
      </w:r>
      <w:r w:rsidRPr="00F64336">
        <w:rPr>
          <w:b/>
          <w:lang w:val="pt-BR"/>
          <w:rFonts/>
        </w:rPr>
        <w:t xml:space="preserve">ipconfig /all</w:t>
      </w:r>
      <w:r>
        <w:rPr>
          <w:lang w:val="pt-BR"/>
          <w:rFonts/>
        </w:rPr>
        <w:t xml:space="preserve"> para coletar informações do IPv4.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Preencha a </w:t>
      </w:r>
      <w:r>
        <w:rPr>
          <w:b/>
          <w:lang w:val="pt-BR"/>
          <w:rFonts/>
        </w:rPr>
        <w:t xml:space="preserve"> Tabela de Endereçamento </w:t>
      </w:r>
      <w:r>
        <w:rPr>
          <w:lang w:val="pt-BR"/>
          <w:rFonts/>
        </w:rPr>
        <w:t xml:space="preserve">com o endereço IPv4, a máscara de sub-rede e o gateway padrão.</w:t>
      </w:r>
    </w:p>
    <w:p w:rsidR="00E31A44" w:rsidRDefault="00E31A44" w:rsidP="0093296A">
      <w:pPr>
        <w:pStyle w:val="SubStepAlpha"/>
      </w:pPr>
      <w:r>
        <w:rPr>
          <w:lang w:val="pt-BR"/>
          <w:rFonts/>
        </w:rPr>
        <w:t xml:space="preserve">Use o comando </w:t>
      </w:r>
      <w:r w:rsidRPr="00B11221">
        <w:rPr>
          <w:b/>
          <w:lang w:val="pt-BR"/>
          <w:rFonts/>
        </w:rPr>
        <w:t xml:space="preserve">ping</w:t>
      </w:r>
      <w:r>
        <w:rPr>
          <w:lang w:val="pt-BR"/>
          <w:rFonts/>
        </w:rPr>
        <w:t xml:space="preserve"> para testar a conectividade entre </w:t>
      </w:r>
      <w:r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 e </w:t>
      </w:r>
      <w:r>
        <w:rPr>
          <w:b/>
          <w:lang w:val="pt-BR"/>
          <w:rFonts/>
        </w:rPr>
        <w:t xml:space="preserve">PC3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ping falhará.</w:t>
      </w:r>
    </w:p>
    <w:p w:rsidR="00E31A44" w:rsidRDefault="00E31A44" w:rsidP="0093296A">
      <w:pPr>
        <w:pStyle w:val="Heading3"/>
        <w:spacing w:before="120"/>
      </w:pPr>
      <w:r>
        <w:rPr>
          <w:lang w:val="pt-BR"/>
          <w:rFonts/>
        </w:rPr>
        <w:t xml:space="preserve">Localize a origem da falha de conectividade.</w:t>
      </w:r>
    </w:p>
    <w:p w:rsidR="0093296A" w:rsidRDefault="00E31A44" w:rsidP="0078067E">
      <w:pPr>
        <w:pStyle w:val="SubStepAlpha"/>
        <w:spacing w:before="0"/>
      </w:pPr>
      <w:r>
        <w:rPr>
          <w:lang w:val="pt-BR"/>
          <w:rFonts/>
        </w:rPr>
        <w:t xml:space="preserve">Em </w:t>
      </w:r>
      <w:r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, digite o comando necessário para rastrear a rota para </w:t>
      </w:r>
      <w:r>
        <w:rPr>
          <w:b/>
          <w:lang w:val="pt-BR"/>
          <w:rFonts/>
        </w:rPr>
        <w:t xml:space="preserve">PC3</w:t>
      </w:r>
      <w:r>
        <w:rPr>
          <w:lang w:val="pt-BR"/>
          <w:rFonts/>
        </w:rPr>
        <w:t xml:space="preserve">.</w:t>
      </w:r>
    </w:p>
    <w:p w:rsidR="0093296A" w:rsidRDefault="0093296A" w:rsidP="0093296A">
      <w:pPr>
        <w:pStyle w:val="Heading4"/>
      </w:pPr>
      <w:r>
        <w:rPr>
          <w:lang w:val="pt-BR"/>
          <w:rFonts/>
        </w:rPr>
        <w:t xml:space="preserve">Pergunta:</w:t>
      </w:r>
    </w:p>
    <w:p w:rsidR="0093296A" w:rsidRDefault="00E31A44" w:rsidP="0093296A">
      <w:pPr>
        <w:pStyle w:val="BodyTextL50"/>
        <w:spacing w:before="0"/>
      </w:pPr>
      <w:r>
        <w:rPr>
          <w:lang w:val="pt-BR"/>
          <w:rFonts/>
        </w:rPr>
        <w:t xml:space="preserve">Qual é o último endereço IPv4 que foi alcançado com sucesso?</w:t>
      </w:r>
    </w:p>
    <w:p w:rsidR="0093296A" w:rsidRDefault="0093296A" w:rsidP="0093296A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E31A44" w:rsidRDefault="00E31A44" w:rsidP="0093296A">
      <w:pPr>
        <w:pStyle w:val="BodyTextL50"/>
      </w:pPr>
      <w:r>
        <w:rPr>
          <w:rStyle w:val="AnswerGray"/>
          <w:lang w:val="pt-BR"/>
          <w:rFonts/>
        </w:rPr>
        <w:t xml:space="preserve">10.10.1.97</w:t>
      </w:r>
    </w:p>
    <w:p w:rsidR="00E31A44" w:rsidRDefault="00E31A44" w:rsidP="0093296A">
      <w:pPr>
        <w:pStyle w:val="SubStepAlpha"/>
      </w:pPr>
      <w:r>
        <w:rPr>
          <w:lang w:val="pt-BR"/>
          <w:rFonts/>
        </w:rPr>
        <w:t xml:space="preserve">O trace será encerrado após 30 tentativas.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Digite </w:t>
      </w:r>
      <w:r>
        <w:rPr>
          <w:b/>
          <w:lang w:val="pt-BR"/>
          <w:rFonts/>
        </w:rPr>
        <w:t xml:space="preserve">Ctrl</w:t>
      </w:r>
      <w:r>
        <w:rPr>
          <w:lang w:val="pt-BR"/>
          <w:rFonts/>
        </w:rPr>
        <w:t xml:space="preserve">+</w:t>
      </w:r>
      <w:r>
        <w:rPr>
          <w:b/>
          <w:lang w:val="pt-BR"/>
          <w:rFonts/>
        </w:rPr>
        <w:t xml:space="preserve">C</w:t>
      </w:r>
      <w:r>
        <w:rPr>
          <w:lang w:val="pt-BR"/>
          <w:rFonts/>
        </w:rPr>
        <w:t xml:space="preserve"> para parar o trace antes de 30 tentativas.</w:t>
      </w:r>
    </w:p>
    <w:p w:rsidR="0093296A" w:rsidRDefault="00E31A44" w:rsidP="00290231">
      <w:pPr>
        <w:pStyle w:val="SubStepAlpha"/>
        <w:spacing w:before="0"/>
      </w:pPr>
      <w:r>
        <w:rPr>
          <w:lang w:val="pt-BR"/>
          <w:rFonts/>
        </w:rPr>
        <w:t xml:space="preserve">Em </w:t>
      </w:r>
      <w:r>
        <w:rPr>
          <w:b/>
          <w:lang w:val="pt-BR"/>
          <w:rFonts/>
        </w:rPr>
        <w:t xml:space="preserve">PC3</w:t>
      </w:r>
      <w:r>
        <w:rPr>
          <w:lang w:val="pt-BR"/>
          <w:rFonts/>
        </w:rPr>
        <w:t xml:space="preserve">, digite o comando necessário para rastrear a rota para </w:t>
      </w:r>
      <w:r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.</w:t>
      </w:r>
    </w:p>
    <w:p w:rsidR="0093296A" w:rsidRDefault="0093296A" w:rsidP="0093296A">
      <w:pPr>
        <w:pStyle w:val="Heading4"/>
      </w:pPr>
      <w:r>
        <w:rPr>
          <w:lang w:val="pt-BR"/>
          <w:rFonts/>
        </w:rPr>
        <w:t xml:space="preserve">Pergunta:</w:t>
      </w:r>
    </w:p>
    <w:p w:rsidR="0093296A" w:rsidRDefault="00E31A44" w:rsidP="0093296A">
      <w:pPr>
        <w:pStyle w:val="BodyTextL50"/>
        <w:spacing w:before="0"/>
      </w:pPr>
      <w:r>
        <w:rPr>
          <w:lang w:val="pt-BR"/>
          <w:rFonts/>
        </w:rPr>
        <w:t xml:space="preserve">Qual é o último endereço IPv4 que foi alcançado com sucesso?</w:t>
      </w:r>
    </w:p>
    <w:p w:rsidR="0093296A" w:rsidRDefault="0093296A" w:rsidP="0093296A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E31A44" w:rsidRDefault="00E31A44" w:rsidP="0093296A">
      <w:pPr>
        <w:pStyle w:val="BodyTextL50"/>
        <w:spacing w:before="0"/>
      </w:pPr>
      <w:r>
        <w:rPr>
          <w:rStyle w:val="AnswerGray"/>
          <w:lang w:val="pt-BR"/>
          <w:rFonts/>
        </w:rPr>
        <w:t xml:space="preserve">10.10.1.17</w:t>
      </w:r>
    </w:p>
    <w:p w:rsidR="00E31A44" w:rsidRDefault="00E31A44" w:rsidP="0093296A">
      <w:pPr>
        <w:pStyle w:val="SubStepAlpha"/>
      </w:pPr>
      <w:r>
        <w:rPr>
          <w:lang w:val="pt-BR"/>
          <w:rFonts/>
        </w:rPr>
        <w:t xml:space="preserve">Digite </w:t>
      </w:r>
      <w:r>
        <w:rPr>
          <w:b/>
          <w:lang w:val="pt-BR"/>
          <w:rFonts/>
        </w:rPr>
        <w:t xml:space="preserve">Ctrl</w:t>
      </w:r>
      <w:r>
        <w:rPr>
          <w:lang w:val="pt-BR"/>
          <w:rFonts/>
        </w:rPr>
        <w:t xml:space="preserve">+</w:t>
      </w:r>
      <w:r>
        <w:rPr>
          <w:b/>
          <w:lang w:val="pt-BR"/>
          <w:rFonts/>
        </w:rPr>
        <w:t xml:space="preserve">C</w:t>
      </w:r>
      <w:r>
        <w:rPr>
          <w:lang w:val="pt-BR"/>
          <w:rFonts/>
        </w:rPr>
        <w:t xml:space="preserve"> para parar o trace.</w:t>
      </w:r>
    </w:p>
    <w:p w:rsidR="00290231" w:rsidRDefault="00290231" w:rsidP="00290231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:rsidR="00E31A44" w:rsidRDefault="00E31A44" w:rsidP="00290231">
      <w:pPr>
        <w:pStyle w:val="SubStepAlpha"/>
        <w:spacing w:before="0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R1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Pressione </w:t>
      </w:r>
      <w:r>
        <w:rPr>
          <w:b/>
          <w:lang w:val="pt-BR"/>
          <w:rFonts/>
        </w:rPr>
        <w:t xml:space="preserve">ENTER </w:t>
      </w:r>
      <w:r>
        <w:rPr>
          <w:lang w:val="pt-BR"/>
          <w:rFonts/>
        </w:rPr>
        <w:t xml:space="preserve">e faça login no roteador.</w:t>
      </w:r>
    </w:p>
    <w:p w:rsidR="0093296A" w:rsidRDefault="00E31A44" w:rsidP="0093296A">
      <w:pPr>
        <w:pStyle w:val="SubStepAlpha"/>
      </w:pPr>
      <w:r>
        <w:rPr>
          <w:lang w:val="pt-BR"/>
          <w:rFonts/>
        </w:rPr>
        <w:t xml:space="preserve">Insira o comando </w:t>
      </w:r>
      <w:r>
        <w:rPr>
          <w:b w:val="true"/>
          <w:lang w:val="pt-BR"/>
          <w:rFonts/>
        </w:rPr>
        <w:t xml:space="preserve">show ip interface brief</w:t>
      </w:r>
      <w:r>
        <w:rPr>
          <w:lang w:val="pt-BR"/>
          <w:rFonts/>
        </w:rPr>
        <w:t xml:space="preserve"> para listar as interfaces e o status.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Há dois endereços IPv4 no roteador.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Um deve ter sido registrado na Etapa 2a.</w:t>
      </w:r>
    </w:p>
    <w:p w:rsidR="0093296A" w:rsidRDefault="0093296A" w:rsidP="0093296A">
      <w:pPr>
        <w:pStyle w:val="Heading4"/>
      </w:pPr>
      <w:r>
        <w:rPr>
          <w:lang w:val="pt-BR"/>
          <w:rFonts/>
        </w:rPr>
        <w:t xml:space="preserve">Pergunta:</w:t>
      </w:r>
    </w:p>
    <w:p w:rsidR="0093296A" w:rsidRDefault="00E31A44" w:rsidP="0093296A">
      <w:pPr>
        <w:pStyle w:val="BodyTextL50"/>
        <w:spacing w:before="0"/>
      </w:pPr>
      <w:r>
        <w:rPr>
          <w:lang w:val="pt-BR"/>
          <w:rFonts/>
        </w:rPr>
        <w:t xml:space="preserve">Qual é o outro?</w:t>
      </w:r>
    </w:p>
    <w:p w:rsidR="0093296A" w:rsidRDefault="0093296A" w:rsidP="0093296A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E31A44" w:rsidRPr="00027996" w:rsidRDefault="00E31A44" w:rsidP="0093296A">
      <w:pPr>
        <w:pStyle w:val="BodyTextL50"/>
      </w:pPr>
      <w:r>
        <w:rPr>
          <w:rStyle w:val="AnswerGray"/>
          <w:lang w:val="pt-BR"/>
          <w:rFonts/>
        </w:rPr>
        <w:t xml:space="preserve">10.10.1.6</w:t>
      </w:r>
    </w:p>
    <w:p w:rsidR="0093296A" w:rsidRDefault="00E31A44" w:rsidP="0093296A">
      <w:pPr>
        <w:pStyle w:val="SubStepAlpha"/>
      </w:pPr>
      <w:r>
        <w:rPr>
          <w:lang w:val="pt-BR"/>
          <w:rFonts/>
        </w:rPr>
        <w:t xml:space="preserve">Digite o comando </w:t>
      </w:r>
      <w:r>
        <w:rPr>
          <w:b w:val="true"/>
          <w:lang w:val="pt-BR"/>
          <w:rFonts/>
        </w:rPr>
        <w:t xml:space="preserve">show ip route</w:t>
      </w:r>
      <w:r>
        <w:rPr>
          <w:lang w:val="pt-BR"/>
          <w:rFonts/>
        </w:rPr>
        <w:t xml:space="preserve"> para listar as redes a que o roteador está conectado.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Observe que há duas redes conectadas à interface </w:t>
      </w:r>
      <w:r>
        <w:rPr>
          <w:b w:val="true"/>
          <w:lang w:val="pt-BR"/>
          <w:rFonts/>
        </w:rPr>
        <w:t xml:space="preserve">Serial0/0/1</w:t>
      </w:r>
      <w:r>
        <w:rPr>
          <w:lang w:val="pt-BR"/>
          <w:rFonts/>
        </w:rPr>
        <w:t xml:space="preserve">.</w:t>
      </w:r>
    </w:p>
    <w:p w:rsidR="0093296A" w:rsidRDefault="0093296A" w:rsidP="0093296A">
      <w:pPr>
        <w:pStyle w:val="Heading4"/>
      </w:pPr>
      <w:r>
        <w:rPr>
          <w:lang w:val="pt-BR"/>
          <w:rFonts/>
        </w:rPr>
        <w:t xml:space="preserve">Pergunta:</w:t>
      </w:r>
    </w:p>
    <w:p w:rsidR="0093296A" w:rsidRDefault="00E31A44" w:rsidP="0093296A">
      <w:pPr>
        <w:pStyle w:val="BodyTextL50"/>
        <w:spacing w:before="0"/>
      </w:pPr>
      <w:r>
        <w:rPr>
          <w:lang w:val="pt-BR"/>
          <w:rFonts/>
        </w:rPr>
        <w:t xml:space="preserve">Quais são?</w:t>
      </w:r>
    </w:p>
    <w:p w:rsidR="0093296A" w:rsidRDefault="0093296A" w:rsidP="0093296A">
      <w:pPr>
        <w:pStyle w:val="BodyTextL50"/>
      </w:pPr>
      <w:r>
        <w:rPr>
          <w:lang w:val="pt-BR"/>
          <w:rFonts/>
        </w:rPr>
        <w:t xml:space="preserve">Digite suas respostas aqui.</w:t>
      </w:r>
    </w:p>
    <w:p w:rsidR="00E31A44" w:rsidRPr="00027996" w:rsidRDefault="00E31A44" w:rsidP="0093296A">
      <w:pPr>
        <w:pStyle w:val="BodyTextL50"/>
      </w:pPr>
      <w:r>
        <w:rPr>
          <w:rStyle w:val="AnswerGray"/>
          <w:lang w:val="pt-BR"/>
          <w:rFonts/>
        </w:rPr>
        <w:t xml:space="preserve">10.10.1.6/32, 10.10.1.4/30</w:t>
      </w:r>
    </w:p>
    <w:p w:rsidR="0093296A" w:rsidRDefault="00E31A44" w:rsidP="0093296A">
      <w:pPr>
        <w:pStyle w:val="SubStepAlpha"/>
      </w:pPr>
      <w:r>
        <w:rPr>
          <w:lang w:val="pt-BR"/>
          <w:rFonts/>
        </w:rPr>
        <w:t xml:space="preserve">Repita as etapas 2e a 2g com </w:t>
      </w:r>
      <w:r>
        <w:rPr>
          <w:b/>
          <w:lang w:val="pt-BR"/>
          <w:rFonts/>
        </w:rPr>
        <w:t xml:space="preserve">R3</w:t>
      </w:r>
      <w:r>
        <w:rPr>
          <w:lang w:val="pt-BR"/>
          <w:rFonts/>
        </w:rPr>
        <w:t xml:space="preserve"> e registre suas respostas.</w:t>
      </w:r>
    </w:p>
    <w:p w:rsidR="0093296A" w:rsidRDefault="0093296A" w:rsidP="0093296A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E31A44" w:rsidRDefault="00E31A44" w:rsidP="0093296A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10.10.1.10, 10.10.1.8/30, 10.10.1.10/32</w:t>
      </w:r>
    </w:p>
    <w:p w:rsidR="00E31A44" w:rsidRDefault="00E31A44" w:rsidP="00290231">
      <w:pPr>
        <w:pStyle w:val="SubStepAlpha"/>
        <w:spacing w:before="0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R2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Pressione </w:t>
      </w:r>
      <w:r>
        <w:rPr>
          <w:b/>
          <w:lang w:val="pt-BR"/>
          <w:rFonts/>
        </w:rPr>
        <w:t xml:space="preserve">ENTER</w:t>
      </w:r>
      <w:r>
        <w:rPr>
          <w:lang w:val="pt-BR"/>
          <w:rFonts/>
        </w:rPr>
        <w:t xml:space="preserve"> e faça o login no roteador.</w:t>
      </w:r>
    </w:p>
    <w:p w:rsidR="0093296A" w:rsidRDefault="00E31A44" w:rsidP="0093296A">
      <w:pPr>
        <w:pStyle w:val="SubStepAlpha"/>
      </w:pPr>
      <w:r>
        <w:rPr>
          <w:lang w:val="pt-BR"/>
          <w:rFonts/>
        </w:rPr>
        <w:t xml:space="preserve">Digite o comando </w:t>
      </w:r>
      <w:r>
        <w:rPr>
          <w:b w:val="true"/>
          <w:lang w:val="pt-BR"/>
          <w:rFonts/>
        </w:rPr>
        <w:t xml:space="preserve">show ip interface brief</w:t>
      </w:r>
      <w:r>
        <w:rPr>
          <w:lang w:val="pt-BR"/>
          <w:rFonts/>
        </w:rPr>
        <w:t xml:space="preserve"> e grave seus endereços.</w:t>
      </w:r>
    </w:p>
    <w:p w:rsidR="0093296A" w:rsidRDefault="0093296A" w:rsidP="0093296A">
      <w:pPr>
        <w:pStyle w:val="AnswerLineL50"/>
      </w:pPr>
      <w:r>
        <w:rPr>
          <w:lang w:val="pt-BR"/>
          <w:rFonts/>
        </w:rPr>
        <w:t xml:space="preserve">Digite seus endereços aqui.</w:t>
      </w:r>
    </w:p>
    <w:p w:rsidR="00E31A44" w:rsidRDefault="00E31A44" w:rsidP="0093296A">
      <w:pPr>
        <w:pStyle w:val="BodyTextL50"/>
      </w:pPr>
      <w:r>
        <w:rPr>
          <w:rStyle w:val="AnswerGray"/>
          <w:lang w:val="pt-BR"/>
          <w:rFonts/>
        </w:rPr>
        <w:t xml:space="preserve">10.10.1.2, 10.10.1.9</w:t>
      </w:r>
    </w:p>
    <w:p w:rsidR="00E31A44" w:rsidRDefault="00E31A44" w:rsidP="00290231">
      <w:pPr>
        <w:pStyle w:val="SubStepAlpha"/>
      </w:pPr>
      <w:r>
        <w:rPr>
          <w:lang w:val="pt-BR"/>
          <w:rFonts/>
        </w:rPr>
        <w:t xml:space="preserve">Execute mais testes se isso ajudar a visualizar o problema.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modo de simulação está disponível.</w:t>
      </w:r>
    </w:p>
    <w:p w:rsidR="00290231" w:rsidRDefault="00290231" w:rsidP="00290231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:rsidR="00E31A44" w:rsidRDefault="00E31A44" w:rsidP="00290231">
      <w:pPr>
        <w:pStyle w:val="Heading3"/>
        <w:spacing w:before="120"/>
      </w:pPr>
      <w:r>
        <w:rPr>
          <w:lang w:val="pt-BR"/>
          <w:rFonts/>
        </w:rPr>
        <w:t xml:space="preserve">Proponha uma solução para resolver o problema.</w:t>
      </w:r>
    </w:p>
    <w:p w:rsidR="00290231" w:rsidRDefault="00E31A44" w:rsidP="00290231">
      <w:pPr>
        <w:pStyle w:val="BodyTextL25"/>
      </w:pPr>
      <w:r>
        <w:rPr>
          <w:lang w:val="pt-BR"/>
          <w:rFonts/>
        </w:rPr>
        <w:t xml:space="preserve">Compare suas respostas na Etapa 2 com a documentação que está disponível para a rede.</w:t>
      </w:r>
    </w:p>
    <w:p w:rsidR="00290231" w:rsidRDefault="00290231" w:rsidP="00290231">
      <w:pPr>
        <w:pStyle w:val="Heading4"/>
      </w:pPr>
      <w:r>
        <w:rPr>
          <w:lang w:val="pt-BR"/>
          <w:rFonts/>
        </w:rPr>
        <w:t xml:space="preserve">Pergunta:</w:t>
      </w:r>
    </w:p>
    <w:p w:rsidR="00290231" w:rsidRDefault="00E31A44" w:rsidP="00290231">
      <w:pPr>
        <w:pStyle w:val="BodyTextL50"/>
        <w:spacing w:before="0"/>
      </w:pPr>
      <w:r>
        <w:rPr>
          <w:lang w:val="pt-BR"/>
          <w:rFonts/>
        </w:rPr>
        <w:t xml:space="preserve">Qual é o erro?</w:t>
      </w:r>
    </w:p>
    <w:p w:rsidR="00290231" w:rsidRDefault="00290231" w:rsidP="00290231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E31A44" w:rsidRDefault="00E31A44" w:rsidP="00290231">
      <w:pPr>
        <w:pStyle w:val="BodyTextL50"/>
        <w:spacing w:before="0"/>
      </w:pPr>
      <w:r>
        <w:rPr>
          <w:rStyle w:val="AnswerGray"/>
          <w:lang w:val="pt-BR"/>
          <w:rFonts/>
        </w:rPr>
        <w:t xml:space="preserve">A interface Serial 0/0/0 do R2 está configurada com o endereço IP errado.</w:t>
      </w:r>
    </w:p>
    <w:p w:rsidR="00290231" w:rsidRDefault="00E31A44" w:rsidP="00290231">
      <w:pPr>
        <w:pStyle w:val="BodyTextL50"/>
      </w:pPr>
      <w:r>
        <w:rPr>
          <w:lang w:val="pt-BR"/>
          <w:rFonts/>
        </w:rPr>
        <w:t xml:space="preserve">Que solução você sugeriria para corrigir o problema?</w:t>
      </w:r>
    </w:p>
    <w:p w:rsidR="00290231" w:rsidRDefault="00290231" w:rsidP="00290231">
      <w:pPr>
        <w:pStyle w:val="BodyTextL50"/>
      </w:pPr>
      <w:r>
        <w:rPr>
          <w:lang w:val="pt-BR"/>
          <w:rFonts/>
        </w:rPr>
        <w:t xml:space="preserve">Digite suas respostas aqui.</w:t>
      </w:r>
    </w:p>
    <w:p w:rsidR="00E31A44" w:rsidRDefault="00E31A44" w:rsidP="00290231">
      <w:pPr>
        <w:pStyle w:val="BodyTextL50"/>
      </w:pPr>
      <w:r>
        <w:rPr>
          <w:rStyle w:val="AnswerGray"/>
          <w:lang w:val="pt-BR"/>
          <w:rFonts/>
        </w:rPr>
        <w:t xml:space="preserve">Configurar o endereço IP correto na interface Serial 0/0/0 de R2 (10.10.1.5)</w:t>
      </w:r>
    </w:p>
    <w:p w:rsidR="00E31A44" w:rsidRDefault="00E31A44" w:rsidP="00E31A44">
      <w:pPr>
        <w:pStyle w:val="Heading3"/>
      </w:pPr>
      <w:r>
        <w:rPr>
          <w:lang w:val="pt-BR"/>
          <w:rFonts/>
        </w:rPr>
        <w:t xml:space="preserve">Implemente o plano.</w:t>
      </w:r>
    </w:p>
    <w:p w:rsidR="00E31A44" w:rsidRDefault="00E31A44" w:rsidP="00E31A44">
      <w:pPr>
        <w:pStyle w:val="BodyTextL25"/>
      </w:pPr>
      <w:r>
        <w:rPr>
          <w:lang w:val="pt-BR"/>
          <w:rFonts/>
        </w:rPr>
        <w:t xml:space="preserve">Execute a solução que você propôs na Etapa 3b.</w:t>
      </w:r>
    </w:p>
    <w:p w:rsidR="00E31A44" w:rsidRDefault="00E31A44" w:rsidP="00E31A44">
      <w:pPr>
        <w:pStyle w:val="Heading3"/>
      </w:pPr>
      <w:r>
        <w:rPr>
          <w:lang w:val="pt-BR"/>
          <w:rFonts/>
        </w:rPr>
        <w:t xml:space="preserve">Verifique se a conectividade foi restaurada.</w:t>
      </w:r>
    </w:p>
    <w:p w:rsidR="00E31A44" w:rsidRDefault="00E31A44" w:rsidP="00E31A44">
      <w:pPr>
        <w:pStyle w:val="SubStepAlpha"/>
      </w:pPr>
      <w:r>
        <w:rPr>
          <w:lang w:val="pt-BR"/>
          <w:rFonts/>
        </w:rPr>
        <w:t xml:space="preserve">No </w:t>
      </w:r>
      <w:r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 teste a conectividade com o </w:t>
      </w:r>
      <w:r>
        <w:rPr>
          <w:b/>
          <w:lang w:val="pt-BR"/>
          <w:rFonts/>
        </w:rPr>
        <w:t xml:space="preserve">PC3</w:t>
      </w:r>
      <w:r>
        <w:rPr>
          <w:lang w:val="pt-BR"/>
          <w:rFonts/>
        </w:rPr>
        <w:t xml:space="preserve">.</w:t>
      </w:r>
    </w:p>
    <w:p w:rsidR="00290231" w:rsidRDefault="00E31A44" w:rsidP="00E31A44">
      <w:pPr>
        <w:pStyle w:val="SubStepAlpha"/>
      </w:pPr>
      <w:r>
        <w:rPr>
          <w:lang w:val="pt-BR"/>
          <w:rFonts/>
        </w:rPr>
        <w:t xml:space="preserve">No </w:t>
      </w:r>
      <w:r>
        <w:rPr>
          <w:b/>
          <w:lang w:val="pt-BR"/>
          <w:rFonts/>
        </w:rPr>
        <w:t xml:space="preserve">PC3</w:t>
      </w:r>
      <w:r>
        <w:rPr>
          <w:lang w:val="pt-BR"/>
          <w:rFonts/>
        </w:rPr>
        <w:t xml:space="preserve"> teste a conectividade com o </w:t>
      </w:r>
      <w:r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.</w:t>
      </w:r>
    </w:p>
    <w:p w:rsidR="00290231" w:rsidRDefault="00290231" w:rsidP="00290231">
      <w:pPr>
        <w:pStyle w:val="Heading4"/>
      </w:pPr>
      <w:r>
        <w:rPr>
          <w:lang w:val="pt-BR"/>
          <w:rFonts/>
        </w:rPr>
        <w:t xml:space="preserve">Pergunta:</w:t>
      </w:r>
    </w:p>
    <w:p w:rsidR="00290231" w:rsidRDefault="00E31A44" w:rsidP="00290231">
      <w:pPr>
        <w:pStyle w:val="BodyTextL50"/>
        <w:spacing w:before="0"/>
      </w:pPr>
      <w:r>
        <w:rPr>
          <w:lang w:val="pt-BR"/>
          <w:rFonts/>
        </w:rPr>
        <w:t xml:space="preserve">O problema está resolvido?</w:t>
      </w:r>
    </w:p>
    <w:p w:rsidR="00290231" w:rsidRDefault="00290231" w:rsidP="00290231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E31A44" w:rsidRDefault="00E31A44" w:rsidP="00290231">
      <w:pPr>
        <w:pStyle w:val="BodyTextL50"/>
      </w:pPr>
      <w:r>
        <w:rPr>
          <w:rStyle w:val="AnswerGray"/>
          <w:lang w:val="pt-BR"/>
          <w:rFonts/>
        </w:rPr>
        <w:t xml:space="preserve">Sim</w:t>
      </w:r>
    </w:p>
    <w:p w:rsidR="00E31A44" w:rsidRDefault="00E31A44" w:rsidP="00E31A44">
      <w:pPr>
        <w:pStyle w:val="Heading3"/>
      </w:pPr>
      <w:r>
        <w:rPr>
          <w:lang w:val="pt-BR"/>
          <w:rFonts/>
        </w:rPr>
        <w:t xml:space="preserve">Documente a solução.</w:t>
      </w:r>
    </w:p>
    <w:p w:rsidR="00E31A44" w:rsidRDefault="00E31A44" w:rsidP="00E31A44">
      <w:pPr>
        <w:pStyle w:val="Heading2"/>
      </w:pPr>
      <w:r>
        <w:rPr>
          <w:lang w:val="pt-BR"/>
          <w:rFonts/>
        </w:rPr>
        <w:t xml:space="preserve">Testar e Restaurar a Conectividade IPv6</w:t>
      </w:r>
    </w:p>
    <w:p w:rsidR="00E31A44" w:rsidRDefault="00E31A44" w:rsidP="00E31A44">
      <w:pPr>
        <w:pStyle w:val="Heading3"/>
      </w:pPr>
      <w:r>
        <w:rPr>
          <w:lang w:val="pt-BR"/>
          <w:rFonts/>
        </w:rPr>
        <w:t xml:space="preserve">Use ipv6config e ping para verificar a conectividade.</w:t>
      </w:r>
    </w:p>
    <w:p w:rsidR="00E31A44" w:rsidRDefault="00E31A44" w:rsidP="008637F1">
      <w:pPr>
        <w:pStyle w:val="SubStepAlpha"/>
        <w:spacing w:before="0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PC2</w:t>
      </w:r>
      <w:r>
        <w:rPr>
          <w:lang w:val="pt-BR"/>
          <w:rFonts/>
        </w:rPr>
        <w:t xml:space="preserve"> e abra o </w:t>
      </w:r>
      <w:r w:rsidRPr="00C929AA">
        <w:rPr>
          <w:b/>
          <w:lang w:val="pt-BR"/>
          <w:rFonts/>
        </w:rPr>
        <w:t xml:space="preserve">prompt de comando</w:t>
      </w:r>
      <w:r>
        <w:rPr>
          <w:lang w:val="pt-BR"/>
          <w:rFonts/>
        </w:rPr>
        <w:t xml:space="preserve">.</w:t>
      </w:r>
    </w:p>
    <w:p w:rsidR="00E31A44" w:rsidRPr="00027996" w:rsidRDefault="00E31A44" w:rsidP="0093296A">
      <w:pPr>
        <w:pStyle w:val="SubStepAlpha"/>
      </w:pPr>
      <w:r>
        <w:rPr>
          <w:lang w:val="pt-BR"/>
          <w:rFonts/>
        </w:rPr>
        <w:t xml:space="preserve">Insira o comando </w:t>
      </w:r>
      <w:r>
        <w:rPr>
          <w:b w:val="true"/>
          <w:lang w:val="pt-BR"/>
          <w:rFonts/>
        </w:rPr>
        <w:t xml:space="preserve">ipv6config /all</w:t>
      </w:r>
      <w:r>
        <w:rPr>
          <w:lang w:val="pt-BR"/>
          <w:rFonts/>
        </w:rPr>
        <w:t xml:space="preserve"> para coletar informações do IPv6.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Preencha a </w:t>
      </w:r>
      <w:r>
        <w:rPr>
          <w:b/>
          <w:lang w:val="pt-BR"/>
          <w:rFonts/>
        </w:rPr>
        <w:t xml:space="preserve">Tabela de Endereçamento</w:t>
      </w:r>
      <w:r>
        <w:rPr>
          <w:lang w:val="pt-BR"/>
          <w:rFonts/>
        </w:rPr>
        <w:t xml:space="preserve"> com o endereço IPv6, o prefixo da sub-rede e o gateway padrão.</w:t>
      </w:r>
    </w:p>
    <w:p w:rsidR="00E31A44" w:rsidRDefault="00E31A44" w:rsidP="0093296A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PC4</w:t>
      </w:r>
      <w:r>
        <w:rPr>
          <w:lang w:val="pt-BR"/>
          <w:rFonts/>
        </w:rPr>
        <w:t xml:space="preserve"> e abra o </w:t>
      </w:r>
      <w:r w:rsidRPr="00C929AA">
        <w:rPr>
          <w:b/>
          <w:lang w:val="pt-BR"/>
          <w:rFonts/>
        </w:rPr>
        <w:t xml:space="preserve">prompt de comando</w:t>
      </w:r>
      <w:r>
        <w:rPr>
          <w:lang w:val="pt-BR"/>
          <w:rFonts/>
        </w:rPr>
        <w:t xml:space="preserve">.</w:t>
      </w:r>
    </w:p>
    <w:p w:rsidR="00E31A44" w:rsidRPr="00027996" w:rsidRDefault="00E31A44" w:rsidP="0093296A">
      <w:pPr>
        <w:pStyle w:val="SubStepAlpha"/>
      </w:pPr>
      <w:r>
        <w:rPr>
          <w:lang w:val="pt-BR"/>
          <w:rFonts/>
        </w:rPr>
        <w:t xml:space="preserve">Insira o comando </w:t>
      </w:r>
      <w:r>
        <w:rPr>
          <w:b w:val="true"/>
          <w:lang w:val="pt-BR"/>
          <w:rFonts/>
        </w:rPr>
        <w:t xml:space="preserve">ipv6config /all</w:t>
      </w:r>
      <w:r>
        <w:rPr>
          <w:lang w:val="pt-BR"/>
          <w:rFonts/>
        </w:rPr>
        <w:t xml:space="preserve"> para coletar informações do IPv6.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Preencha a </w:t>
      </w:r>
      <w:r>
        <w:rPr>
          <w:b/>
          <w:lang w:val="pt-BR"/>
          <w:rFonts/>
        </w:rPr>
        <w:t xml:space="preserve">Tabela de Endereçamento</w:t>
      </w:r>
      <w:r>
        <w:rPr>
          <w:lang w:val="pt-BR"/>
          <w:rFonts/>
        </w:rPr>
        <w:t xml:space="preserve"> com o endereço IPv6, o prefixo da sub-rede e o gateway padrão.</w:t>
      </w:r>
    </w:p>
    <w:p w:rsidR="00E31A44" w:rsidRDefault="00E31A44" w:rsidP="0093296A">
      <w:pPr>
        <w:pStyle w:val="SubStepAlpha"/>
      </w:pPr>
      <w:r>
        <w:rPr>
          <w:lang w:val="pt-BR"/>
          <w:rFonts/>
        </w:rPr>
        <w:t xml:space="preserve">Teste a conectividade entre </w:t>
      </w:r>
      <w:r>
        <w:rPr>
          <w:b/>
          <w:lang w:val="pt-BR"/>
          <w:rFonts/>
        </w:rPr>
        <w:t xml:space="preserve">PC2 </w:t>
      </w:r>
      <w:r>
        <w:rPr>
          <w:lang w:val="pt-BR"/>
          <w:rFonts/>
        </w:rPr>
        <w:t xml:space="preserve">e </w:t>
      </w:r>
      <w:r>
        <w:rPr>
          <w:b/>
          <w:lang w:val="pt-BR"/>
          <w:rFonts/>
        </w:rPr>
        <w:t xml:space="preserve">PC4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ping falhará.</w:t>
      </w:r>
    </w:p>
    <w:p w:rsidR="00E31A44" w:rsidRDefault="00E31A44" w:rsidP="008637F1">
      <w:pPr>
        <w:pStyle w:val="Heading3"/>
        <w:spacing w:before="120"/>
      </w:pPr>
      <w:r>
        <w:rPr>
          <w:lang w:val="pt-BR"/>
          <w:rFonts/>
        </w:rPr>
        <w:t xml:space="preserve">Localize a origem da falha de conectividade.</w:t>
      </w:r>
    </w:p>
    <w:p w:rsidR="00E34EBE" w:rsidRDefault="00E31A44" w:rsidP="00E34EBE">
      <w:pPr>
        <w:pStyle w:val="SubStepAlpha"/>
        <w:spacing w:before="0"/>
      </w:pPr>
      <w:r>
        <w:rPr>
          <w:lang w:val="pt-BR"/>
          <w:rFonts/>
        </w:rPr>
        <w:t xml:space="preserve">No </w:t>
      </w:r>
      <w:r>
        <w:rPr>
          <w:b/>
          <w:lang w:val="pt-BR"/>
          <w:rFonts/>
        </w:rPr>
        <w:t xml:space="preserve">PC2</w:t>
      </w:r>
      <w:r>
        <w:rPr>
          <w:lang w:val="pt-BR"/>
          <w:rFonts/>
        </w:rPr>
        <w:t xml:space="preserve">, digite o comando necessário para rastrear a rota para </w:t>
      </w:r>
      <w:r>
        <w:rPr>
          <w:b/>
          <w:lang w:val="pt-BR"/>
          <w:rFonts/>
        </w:rPr>
        <w:t xml:space="preserve">PC4</w:t>
      </w:r>
      <w:r>
        <w:rPr>
          <w:lang w:val="pt-BR"/>
          <w:rFonts/>
        </w:rPr>
        <w:t xml:space="preserve">.</w:t>
      </w:r>
    </w:p>
    <w:p w:rsidR="00E34EBE" w:rsidRDefault="00E34EBE" w:rsidP="00E34EBE">
      <w:pPr>
        <w:pStyle w:val="Heading4"/>
      </w:pPr>
      <w:r>
        <w:rPr>
          <w:lang w:val="pt-BR"/>
          <w:rFonts/>
        </w:rPr>
        <w:t xml:space="preserve">Pergunta:</w:t>
      </w:r>
    </w:p>
    <w:p w:rsidR="00E34EBE" w:rsidRDefault="00E31A44" w:rsidP="00E34EBE">
      <w:pPr>
        <w:pStyle w:val="BodyTextL50"/>
        <w:spacing w:before="0"/>
      </w:pPr>
      <w:r>
        <w:rPr>
          <w:lang w:val="pt-BR"/>
          <w:rFonts/>
        </w:rPr>
        <w:t xml:space="preserve">Qual é o último endereço IPv6 que foi alcançado com sucesso?</w:t>
      </w:r>
    </w:p>
    <w:p w:rsidR="00E34EBE" w:rsidRDefault="00E34EBE" w:rsidP="00E34EBE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E31A44" w:rsidRDefault="00E31A44" w:rsidP="00E34EBE">
      <w:pPr>
        <w:pStyle w:val="BodyTextL50"/>
      </w:pPr>
      <w:r>
        <w:rPr>
          <w:rStyle w:val="AnswerGray"/>
          <w:lang w:val="pt-BR"/>
          <w:rFonts/>
        </w:rPr>
        <w:t xml:space="preserve">2001:db 8:1:3: :2</w:t>
      </w:r>
    </w:p>
    <w:p w:rsidR="00E31A44" w:rsidRDefault="00E31A44" w:rsidP="00E34EBE">
      <w:pPr>
        <w:pStyle w:val="SubStepAlpha"/>
      </w:pPr>
      <w:r>
        <w:rPr>
          <w:lang w:val="pt-BR"/>
          <w:rFonts/>
        </w:rPr>
        <w:t xml:space="preserve">O trace será encerrado após 30 tentativas.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Digite </w:t>
      </w:r>
      <w:r>
        <w:rPr>
          <w:b/>
          <w:lang w:val="pt-BR"/>
          <w:rFonts/>
        </w:rPr>
        <w:t xml:space="preserve">Ctrl</w:t>
      </w:r>
      <w:r>
        <w:rPr>
          <w:lang w:val="pt-BR"/>
          <w:rFonts/>
        </w:rPr>
        <w:t xml:space="preserve">+</w:t>
      </w:r>
      <w:r>
        <w:rPr>
          <w:b/>
          <w:lang w:val="pt-BR"/>
          <w:rFonts/>
        </w:rPr>
        <w:t xml:space="preserve">C</w:t>
      </w:r>
      <w:r>
        <w:rPr>
          <w:lang w:val="pt-BR"/>
          <w:rFonts/>
        </w:rPr>
        <w:t xml:space="preserve"> para parar o trace antes de 30 tentativas.</w:t>
      </w:r>
    </w:p>
    <w:p w:rsidR="00E34EBE" w:rsidRDefault="00E31A44" w:rsidP="0093296A">
      <w:pPr>
        <w:pStyle w:val="SubStepAlpha"/>
      </w:pPr>
      <w:r>
        <w:rPr>
          <w:lang w:val="pt-BR"/>
          <w:rFonts/>
        </w:rPr>
        <w:t xml:space="preserve">No </w:t>
      </w:r>
      <w:r>
        <w:rPr>
          <w:b/>
          <w:lang w:val="pt-BR"/>
          <w:rFonts/>
        </w:rPr>
        <w:t xml:space="preserve">PC4</w:t>
      </w:r>
      <w:r>
        <w:rPr>
          <w:lang w:val="pt-BR"/>
          <w:rFonts/>
        </w:rPr>
        <w:t xml:space="preserve">, digite o comando necessário para rastrear a rota para </w:t>
      </w:r>
      <w:r>
        <w:rPr>
          <w:b/>
          <w:lang w:val="pt-BR"/>
          <w:rFonts/>
        </w:rPr>
        <w:t xml:space="preserve">PC2</w:t>
      </w:r>
      <w:r>
        <w:rPr>
          <w:lang w:val="pt-BR"/>
          <w:rFonts/>
        </w:rPr>
        <w:t xml:space="preserve">.</w:t>
      </w:r>
    </w:p>
    <w:p w:rsidR="00E34EBE" w:rsidRDefault="00E34EBE" w:rsidP="00E34EBE">
      <w:pPr>
        <w:pStyle w:val="Heading4"/>
      </w:pPr>
      <w:r>
        <w:rPr>
          <w:lang w:val="pt-BR"/>
          <w:rFonts/>
        </w:rPr>
        <w:t xml:space="preserve">Pergunta:</w:t>
      </w:r>
    </w:p>
    <w:p w:rsidR="00E34EBE" w:rsidRDefault="00E31A44" w:rsidP="00E34EBE">
      <w:pPr>
        <w:pStyle w:val="BodyTextL50"/>
        <w:spacing w:before="0"/>
      </w:pPr>
      <w:r>
        <w:rPr>
          <w:lang w:val="pt-BR"/>
          <w:rFonts/>
        </w:rPr>
        <w:t xml:space="preserve">Qual é o último endereço IPv6 que foi alcançado com sucesso?</w:t>
      </w:r>
    </w:p>
    <w:p w:rsidR="00E34EBE" w:rsidRDefault="00E34EBE" w:rsidP="00E34EBE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E31A44" w:rsidRDefault="00E31A44" w:rsidP="00E34EBE">
      <w:pPr>
        <w:pStyle w:val="BodyTextL50"/>
        <w:spacing w:before="0"/>
      </w:pPr>
      <w:r>
        <w:rPr>
          <w:rStyle w:val="AnswerGray"/>
          <w:lang w:val="pt-BR"/>
          <w:rFonts/>
        </w:rPr>
        <w:t xml:space="preserve">Nenhum endereço IPv6 foi alcançado.</w:t>
      </w:r>
    </w:p>
    <w:p w:rsidR="00E31A44" w:rsidRDefault="00E31A44" w:rsidP="0093296A">
      <w:pPr>
        <w:pStyle w:val="SubStepAlpha"/>
      </w:pPr>
      <w:r>
        <w:rPr>
          <w:lang w:val="pt-BR"/>
          <w:rFonts/>
        </w:rPr>
        <w:t xml:space="preserve">Digite </w:t>
      </w:r>
      <w:r>
        <w:rPr>
          <w:b/>
          <w:lang w:val="pt-BR"/>
          <w:rFonts/>
        </w:rPr>
        <w:t xml:space="preserve">Ctrl</w:t>
      </w:r>
      <w:r>
        <w:rPr>
          <w:lang w:val="pt-BR"/>
          <w:rFonts/>
        </w:rPr>
        <w:t xml:space="preserve">+</w:t>
      </w:r>
      <w:r>
        <w:rPr>
          <w:b/>
          <w:lang w:val="pt-BR"/>
          <w:rFonts/>
        </w:rPr>
        <w:t xml:space="preserve">C</w:t>
      </w:r>
      <w:r>
        <w:rPr>
          <w:lang w:val="pt-BR"/>
          <w:rFonts/>
        </w:rPr>
        <w:t xml:space="preserve"> para parar o trace.</w:t>
      </w:r>
    </w:p>
    <w:p w:rsidR="00E31A44" w:rsidRDefault="00E31A44" w:rsidP="0093296A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R3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Pressione </w:t>
      </w:r>
      <w:r>
        <w:rPr>
          <w:b/>
          <w:lang w:val="pt-BR"/>
          <w:rFonts/>
        </w:rPr>
        <w:t xml:space="preserve">ENTER </w:t>
      </w:r>
      <w:r>
        <w:rPr>
          <w:lang w:val="pt-BR"/>
          <w:rFonts/>
        </w:rPr>
        <w:t xml:space="preserve">e faça login no roteador.</w:t>
      </w:r>
    </w:p>
    <w:p w:rsidR="00E34EBE" w:rsidRDefault="00E31A44" w:rsidP="0093296A">
      <w:pPr>
        <w:pStyle w:val="SubStepAlpha"/>
      </w:pPr>
      <w:r>
        <w:rPr>
          <w:lang w:val="pt-BR"/>
          <w:rFonts/>
        </w:rPr>
        <w:t xml:space="preserve">Insira o comando </w:t>
      </w:r>
      <w:r>
        <w:rPr>
          <w:b/>
          <w:lang w:val="pt-BR"/>
          <w:rFonts/>
        </w:rPr>
        <w:t xml:space="preserve">show ipv6 interface brief</w:t>
      </w:r>
      <w:r>
        <w:rPr>
          <w:lang w:val="pt-BR"/>
          <w:rFonts/>
        </w:rPr>
        <w:t xml:space="preserve"> para listar as interfaces e o status.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Há dois endereços IPv6 no roteador.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Um deles deve corresponder ao endereço de gateway registrado na Etapa 1d.</w:t>
      </w:r>
    </w:p>
    <w:p w:rsidR="00E34EBE" w:rsidRDefault="00E34EBE" w:rsidP="00E34EBE">
      <w:pPr>
        <w:pStyle w:val="Heading4"/>
      </w:pPr>
      <w:r>
        <w:rPr>
          <w:lang w:val="pt-BR"/>
          <w:rFonts/>
        </w:rPr>
        <w:t xml:space="preserve">Pergunta:</w:t>
      </w:r>
    </w:p>
    <w:p w:rsidR="00E34EBE" w:rsidRDefault="00E31A44" w:rsidP="00E34EBE">
      <w:pPr>
        <w:pStyle w:val="BodyTextL50"/>
        <w:spacing w:before="0"/>
      </w:pPr>
      <w:r>
        <w:rPr>
          <w:lang w:val="pt-BR"/>
          <w:rFonts/>
        </w:rPr>
        <w:t xml:space="preserve">Há alguma discrepância?</w:t>
      </w:r>
    </w:p>
    <w:p w:rsidR="00E34EBE" w:rsidRDefault="00E34EBE" w:rsidP="00E34EBE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E31A44" w:rsidRDefault="00E31A44" w:rsidP="00E34EBE">
      <w:pPr>
        <w:pStyle w:val="BodyTextL50"/>
      </w:pPr>
      <w:r>
        <w:rPr>
          <w:rStyle w:val="AnswerGray"/>
          <w:lang w:val="pt-BR"/>
          <w:rFonts/>
        </w:rPr>
        <w:t xml:space="preserve">Sim</w:t>
      </w:r>
    </w:p>
    <w:p w:rsidR="00E31A44" w:rsidRDefault="00E31A44" w:rsidP="0093296A">
      <w:pPr>
        <w:pStyle w:val="SubStepAlpha"/>
      </w:pPr>
      <w:r>
        <w:rPr>
          <w:lang w:val="pt-BR"/>
          <w:rFonts/>
        </w:rPr>
        <w:t xml:space="preserve">Execute mais testes se isso ajudar a visualizar o problema.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modo de simulação está disponível.</w:t>
      </w:r>
    </w:p>
    <w:p w:rsidR="00E34EBE" w:rsidRDefault="00E34EBE" w:rsidP="00E34EBE">
      <w:pPr>
        <w:pStyle w:val="ConfigWindow"/>
      </w:pPr>
      <w:r>
        <w:rPr>
          <w:lang w:val="pt-BR"/>
          <w:rFonts/>
        </w:rPr>
        <w:t xml:space="preserve">Feche um prompt de comando</w:t>
      </w:r>
    </w:p>
    <w:p w:rsidR="00E31A44" w:rsidRDefault="00E31A44" w:rsidP="00E34EBE">
      <w:pPr>
        <w:pStyle w:val="Heading3"/>
        <w:spacing w:before="120"/>
      </w:pPr>
      <w:r>
        <w:rPr>
          <w:lang w:val="pt-BR"/>
          <w:rFonts/>
        </w:rPr>
        <w:t xml:space="preserve">Proponha uma solução para resolver o problema.</w:t>
      </w:r>
    </w:p>
    <w:p w:rsidR="00E34EBE" w:rsidRDefault="00E31A44" w:rsidP="00E34EBE">
      <w:pPr>
        <w:pStyle w:val="BodyTextL25"/>
      </w:pPr>
      <w:r>
        <w:rPr>
          <w:lang w:val="pt-BR"/>
          <w:rFonts/>
        </w:rPr>
        <w:t xml:space="preserve">Compare suas respostas na Etapa 2 com a documentação que está disponível para a rede.</w:t>
      </w:r>
    </w:p>
    <w:p w:rsidR="00E34EBE" w:rsidRDefault="00E34EBE" w:rsidP="00E34EBE">
      <w:pPr>
        <w:pStyle w:val="Heading4"/>
      </w:pPr>
      <w:r>
        <w:rPr>
          <w:lang w:val="pt-BR"/>
          <w:rFonts/>
        </w:rPr>
        <w:t xml:space="preserve">Pergunta:</w:t>
      </w:r>
    </w:p>
    <w:p w:rsidR="00E34EBE" w:rsidRDefault="00E31A44" w:rsidP="00E34EBE">
      <w:pPr>
        <w:pStyle w:val="BodyTextL50"/>
        <w:spacing w:before="0"/>
      </w:pPr>
      <w:r>
        <w:rPr>
          <w:lang w:val="pt-BR"/>
          <w:rFonts/>
        </w:rPr>
        <w:t xml:space="preserve">Qual é o erro?</w:t>
      </w:r>
    </w:p>
    <w:p w:rsidR="00E34EBE" w:rsidRDefault="00E34EBE" w:rsidP="00E34EBE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E31A44" w:rsidRDefault="00E31A44" w:rsidP="00E34EBE">
      <w:pPr>
        <w:pStyle w:val="BodyTextL50"/>
        <w:spacing w:before="0"/>
      </w:pPr>
      <w:r>
        <w:rPr>
          <w:rStyle w:val="AnswerGray"/>
          <w:lang w:val="pt-BR"/>
          <w:rFonts/>
        </w:rPr>
        <w:t xml:space="preserve">PC4 está usando a configuração de gateway padrão incorreta.</w:t>
      </w:r>
    </w:p>
    <w:p w:rsidR="00E34EBE" w:rsidRDefault="00E31A44" w:rsidP="00E34EBE">
      <w:pPr>
        <w:pStyle w:val="BodyTextL50"/>
      </w:pPr>
      <w:r>
        <w:rPr>
          <w:lang w:val="pt-BR"/>
          <w:rFonts/>
        </w:rPr>
        <w:t xml:space="preserve">Que solução você sugeriria para corrigir o problema?</w:t>
      </w:r>
    </w:p>
    <w:p w:rsidR="00E34EBE" w:rsidRDefault="00E34EBE" w:rsidP="00E34EBE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E31A44" w:rsidRPr="00027996" w:rsidRDefault="00E31A44" w:rsidP="00E34EBE">
      <w:pPr>
        <w:pStyle w:val="BodyTextL50"/>
      </w:pPr>
      <w:r>
        <w:rPr>
          <w:rStyle w:val="AnswerGray"/>
          <w:lang w:val="pt-BR"/>
          <w:rFonts/>
        </w:rPr>
        <w:t xml:space="preserve">Configurar PC4 com o endereço correto do gateway padrão: FE80::3.</w:t>
      </w:r>
    </w:p>
    <w:p w:rsidR="00E31A44" w:rsidRDefault="00E31A44" w:rsidP="00E31A44">
      <w:pPr>
        <w:pStyle w:val="Heading3"/>
      </w:pPr>
      <w:r>
        <w:rPr>
          <w:lang w:val="pt-BR"/>
          <w:rFonts/>
        </w:rPr>
        <w:t xml:space="preserve">Implemente o plano.</w:t>
      </w:r>
    </w:p>
    <w:p w:rsidR="00E31A44" w:rsidRDefault="00E31A44" w:rsidP="00E31A44">
      <w:pPr>
        <w:pStyle w:val="BodyTextL25"/>
      </w:pPr>
      <w:r>
        <w:rPr>
          <w:lang w:val="pt-BR"/>
          <w:rFonts/>
        </w:rPr>
        <w:t xml:space="preserve">Execute a solução que você propôs na Etapa 3b.</w:t>
      </w:r>
    </w:p>
    <w:p w:rsidR="00E31A44" w:rsidRDefault="00E31A44" w:rsidP="00E31A44">
      <w:pPr>
        <w:pStyle w:val="Heading3"/>
      </w:pPr>
      <w:r>
        <w:rPr>
          <w:lang w:val="pt-BR"/>
          <w:rFonts/>
        </w:rPr>
        <w:t xml:space="preserve">Verifique se a conectividade foi restaurada.</w:t>
      </w:r>
    </w:p>
    <w:p w:rsidR="00E31A44" w:rsidRDefault="00E31A44" w:rsidP="00E31A44">
      <w:pPr>
        <w:pStyle w:val="SubStepAlpha"/>
      </w:pPr>
      <w:r>
        <w:rPr>
          <w:lang w:val="pt-BR"/>
          <w:rFonts/>
        </w:rPr>
        <w:t xml:space="preserve">Em </w:t>
      </w:r>
      <w:r>
        <w:rPr>
          <w:b/>
          <w:lang w:val="pt-BR"/>
          <w:rFonts/>
        </w:rPr>
        <w:t xml:space="preserve">PC2</w:t>
      </w:r>
      <w:r>
        <w:rPr>
          <w:lang w:val="pt-BR"/>
          <w:rFonts/>
        </w:rPr>
        <w:t xml:space="preserve">, teste a conectividade com </w:t>
      </w:r>
      <w:r>
        <w:rPr>
          <w:b/>
          <w:lang w:val="pt-BR"/>
          <w:rFonts/>
        </w:rPr>
        <w:t xml:space="preserve">PC4</w:t>
      </w:r>
      <w:r>
        <w:rPr>
          <w:lang w:val="pt-BR"/>
          <w:rFonts/>
        </w:rPr>
        <w:t xml:space="preserve">.</w:t>
      </w:r>
    </w:p>
    <w:p w:rsidR="00E34EBE" w:rsidRDefault="00E31A44" w:rsidP="00E31A44">
      <w:pPr>
        <w:pStyle w:val="SubStepAlpha"/>
      </w:pPr>
      <w:r>
        <w:rPr>
          <w:lang w:val="pt-BR"/>
          <w:rFonts/>
        </w:rPr>
        <w:t xml:space="preserve">Em </w:t>
      </w:r>
      <w:r>
        <w:rPr>
          <w:b/>
          <w:lang w:val="pt-BR"/>
          <w:rFonts/>
        </w:rPr>
        <w:t xml:space="preserve">PC4</w:t>
      </w:r>
      <w:r>
        <w:rPr>
          <w:lang w:val="pt-BR"/>
          <w:rFonts/>
        </w:rPr>
        <w:t xml:space="preserve">, teste a conectividade com </w:t>
      </w:r>
      <w:r>
        <w:rPr>
          <w:b/>
          <w:lang w:val="pt-BR"/>
          <w:rFonts/>
        </w:rPr>
        <w:t xml:space="preserve">PC2</w:t>
      </w:r>
      <w:r>
        <w:rPr>
          <w:lang w:val="pt-BR"/>
          <w:rFonts/>
        </w:rPr>
        <w:t xml:space="preserve">.</w:t>
      </w:r>
    </w:p>
    <w:p w:rsidR="00E34EBE" w:rsidRDefault="00E34EBE" w:rsidP="00E34EBE">
      <w:pPr>
        <w:pStyle w:val="Heading4"/>
      </w:pPr>
      <w:r>
        <w:rPr>
          <w:lang w:val="pt-BR"/>
          <w:rFonts/>
        </w:rPr>
        <w:t xml:space="preserve">Pergunta:</w:t>
      </w:r>
    </w:p>
    <w:p w:rsidR="00E34EBE" w:rsidRDefault="00E34EBE" w:rsidP="00E34EBE">
      <w:pPr>
        <w:pStyle w:val="BodyTextL50"/>
        <w:spacing w:before="0"/>
      </w:pPr>
      <w:r>
        <w:rPr>
          <w:lang w:val="pt-BR"/>
          <w:rFonts/>
        </w:rPr>
        <w:t xml:space="preserve">O problema está resolvido?</w:t>
      </w:r>
    </w:p>
    <w:p w:rsidR="00E34EBE" w:rsidRDefault="00E34EBE" w:rsidP="00E34EBE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E31A44" w:rsidRDefault="00E31A44" w:rsidP="00E34EBE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Sim</w:t>
      </w:r>
    </w:p>
    <w:p w:rsidR="00E31A44" w:rsidRDefault="00E31A44" w:rsidP="00AA5A7B">
      <w:pPr>
        <w:pStyle w:val="Heading3"/>
      </w:pPr>
      <w:r>
        <w:rPr>
          <w:lang w:val="pt-BR"/>
          <w:rFonts/>
        </w:rPr>
        <w:t xml:space="preserve">Documente a solução.</w:t>
      </w:r>
    </w:p>
    <w:p w:rsidR="0046332E" w:rsidRPr="0046332E" w:rsidRDefault="0046332E" w:rsidP="0046332E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B5D" w:rsidRDefault="00673B5D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673B5D" w:rsidRDefault="00673B5D"/>
  </w:endnote>
  <w:endnote w:type="continuationSeparator" w:id="0">
    <w:p w:rsidR="00673B5D" w:rsidRDefault="00673B5D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673B5D" w:rsidRDefault="00673B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18768781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C8663F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FC50A6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FC50A6">
      <w:rPr>
        <w:b/>
        <w:szCs w:val="16"/>
        <w:lang w:val="pt-BR"/>
        <w:rFonts/>
      </w:rPr>
      <w:t xml:space="preserve">4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398637410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C8663F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FC50A6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FC50A6">
      <w:rPr>
        <w:b/>
        <w:szCs w:val="16"/>
        <w:lang w:val="pt-BR"/>
        <w:rFonts/>
      </w:rPr>
      <w:t xml:space="preserve">4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B5D" w:rsidRDefault="00673B5D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673B5D" w:rsidRDefault="00673B5D"/>
  </w:footnote>
  <w:footnote w:type="continuationSeparator" w:id="0">
    <w:p w:rsidR="00673B5D" w:rsidRDefault="00673B5D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673B5D" w:rsidRDefault="00673B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E31A44" w:rsidP="008402F2">
        <w:pPr>
          <w:pStyle w:val="PageHead"/>
        </w:pPr>
        <w:r>
          <w:rPr>
            <w:lang w:val="pt-BR"/>
            <w:rFonts/>
          </w:rPr>
          <w:t xml:space="preserve">Tracer de Pacotes - Use Ping e Traceroute para testar a conectividade de rede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B7344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E9B"/>
    <w:rsid w:val="00592329"/>
    <w:rsid w:val="00593386"/>
    <w:rsid w:val="00596998"/>
    <w:rsid w:val="0059790F"/>
    <w:rsid w:val="00597B68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3B5D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5A7B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46877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63F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0396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AB06E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AA5A7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D039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A5A7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AA5A7B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5B632B"/>
    <w:rsid w:val="0064239F"/>
    <w:rsid w:val="009347A8"/>
    <w:rsid w:val="00941429"/>
    <w:rsid w:val="009A1143"/>
    <w:rsid w:val="00C30D28"/>
    <w:rsid w:val="00C9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401F73-63EF-46DC-A89D-3AC19F692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7</TotalTime>
  <Pages>4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Tracer de Pacotes - Use Ping e Traceroute para testar a conectividade de rede</dc:title>
  <dc:creator>SP</dc:creator>
  <dc:description>2013</dc:description>
  <cp:lastModifiedBy>Suk-Yi Pennock -X (spennock - UNICON INC at Cisco)</cp:lastModifiedBy>
  <cp:revision>8</cp:revision>
  <dcterms:created xsi:type="dcterms:W3CDTF">2019-09-30T05:26:00Z</dcterms:created>
  <dcterms:modified xsi:type="dcterms:W3CDTF">2019-12-03T20:35:00Z</dcterms:modified>
</cp:coreProperties>
</file>