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BFE2" w14:textId="77777777" w:rsidR="004D36D7" w:rsidRPr="00FD4A68" w:rsidRDefault="00E24005" w:rsidP="006530EC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– Desafio de Solução de Problemas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624C2248" w14:textId="77777777" w:rsidR="00D778DF" w:rsidRPr="009A1CF4" w:rsidRDefault="00D778DF" w:rsidP="006530EC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39400A41" w14:textId="19F02027" w:rsidR="00D778DF" w:rsidRDefault="00D778DF" w:rsidP="00D452F4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Esta tabela mostra o endereçamento para o dispositivo, interface, endereço IP/prefixo e gateway padrão."/>
      </w:tblPr>
      <w:tblGrid>
        <w:gridCol w:w="2335"/>
        <w:gridCol w:w="2160"/>
        <w:gridCol w:w="3060"/>
        <w:gridCol w:w="2515"/>
      </w:tblGrid>
      <w:tr w:rsidR="00F41571" w14:paraId="3B569C23" w14:textId="77777777" w:rsidTr="00083FED">
        <w:trPr>
          <w:tblHeader/>
          <w:jc w:val="center"/>
        </w:trPr>
        <w:tc>
          <w:tcPr>
            <w:tcW w:w="233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7ACC06D0" w14:textId="77777777" w:rsidR="00E4203F" w:rsidRDefault="00E4203F" w:rsidP="00623988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02E5653" w14:textId="77777777" w:rsidR="00E4203F" w:rsidRDefault="00E4203F" w:rsidP="00623988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3060" w:type="dxa"/>
            <w:shd w:val="clear" w:color="auto" w:fill="DBE5F1" w:themeFill="accent1" w:themeFillTint="33"/>
            <w:vAlign w:val="center"/>
          </w:tcPr>
          <w:p w14:paraId="0CB24BE7" w14:textId="22A83193" w:rsidR="00E4203F" w:rsidRDefault="00E4203F" w:rsidP="00623988">
            <w:pPr>
              <w:pStyle w:val="TableHeading"/>
            </w:pPr>
            <w:r>
              <w:rPr>
                <w:lang w:val="pt-BR"/>
                <w:rFonts/>
              </w:rPr>
              <w:t xml:space="preserve">Endereço IP / Prefixo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10522B5F" w14:textId="77777777" w:rsidR="00E4203F" w:rsidRDefault="00E4203F" w:rsidP="00623988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F41571" w14:paraId="100AAD44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2B5E5B7" w14:textId="77777777" w:rsidR="00E4203F" w:rsidRDefault="00E4203F" w:rsidP="001A64E1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73A52FB" w14:textId="77777777" w:rsidR="00E4203F" w:rsidRDefault="00E4203F" w:rsidP="001A64E1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060" w:type="dxa"/>
            <w:vAlign w:val="center"/>
          </w:tcPr>
          <w:p w14:paraId="338E3530" w14:textId="334EDBCA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172.16.1.62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6BFE2628" w14:textId="77777777" w:rsidR="00E4203F" w:rsidRPr="001B0585" w:rsidRDefault="00E4203F" w:rsidP="001A64E1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41571" w14:paraId="0B40C8A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4A5D05D" w14:textId="228E71DB" w:rsidR="00E4203F" w:rsidRPr="009C342E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68373E46" w14:textId="282373F2" w:rsidR="00E4203F" w:rsidRPr="009C342E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060" w:type="dxa"/>
            <w:vAlign w:val="center"/>
          </w:tcPr>
          <w:p w14:paraId="2A5CF001" w14:textId="0B144D55" w:rsidR="00E4203F" w:rsidRPr="001B0585" w:rsidRDefault="00E4203F" w:rsidP="001A64E1">
            <w:pPr>
              <w:pStyle w:val="TableText"/>
            </w:pPr>
            <w:r>
              <w:rPr>
                <w:lang w:val="pt-BR"/>
                <w:rFonts/>
              </w:rPr>
              <w:t xml:space="preserve">2001:db8:cafe::1/64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4858A1B7" w14:textId="77777777" w:rsidR="00E4203F" w:rsidRPr="001B0585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41571" w14:paraId="5521298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A49BC59" w14:textId="03D29557" w:rsidR="00E4203F" w:rsidRPr="005C357F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9CB787F" w14:textId="7A99C99E" w:rsidR="00E4203F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060" w:type="dxa"/>
            <w:vAlign w:val="center"/>
          </w:tcPr>
          <w:p w14:paraId="3DDA9BFE" w14:textId="52AFA5A8" w:rsidR="00E4203F" w:rsidRPr="001B0585" w:rsidRDefault="00E4203F" w:rsidP="001A64E1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26D1AE87" w14:textId="0B41F0DA" w:rsidR="00E4203F" w:rsidRPr="001B0585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41571" w14:paraId="5834064B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4F5E0947" w14:textId="4AA3F5B5" w:rsidR="00E4203F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6596D07E" w14:textId="77777777" w:rsidR="00E4203F" w:rsidRDefault="00E4203F" w:rsidP="001A64E1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3060" w:type="dxa"/>
            <w:vAlign w:val="center"/>
          </w:tcPr>
          <w:p w14:paraId="65C95A99" w14:textId="54BC948C" w:rsidR="00E4203F" w:rsidRPr="001B0585" w:rsidRDefault="00E4203F" w:rsidP="001A64E1">
            <w:pPr>
              <w:pStyle w:val="TableText"/>
            </w:pPr>
            <w:r>
              <w:rPr>
                <w:lang w:val="pt-BR"/>
                <w:rFonts/>
              </w:rPr>
              <w:t xml:space="preserve">172.16.1.126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FD98E46" w14:textId="77777777" w:rsidR="00E4203F" w:rsidRPr="001B0585" w:rsidRDefault="00E4203F" w:rsidP="001A64E1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41571" w14:paraId="17FF3A8F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5EE2569E" w14:textId="0F15EC5C" w:rsidR="00E4203F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2C21D067" w14:textId="05F055C2" w:rsidR="00E4203F" w:rsidRPr="009C342E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3060" w:type="dxa"/>
            <w:vAlign w:val="center"/>
          </w:tcPr>
          <w:p w14:paraId="2844D390" w14:textId="663339B1" w:rsidR="00E4203F" w:rsidRPr="001B0585" w:rsidRDefault="00E4203F" w:rsidP="001A64E1">
            <w:pPr>
              <w:pStyle w:val="TableText"/>
            </w:pPr>
            <w:r>
              <w:rPr>
                <w:lang w:val="pt-BR"/>
                <w:rFonts/>
              </w:rPr>
              <w:t xml:space="preserve">2001:db8:cafe:1::1/64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6D9F6C00" w14:textId="77777777" w:rsidR="00E4203F" w:rsidRPr="001B0585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41571" w14:paraId="656246E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FA11943" w14:textId="4C56D38A" w:rsidR="00E4203F" w:rsidRPr="005C357F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25317AC" w14:textId="3B881D59" w:rsidR="00E4203F" w:rsidRPr="009C342E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3060" w:type="dxa"/>
            <w:vAlign w:val="center"/>
          </w:tcPr>
          <w:p w14:paraId="28C016E6" w14:textId="00827CAF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8425FCE" w14:textId="38835A44" w:rsidR="00E4203F" w:rsidRPr="001B0585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41571" w14:paraId="504BE8D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5762B7C" w14:textId="57194376" w:rsidR="00E4203F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16EFBFB" w14:textId="77777777" w:rsidR="00E4203F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G0/2</w:t>
            </w:r>
          </w:p>
        </w:tc>
        <w:tc>
          <w:tcPr>
            <w:tcW w:w="3060" w:type="dxa"/>
            <w:vAlign w:val="center"/>
          </w:tcPr>
          <w:p w14:paraId="69C58E0B" w14:textId="645ECEB8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172.16.1.254 /25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20BF892" w14:textId="77777777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41571" w14:paraId="58365D79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B300D85" w14:textId="7F3DEEFD" w:rsidR="00E4203F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D836E7F" w14:textId="65E0D6CB" w:rsidR="00E4203F" w:rsidRPr="009C342E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G0/2</w:t>
            </w:r>
          </w:p>
        </w:tc>
        <w:tc>
          <w:tcPr>
            <w:tcW w:w="3060" w:type="dxa"/>
            <w:vAlign w:val="center"/>
          </w:tcPr>
          <w:p w14:paraId="4632ED68" w14:textId="63481C0E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2001:db8:cafe:2::1/64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3563FEE5" w14:textId="77777777" w:rsidR="00E4203F" w:rsidRPr="001B0585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41571" w14:paraId="43E1D0C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ADE7970" w14:textId="096E8A2F" w:rsidR="00E4203F" w:rsidRPr="005C357F" w:rsidRDefault="00E4203F" w:rsidP="001D6A56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43E5BD11" w14:textId="5D184873" w:rsidR="00E4203F" w:rsidRPr="009C342E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G0/2</w:t>
            </w:r>
          </w:p>
        </w:tc>
        <w:tc>
          <w:tcPr>
            <w:tcW w:w="3060" w:type="dxa"/>
            <w:vAlign w:val="center"/>
          </w:tcPr>
          <w:p w14:paraId="5F9306EC" w14:textId="62718805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4A89ED3" w14:textId="4308C6D4" w:rsidR="00E4203F" w:rsidRPr="001B0585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41571" w14:paraId="21FAA9B7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8ACD355" w14:textId="06065A0C" w:rsidR="00E4203F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59343EB1" w14:textId="77777777" w:rsidR="00E4203F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060" w:type="dxa"/>
            <w:vAlign w:val="center"/>
          </w:tcPr>
          <w:p w14:paraId="4455EBD6" w14:textId="3BE103CF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10.0.0.2 /30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0DF242D5" w14:textId="77777777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41571" w14:paraId="3481C86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84D9E22" w14:textId="3CB934D5" w:rsidR="00E4203F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4B85139" w14:textId="1251C2A9" w:rsidR="00E4203F" w:rsidRPr="009C342E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060" w:type="dxa"/>
            <w:vAlign w:val="center"/>
          </w:tcPr>
          <w:p w14:paraId="6E10CD7F" w14:textId="1CE4D773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2001:db8:2::1/64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7C5719B2" w14:textId="77777777" w:rsidR="00E4203F" w:rsidRPr="001B0585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41571" w14:paraId="3C8A92A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6273B38D" w14:textId="5EFF0A54" w:rsidR="00E4203F" w:rsidRPr="005C357F" w:rsidRDefault="00E4203F" w:rsidP="001D6A56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0BBC0822" w14:textId="521E6DB4" w:rsidR="00E4203F" w:rsidRPr="009C342E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060" w:type="dxa"/>
            <w:vAlign w:val="center"/>
          </w:tcPr>
          <w:p w14:paraId="4790C702" w14:textId="5468C991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70CB2656" w14:textId="2B5FEF79" w:rsidR="00E4203F" w:rsidRPr="001B0585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41571" w14:paraId="45CBCAA8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1F14837" w14:textId="77777777" w:rsidR="00E4203F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06C6668" w14:textId="77777777" w:rsidR="00E4203F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9A18A81" w14:textId="4B3F5ABC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209.165.200.226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B4EB6E8" w14:textId="77777777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41571" w14:paraId="03CC782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62A69EC" w14:textId="5408ECE4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42E42E0" w14:textId="72097852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DC8516F" w14:textId="218C1017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2001:db8:1::1/64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9516CEC" w14:textId="77777777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N/D</w:t>
            </w:r>
          </w:p>
        </w:tc>
      </w:tr>
      <w:tr w:rsidR="00F41571" w14:paraId="5F4D279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011409" w14:textId="02AA4539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6A49A1" w14:textId="548E5F05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0976D58" w14:textId="0AA6C35E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714411" w14:textId="1C28A4CA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N/D</w:t>
            </w:r>
          </w:p>
        </w:tc>
      </w:tr>
      <w:tr w:rsidR="00F41571" w14:paraId="2C028B0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629F82F" w14:textId="39D2CC79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3230DA0" w14:textId="77777777" w:rsidR="00E4203F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2CE71D8" w14:textId="3EA55797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10.0.0.1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7CAD964" w14:textId="77777777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F41571" w14:paraId="12B9AD30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89C39C5" w14:textId="66FB12A0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C613D8B" w14:textId="78C4CF8C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982C474" w14:textId="3F91FDC6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2001:db8:2::2/64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63E0F4" w14:textId="77777777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N/D</w:t>
            </w:r>
          </w:p>
        </w:tc>
      </w:tr>
      <w:tr w:rsidR="00F41571" w14:paraId="1DF385F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01553B" w14:textId="71CCC033" w:rsidR="00E4203F" w:rsidRPr="00083FED" w:rsidRDefault="00E4203F" w:rsidP="001D6A56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2F92E0" w14:textId="56B25612" w:rsidR="00E4203F" w:rsidRPr="00083FED" w:rsidRDefault="00E4203F" w:rsidP="001D6A56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3C225811" w14:textId="03CF00D2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37656F9" w14:textId="471EE77C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N/D</w:t>
            </w:r>
          </w:p>
        </w:tc>
      </w:tr>
      <w:tr w:rsidR="00F41571" w14:paraId="08CFB6DE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5B4EC" w14:textId="77777777" w:rsidR="00E4203F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AA991" w14:textId="77777777" w:rsidR="00E4203F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3060" w:type="dxa"/>
            <w:vAlign w:val="center"/>
          </w:tcPr>
          <w:p w14:paraId="79F7F803" w14:textId="4ED9ADC0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172.16.1.61 /26</w:t>
            </w:r>
          </w:p>
        </w:tc>
        <w:tc>
          <w:tcPr>
            <w:tcW w:w="2515" w:type="dxa"/>
            <w:vAlign w:val="center"/>
          </w:tcPr>
          <w:p w14:paraId="4CB9A3DA" w14:textId="77777777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172.16.1.62</w:t>
            </w:r>
          </w:p>
        </w:tc>
      </w:tr>
      <w:tr w:rsidR="00F41571" w14:paraId="00F8EA8C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A71FDE" w14:textId="77777777" w:rsidR="00E4203F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S2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7E4A7C" w14:textId="77777777" w:rsidR="00E4203F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0FC51C9" w14:textId="6D83EF8E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172.16.1.125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27519CCB" w14:textId="77777777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172.16.1.126</w:t>
            </w:r>
          </w:p>
        </w:tc>
      </w:tr>
      <w:tr w:rsidR="00F41571" w14:paraId="5A57E066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AA552" w14:textId="77777777" w:rsidR="00E4203F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S3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517EE" w14:textId="77777777" w:rsidR="00E4203F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3060" w:type="dxa"/>
            <w:vAlign w:val="center"/>
          </w:tcPr>
          <w:p w14:paraId="4863BBEF" w14:textId="7A0A04EF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172.16.1.253 /25</w:t>
            </w:r>
          </w:p>
        </w:tc>
        <w:tc>
          <w:tcPr>
            <w:tcW w:w="2515" w:type="dxa"/>
            <w:vAlign w:val="center"/>
          </w:tcPr>
          <w:p w14:paraId="31BA7CF0" w14:textId="77777777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172.16.1.254</w:t>
            </w:r>
          </w:p>
        </w:tc>
      </w:tr>
      <w:tr w:rsidR="00F41571" w14:paraId="73DEB548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8488164" w14:textId="77777777" w:rsidR="00E4203F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TI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098DF74" w14:textId="77777777" w:rsidR="00E4203F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3C11E03" w14:textId="6025C399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172.16.1.1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1F4D4F0F" w14:textId="77777777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172.16.1.62</w:t>
            </w:r>
          </w:p>
        </w:tc>
      </w:tr>
      <w:tr w:rsidR="00F41571" w14:paraId="664E575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DD8C42" w14:textId="4D3E7498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TI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B5A989D" w14:textId="4C10A19A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D9DBAAC" w14:textId="2139F012" w:rsidR="00E4203F" w:rsidRPr="001B0585" w:rsidRDefault="00E4203F" w:rsidP="001D6A56">
            <w:pPr>
              <w:pStyle w:val="TableText"/>
            </w:pPr>
            <w:r>
              <w:rPr>
                <w:lang w:val="pt-BR"/>
                <w:rFonts/>
              </w:rPr>
              <w:t xml:space="preserve">2001:db8:cafe::2/64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15A1412F" w14:textId="5C6D79CA" w:rsidR="00E4203F" w:rsidRPr="001B0585" w:rsidRDefault="007C14B9" w:rsidP="001D6A56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F41571" w14:paraId="038246E0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DD583C" w14:textId="35143A1F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TI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EC824" w14:textId="64067F0B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AA0FED2" w14:textId="0797D224" w:rsidR="00E4203F" w:rsidRPr="001B0585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52B84D82" w14:textId="2864F2C8" w:rsidR="00E4203F" w:rsidRPr="001B0585" w:rsidRDefault="00E4203F" w:rsidP="00083FED">
            <w:pPr>
              <w:pStyle w:val="ConfigWindow"/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fe80::1</w:t>
            </w:r>
          </w:p>
        </w:tc>
      </w:tr>
      <w:tr w:rsidR="00F41571" w14:paraId="5393805D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7A0922" w14:textId="77777777" w:rsidR="00E4203F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Marketing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D5DB3" w14:textId="77777777" w:rsidR="00E4203F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65C0A1FF" w14:textId="088E9309" w:rsidR="00E4203F" w:rsidRPr="001B0585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172.16.1.65 /26</w:t>
            </w:r>
          </w:p>
        </w:tc>
        <w:tc>
          <w:tcPr>
            <w:tcW w:w="2515" w:type="dxa"/>
            <w:vAlign w:val="center"/>
          </w:tcPr>
          <w:p w14:paraId="4F999FC7" w14:textId="77777777" w:rsidR="00E4203F" w:rsidRPr="001B0585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172.16.1.126</w:t>
            </w:r>
          </w:p>
        </w:tc>
      </w:tr>
      <w:tr w:rsidR="00F41571" w14:paraId="655FF9DF" w14:textId="77777777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05F47" w14:textId="7E125095" w:rsidR="00E4203F" w:rsidRPr="009C342E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40B6B" w14:textId="6027E0FF" w:rsidR="00E4203F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4E7705E6" w14:textId="1667F134" w:rsidR="00E4203F" w:rsidRPr="001B0585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2001:db8:cafe:1::2/64</w:t>
            </w:r>
          </w:p>
        </w:tc>
        <w:tc>
          <w:tcPr>
            <w:tcW w:w="2515" w:type="dxa"/>
            <w:vAlign w:val="center"/>
          </w:tcPr>
          <w:p w14:paraId="3978ABB4" w14:textId="01A046FC" w:rsidR="00E4203F" w:rsidRPr="001B0585" w:rsidRDefault="007C14B9" w:rsidP="007C5790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F41571" w14:paraId="2E1E084C" w14:textId="77777777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439B" w14:textId="704542A7" w:rsidR="00E4203F" w:rsidRPr="009C342E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7E67" w14:textId="4DC21010" w:rsidR="00E4203F" w:rsidRPr="005C357F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7836213D" w14:textId="1D6636D5" w:rsidR="00E4203F" w:rsidRPr="001B0585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  <w:tc>
          <w:tcPr>
            <w:tcW w:w="2515" w:type="dxa"/>
            <w:vAlign w:val="center"/>
          </w:tcPr>
          <w:p w14:paraId="2FCB879B" w14:textId="438545CF" w:rsidR="00E4203F" w:rsidRPr="001B0585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F41571" w14:paraId="6DED3B43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2E01C5EA" w14:textId="77777777" w:rsidR="00E4203F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R&amp;D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5127D0C" w14:textId="77777777" w:rsidR="00E4203F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1540370" w14:textId="03CEBE33" w:rsidR="00E4203F" w:rsidRPr="001B0585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172.16.1.129 /25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EB3216" w14:textId="77777777" w:rsidR="00E4203F" w:rsidRPr="001B0585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172.16.1.254</w:t>
            </w:r>
          </w:p>
        </w:tc>
      </w:tr>
      <w:tr w:rsidR="00F41571" w14:paraId="78164554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07638D" w14:textId="30AC46B0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R&amp;D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382F129" w14:textId="74EF7D23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16AA309" w14:textId="65D088DE" w:rsidR="00E4203F" w:rsidRPr="001B0585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2001:db8:cafe:2::2/64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074B37A" w14:textId="4C07519D" w:rsidR="00E4203F" w:rsidRPr="001B0585" w:rsidRDefault="007C14B9" w:rsidP="007C5790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F41571" w14:paraId="68A056B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04A9C9" w14:textId="1F6A1164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R&amp;D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F28473" w14:textId="29848F6A" w:rsidR="00E4203F" w:rsidRPr="00083FED" w:rsidRDefault="00E4203F" w:rsidP="00083FE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37CFF024" w14:textId="40A4E1C3" w:rsidR="00E4203F" w:rsidRPr="001B0585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CA31D1B" w14:textId="0822EF8C" w:rsidR="00E4203F" w:rsidRPr="001B0585" w:rsidRDefault="00E4203F" w:rsidP="00083FED">
            <w:pPr>
              <w:pStyle w:val="ConfigWindow"/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fe80::1</w:t>
            </w:r>
          </w:p>
        </w:tc>
      </w:tr>
      <w:tr w:rsidR="00F41571" w14:paraId="260419D9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96EAAF2" w14:textId="77777777" w:rsidR="00E4203F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Web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75A0AA1A" w14:textId="77777777" w:rsidR="00E4203F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060" w:type="dxa"/>
            <w:vAlign w:val="center"/>
          </w:tcPr>
          <w:p w14:paraId="2FAA9D62" w14:textId="0CCB63B1" w:rsidR="00E4203F" w:rsidRPr="001B0585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64.100.0.3 /29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0FC8D0EF" w14:textId="77777777" w:rsidR="00E4203F" w:rsidRPr="001B0585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64.100.0.1</w:t>
            </w:r>
          </w:p>
        </w:tc>
      </w:tr>
      <w:tr w:rsidR="00F41571" w14:paraId="2EB81F32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6605614" w14:textId="03D6D874" w:rsidR="00E4203F" w:rsidRPr="009C342E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Web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38D2F23E" w14:textId="22A09423" w:rsidR="00E4203F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060" w:type="dxa"/>
            <w:vAlign w:val="center"/>
          </w:tcPr>
          <w:p w14:paraId="0FA3F81D" w14:textId="103A2F00" w:rsidR="00E4203F" w:rsidRPr="001B0585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2001:db8:acad::3/64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54F0A35E" w14:textId="716DC42E" w:rsidR="00E4203F" w:rsidRPr="001B0585" w:rsidRDefault="007C14B9" w:rsidP="007C5790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F41571" w14:paraId="40EB8A4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vAlign w:val="center"/>
          </w:tcPr>
          <w:p w14:paraId="0BDC63EB" w14:textId="32F1A78D" w:rsidR="00E4203F" w:rsidRPr="009C342E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Web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20F1DEB4" w14:textId="58A47E39" w:rsidR="00E4203F" w:rsidRPr="005C357F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060" w:type="dxa"/>
            <w:vAlign w:val="center"/>
          </w:tcPr>
          <w:p w14:paraId="79F958EF" w14:textId="3BDE4454" w:rsidR="00E4203F" w:rsidRPr="001B0585" w:rsidRDefault="00E4203F" w:rsidP="007C5790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AAE0466" w14:textId="2FBCD4E6" w:rsidR="00E4203F" w:rsidRPr="001B0585" w:rsidRDefault="00E4203F" w:rsidP="00083FED">
            <w:pPr>
              <w:pStyle w:val="ConfigWindow"/>
            </w:pPr>
            <w:r>
              <w:rPr>
                <w:lang w:val="pt-BR"/>
                <w:rFonts/>
              </w:rPr>
              <w:t xml:space="preserve">fe0::1</w:t>
            </w:r>
          </w:p>
        </w:tc>
      </w:tr>
    </w:tbl>
    <w:p w14:paraId="345BEDE4" w14:textId="77777777" w:rsidR="00D778DF" w:rsidRPr="00E70096" w:rsidRDefault="00D778DF" w:rsidP="00D452F4">
      <w:pPr>
        <w:pStyle w:val="Heading1"/>
      </w:pPr>
      <w:r>
        <w:rPr>
          <w:lang w:val="pt-BR"/>
          <w:rFonts/>
        </w:rPr>
        <w:t xml:space="preserve">Objetivos</w:t>
      </w:r>
    </w:p>
    <w:p w14:paraId="45C21174" w14:textId="77777777" w:rsidR="00D778DF" w:rsidRPr="004C0909" w:rsidRDefault="007904B4" w:rsidP="007904B4">
      <w:pPr>
        <w:pStyle w:val="Bulletlevel1"/>
      </w:pPr>
      <w:r>
        <w:rPr>
          <w:lang w:val="pt-BR"/>
          <w:rFonts/>
        </w:rPr>
        <w:t xml:space="preserve">Solucionar problemas comuns em uma LAN.</w:t>
      </w:r>
    </w:p>
    <w:p w14:paraId="41246FE0" w14:textId="77777777" w:rsidR="00D778DF" w:rsidRDefault="00D778DF" w:rsidP="00D452F4">
      <w:pPr>
        <w:pStyle w:val="Heading1"/>
      </w:pPr>
      <w:r>
        <w:rPr>
          <w:lang w:val="pt-BR"/>
          <w:rFonts/>
        </w:rPr>
        <w:t xml:space="preserve">Histórico/Cenário</w:t>
      </w:r>
    </w:p>
    <w:p w14:paraId="2DE4AAF5" w14:textId="03341647" w:rsidR="007904B4" w:rsidRDefault="007904B4" w:rsidP="007904B4">
      <w:pPr>
        <w:pStyle w:val="BodyTextL25"/>
      </w:pPr>
      <w:r>
        <w:rPr>
          <w:lang w:val="pt-BR"/>
          <w:rFonts/>
        </w:rPr>
        <w:t xml:space="preserve">Alguns dispositivos podem ficar incorretamente configurados após uma atualização na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deve corrigir as configurações e verificar se todos os PCs podem acessar o servidor Web, R1 e os switches.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Além disso, todos os PCs devem ser capazes de acessar R1 usando SSH.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deve verificar a conectividade para IPv4 e IPv6, exceto para os switches.</w:t>
      </w:r>
    </w:p>
    <w:p w14:paraId="387F56E4" w14:textId="77777777" w:rsidR="005C13E6" w:rsidRDefault="005C13E6" w:rsidP="005C13E6">
      <w:pPr>
        <w:pStyle w:val="Heading1"/>
      </w:pPr>
      <w:r>
        <w:rPr>
          <w:lang w:val="pt-BR"/>
          <w:rFonts/>
        </w:rPr>
        <w:t xml:space="preserve">Instruções</w:t>
      </w:r>
    </w:p>
    <w:p w14:paraId="08353329" w14:textId="77777777" w:rsidR="007904B4" w:rsidRDefault="007904B4" w:rsidP="007904B4">
      <w:pPr>
        <w:pStyle w:val="BodyTextL25"/>
      </w:pPr>
      <w:r>
        <w:rPr>
          <w:lang w:val="pt-BR"/>
          <w:rFonts/>
        </w:rPr>
        <w:t xml:space="preserve">O roteador R1 e todos os switches foram pré-configurados da seguinte forma:</w:t>
      </w:r>
    </w:p>
    <w:p w14:paraId="7BF8668F" w14:textId="77777777" w:rsidR="007904B4" w:rsidRPr="007904B4" w:rsidRDefault="007904B4" w:rsidP="007904B4">
      <w:pPr>
        <w:pStyle w:val="Bulletlevel1"/>
      </w:pPr>
      <w:r>
        <w:rPr>
          <w:lang w:val="pt-BR"/>
          <w:rFonts/>
        </w:rPr>
        <w:t xml:space="preserve">Senha de ativação: </w:t>
      </w:r>
      <w:r w:rsidRPr="009C342E">
        <w:rPr>
          <w:b/>
          <w:lang w:val="pt-BR"/>
          <w:rFonts/>
        </w:rPr>
        <w:t xml:space="preserve">Ciscoenpa55</w:t>
      </w:r>
    </w:p>
    <w:p w14:paraId="038384C6" w14:textId="77777777" w:rsidR="007904B4" w:rsidRPr="007904B4" w:rsidRDefault="007904B4" w:rsidP="007904B4">
      <w:pPr>
        <w:pStyle w:val="Bulletlevel1"/>
      </w:pPr>
      <w:r>
        <w:rPr>
          <w:lang w:val="pt-BR"/>
          <w:rFonts/>
        </w:rPr>
        <w:t xml:space="preserve">Senha do console: </w:t>
      </w:r>
      <w:r w:rsidRPr="009C342E">
        <w:rPr>
          <w:b/>
          <w:lang w:val="pt-BR"/>
          <w:rFonts/>
        </w:rPr>
        <w:t xml:space="preserve">Ciscoconpa55</w:t>
      </w:r>
    </w:p>
    <w:p w14:paraId="6789471D" w14:textId="15A48EB2" w:rsidR="007904B4" w:rsidRPr="007904B4" w:rsidRDefault="007904B4" w:rsidP="007904B4">
      <w:pPr>
        <w:pStyle w:val="Bulletlevel1"/>
      </w:pPr>
      <w:r>
        <w:rPr>
          <w:lang w:val="pt-BR"/>
          <w:rFonts/>
        </w:rPr>
        <w:t xml:space="preserve">Nome de usuário e senha do administrador para SSH: </w:t>
      </w:r>
      <w:r w:rsidRPr="009C342E">
        <w:rPr>
          <w:b/>
          <w:lang w:val="pt-BR"/>
          <w:rFonts/>
        </w:rPr>
        <w:t xml:space="preserve">Admin1/Admin1pa55</w:t>
      </w:r>
    </w:p>
    <w:p w14:paraId="187A23AA" w14:textId="77777777" w:rsidR="007904B4" w:rsidRDefault="007904B4" w:rsidP="007904B4">
      <w:pPr>
        <w:pStyle w:val="BodyTextL25"/>
      </w:pPr>
      <w:r>
        <w:rPr>
          <w:lang w:val="pt-BR"/>
          <w:rFonts/>
        </w:rPr>
        <w:t xml:space="preserve">Número de hosts necessários por sub-rede:</w:t>
      </w:r>
    </w:p>
    <w:p w14:paraId="20B6FB77" w14:textId="77777777" w:rsidR="007904B4" w:rsidRPr="0038406B" w:rsidRDefault="007904B4" w:rsidP="0038406B">
      <w:pPr>
        <w:pStyle w:val="Bulletlevel1"/>
      </w:pPr>
      <w:r>
        <w:rPr>
          <w:lang w:val="pt-BR"/>
          <w:rFonts/>
        </w:rPr>
        <w:t xml:space="preserve">TI: 50 hosts</w:t>
      </w:r>
    </w:p>
    <w:p w14:paraId="26D9BB61" w14:textId="77777777" w:rsidR="007904B4" w:rsidRPr="0038406B" w:rsidRDefault="007904B4" w:rsidP="0038406B">
      <w:pPr>
        <w:pStyle w:val="Bulletlevel1"/>
      </w:pPr>
      <w:r>
        <w:rPr>
          <w:lang w:val="pt-BR"/>
          <w:rFonts/>
        </w:rPr>
        <w:t xml:space="preserve">Marketing: 50 hosts</w:t>
      </w:r>
    </w:p>
    <w:p w14:paraId="09F64618" w14:textId="77777777" w:rsidR="007904B4" w:rsidRDefault="007904B4" w:rsidP="0038406B">
      <w:pPr>
        <w:pStyle w:val="Bulletlevel1"/>
      </w:pPr>
      <w:r>
        <w:rPr>
          <w:lang w:val="pt-BR"/>
          <w:rFonts/>
        </w:rPr>
        <w:t xml:space="preserve">R&amp;D: 100 hosts</w:t>
      </w:r>
    </w:p>
    <w:p w14:paraId="37BD9412" w14:textId="025B4EB1" w:rsidR="00A81353" w:rsidRDefault="00A81353" w:rsidP="001D6A56">
      <w:pPr>
        <w:pStyle w:val="BodyTextL25"/>
      </w:pPr>
      <w:r>
        <w:rPr>
          <w:lang w:val="pt-BR"/>
          <w:rFonts/>
        </w:rPr>
        <w:t xml:space="preserve">Se todos os problemas de configuração foram corrigidos, todos os dispositivos devem ser capazes de executar ping entre si e o servidor web.</w:t>
      </w:r>
    </w:p>
    <w:p w14:paraId="03E697A6" w14:textId="0D0D1F16" w:rsidR="0038406B" w:rsidRDefault="0038406B" w:rsidP="0038406B">
      <w:pPr>
        <w:pStyle w:val="ConfigWindow"/>
      </w:pPr>
      <w:r>
        <w:rPr>
          <w:lang w:val="pt-BR"/>
          <w:rFonts/>
        </w:rPr>
        <w:t xml:space="preserve">Fim do documento</w:t>
      </w:r>
    </w:p>
    <w:p w14:paraId="7EE6558B" w14:textId="6A587269" w:rsidR="006513FB" w:rsidRPr="00603503" w:rsidRDefault="00DD2A2C" w:rsidP="00D452F4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Corrigir configurações do dispositivo</w:t>
      </w:r>
    </w:p>
    <w:p w14:paraId="656CC1FC" w14:textId="77777777" w:rsidR="001A64E1" w:rsidRPr="00F17360" w:rsidRDefault="001A64E1" w:rsidP="001A64E1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Configuração do R1</w:t>
      </w:r>
    </w:p>
    <w:p w14:paraId="185AD091" w14:textId="77777777" w:rsidR="001A64E1" w:rsidRPr="00F17360" w:rsidRDefault="001A64E1" w:rsidP="001A64E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</w:t>
      </w:r>
    </w:p>
    <w:p w14:paraId="6F00135B" w14:textId="77777777" w:rsidR="001A64E1" w:rsidRDefault="001A64E1" w:rsidP="001A64E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172.16.1.126 255.255.255.192</w:t>
      </w:r>
    </w:p>
    <w:p w14:paraId="70F36B3D" w14:textId="77777777" w:rsidR="001A64E1" w:rsidRDefault="001A64E1" w:rsidP="001A64E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username Admin1 secret Admin1pa55</w:t>
      </w:r>
    </w:p>
    <w:p w14:paraId="4565F3A1" w14:textId="77777777" w:rsidR="001A64E1" w:rsidRDefault="001A64E1" w:rsidP="001A64E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line vty 0 4</w:t>
      </w:r>
    </w:p>
    <w:p w14:paraId="734033B0" w14:textId="77777777" w:rsidR="001A64E1" w:rsidRDefault="001A64E1" w:rsidP="001A64E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transport input ssh</w:t>
      </w:r>
    </w:p>
    <w:p w14:paraId="010BDCBB" w14:textId="77777777" w:rsidR="001A64E1" w:rsidRPr="00FF1BEF" w:rsidRDefault="001A64E1" w:rsidP="001A64E1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Configuração do S1</w:t>
      </w:r>
    </w:p>
    <w:p w14:paraId="3F1F93BA" w14:textId="77777777" w:rsidR="001A64E1" w:rsidRPr="00F17360" w:rsidRDefault="001A64E1" w:rsidP="001A64E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Nenhuma alteração</w:t>
      </w:r>
    </w:p>
    <w:p w14:paraId="39731D57" w14:textId="77777777" w:rsidR="001A64E1" w:rsidRPr="00F17360" w:rsidRDefault="001A64E1" w:rsidP="001A64E1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Configuração do S2</w:t>
      </w:r>
    </w:p>
    <w:p w14:paraId="10395E96" w14:textId="77777777" w:rsidR="001A64E1" w:rsidRPr="00F17360" w:rsidRDefault="001A64E1" w:rsidP="001A64E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Vlan1</w:t>
      </w:r>
    </w:p>
    <w:p w14:paraId="03EE5B04" w14:textId="77777777" w:rsidR="001A64E1" w:rsidRDefault="001A64E1" w:rsidP="001A64E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172.16.1.125 255.255.255.192</w:t>
      </w:r>
    </w:p>
    <w:p w14:paraId="6A26569B" w14:textId="77777777" w:rsidR="001A64E1" w:rsidRPr="00FF1BEF" w:rsidRDefault="001A64E1" w:rsidP="001A64E1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Configuração do S3</w:t>
      </w:r>
    </w:p>
    <w:p w14:paraId="5BD57450" w14:textId="77777777" w:rsidR="001A64E1" w:rsidRDefault="001A64E1" w:rsidP="001A64E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Nenhuma alteração</w:t>
      </w:r>
    </w:p>
    <w:p w14:paraId="26DC1281" w14:textId="77777777" w:rsidR="001A64E1" w:rsidRPr="00FF1BEF" w:rsidRDefault="001A64E1" w:rsidP="001A64E1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Configurações dos computadores de TI</w:t>
      </w:r>
    </w:p>
    <w:p w14:paraId="63BEB8DA" w14:textId="77777777" w:rsidR="001A64E1" w:rsidRPr="00F17360" w:rsidRDefault="001A64E1" w:rsidP="001A64E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Endereço IPv4 incorreto</w:t>
      </w:r>
    </w:p>
    <w:p w14:paraId="26C662CE" w14:textId="77777777" w:rsidR="001A64E1" w:rsidRDefault="001A64E1" w:rsidP="001A64E1">
      <w:pPr>
        <w:pStyle w:val="DevConfigs"/>
        <w:rPr>
          <w:rStyle w:val="DevConfigGray"/>
          <w:b/>
          <w:lang w:val="pt-BR"/>
          <w:rFonts/>
        </w:rPr>
      </w:pPr>
      <w:r>
        <w:rPr>
          <w:rStyle w:val="DevConfigGray"/>
          <w:lang w:val="pt-BR"/>
          <w:rFonts/>
        </w:rPr>
        <w:t xml:space="preserve">Gateway padrão incorreto</w:t>
      </w:r>
    </w:p>
    <w:p w14:paraId="23C949FC" w14:textId="77777777" w:rsidR="001A64E1" w:rsidRPr="00FF1BEF" w:rsidRDefault="001A64E1" w:rsidP="001A64E1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Configurações dos computadores de Marketing</w:t>
      </w:r>
    </w:p>
    <w:p w14:paraId="7C281785" w14:textId="77777777" w:rsidR="001A64E1" w:rsidRDefault="001A64E1" w:rsidP="001A64E1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Nenhuma alteração</w:t>
      </w:r>
    </w:p>
    <w:p w14:paraId="291B3464" w14:textId="77777777" w:rsidR="001A64E1" w:rsidRPr="00FF1BEF" w:rsidRDefault="001A64E1" w:rsidP="001A64E1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Configurações dos computadores de R&amp;D</w:t>
      </w:r>
    </w:p>
    <w:p w14:paraId="15FAA3E9" w14:textId="1AC77A2D" w:rsidR="00ED2EA2" w:rsidRDefault="001A64E1" w:rsidP="0038406B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Endereço IPv6 incorreto</w:t>
      </w:r>
    </w:p>
    <w:sectPr w:rsidR="00ED2EA2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BD136" w14:textId="77777777" w:rsidR="00E24005" w:rsidRDefault="00E24005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60A60831" w14:textId="77777777" w:rsidR="00E24005" w:rsidRDefault="00E24005"/>
  </w:endnote>
  <w:endnote w:type="continuationSeparator" w:id="0">
    <w:p w14:paraId="5ECBFCD6" w14:textId="77777777" w:rsidR="00E24005" w:rsidRDefault="00E24005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52AF7CD3" w14:textId="77777777" w:rsidR="00E24005" w:rsidRDefault="00E240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F47DA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EAE01" w14:textId="4D06BDD5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3A0219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F41571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F41571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735DF" w14:textId="575C164E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3A0219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F41571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F41571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E7697" w14:textId="77777777" w:rsidR="00E24005" w:rsidRDefault="00E24005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1CA84C42" w14:textId="77777777" w:rsidR="00E24005" w:rsidRDefault="00E24005"/>
  </w:footnote>
  <w:footnote w:type="continuationSeparator" w:id="0">
    <w:p w14:paraId="44A2F0C8" w14:textId="77777777" w:rsidR="00E24005" w:rsidRDefault="00E24005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39FC057E" w14:textId="77777777" w:rsidR="00E24005" w:rsidRDefault="00E240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4602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84EC0F1" w14:textId="77777777" w:rsidR="00926CB2" w:rsidRDefault="001A64E1" w:rsidP="008402F2">
        <w:pPr>
          <w:pStyle w:val="PageHead"/>
        </w:pPr>
        <w:r>
          <w:rPr>
            <w:lang w:val="pt-BR"/>
            <w:rFonts/>
          </w:rPr>
          <w:t xml:space="preserve">Packet Tracer – Desafio de Solução de Problemas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42821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18C022AB" wp14:editId="1DFEB0F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0148D9"/>
    <w:multiLevelType w:val="multilevel"/>
    <w:tmpl w:val="A240EB10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68668968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4"/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FED"/>
    <w:rsid w:val="00084C99"/>
    <w:rsid w:val="00085CC6"/>
    <w:rsid w:val="00090C07"/>
    <w:rsid w:val="0009147A"/>
    <w:rsid w:val="00091B2D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6A6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A56"/>
    <w:rsid w:val="001E0AB8"/>
    <w:rsid w:val="001E38E0"/>
    <w:rsid w:val="001E4E72"/>
    <w:rsid w:val="001E62B3"/>
    <w:rsid w:val="001E6424"/>
    <w:rsid w:val="001F0171"/>
    <w:rsid w:val="001F0D77"/>
    <w:rsid w:val="001F643A"/>
    <w:rsid w:val="001F6EBC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0CB"/>
    <w:rsid w:val="003608AC"/>
    <w:rsid w:val="00363A23"/>
    <w:rsid w:val="0036440C"/>
    <w:rsid w:val="0036465A"/>
    <w:rsid w:val="0038406B"/>
    <w:rsid w:val="003867A5"/>
    <w:rsid w:val="00390C38"/>
    <w:rsid w:val="0039266B"/>
    <w:rsid w:val="00392748"/>
    <w:rsid w:val="00392C65"/>
    <w:rsid w:val="00392ED5"/>
    <w:rsid w:val="003A0219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2781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4B6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13E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2954"/>
    <w:rsid w:val="006034CB"/>
    <w:rsid w:val="00603503"/>
    <w:rsid w:val="00603C52"/>
    <w:rsid w:val="00605F68"/>
    <w:rsid w:val="006131CE"/>
    <w:rsid w:val="0061336B"/>
    <w:rsid w:val="00617D6E"/>
    <w:rsid w:val="00620ED5"/>
    <w:rsid w:val="00622D61"/>
    <w:rsid w:val="00623988"/>
    <w:rsid w:val="00624198"/>
    <w:rsid w:val="006248B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24A1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4B4"/>
    <w:rsid w:val="00792F4E"/>
    <w:rsid w:val="0079398D"/>
    <w:rsid w:val="00796C25"/>
    <w:rsid w:val="007A287C"/>
    <w:rsid w:val="007A3B2A"/>
    <w:rsid w:val="007A5904"/>
    <w:rsid w:val="007A6928"/>
    <w:rsid w:val="007B0C9D"/>
    <w:rsid w:val="007B5522"/>
    <w:rsid w:val="007C0EE0"/>
    <w:rsid w:val="007C14B9"/>
    <w:rsid w:val="007C1B71"/>
    <w:rsid w:val="007C2FBB"/>
    <w:rsid w:val="007C579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02CF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2A2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C03"/>
    <w:rsid w:val="00933F28"/>
    <w:rsid w:val="009400C3"/>
    <w:rsid w:val="009453F7"/>
    <w:rsid w:val="009476C0"/>
    <w:rsid w:val="00963E34"/>
    <w:rsid w:val="00964DFA"/>
    <w:rsid w:val="00970A69"/>
    <w:rsid w:val="00980AD2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C342E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7F3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353"/>
    <w:rsid w:val="00A82658"/>
    <w:rsid w:val="00A83374"/>
    <w:rsid w:val="00A96172"/>
    <w:rsid w:val="00A96D52"/>
    <w:rsid w:val="00A97C5F"/>
    <w:rsid w:val="00AA424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2F86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C37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B4B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728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4A7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A2C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005"/>
    <w:rsid w:val="00E26930"/>
    <w:rsid w:val="00E27257"/>
    <w:rsid w:val="00E27F4F"/>
    <w:rsid w:val="00E4203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571"/>
    <w:rsid w:val="00F41F1B"/>
    <w:rsid w:val="00F46BD9"/>
    <w:rsid w:val="00F60BE0"/>
    <w:rsid w:val="00F6280E"/>
    <w:rsid w:val="00F7050A"/>
    <w:rsid w:val="00F75533"/>
    <w:rsid w:val="00F8036D"/>
    <w:rsid w:val="00F809DC"/>
    <w:rsid w:val="00F8528C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C6C15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A021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8406B"/>
    <w:pPr>
      <w:numPr>
        <w:numId w:val="1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002CF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Normal"/>
    <w:next w:val="Normal"/>
    <w:qFormat/>
    <w:rsid w:val="001A64E1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Hyperlink">
    <w:name w:val="Hyperlink"/>
    <w:basedOn w:val="DefaultParagraphFont"/>
    <w:unhideWhenUsed/>
    <w:rsid w:val="00A8135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80ACD"/>
    <w:rsid w:val="002A2E4B"/>
    <w:rsid w:val="0054154E"/>
    <w:rsid w:val="0074177A"/>
    <w:rsid w:val="008C6C43"/>
    <w:rsid w:val="008D66F6"/>
    <w:rsid w:val="00A96077"/>
    <w:rsid w:val="00AD7939"/>
    <w:rsid w:val="00BB3DFE"/>
    <w:rsid w:val="00C45A74"/>
    <w:rsid w:val="00D40B4F"/>
    <w:rsid w:val="00F0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667116-49DE-4794-BC68-442BC8D6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Troubleshooting Challenge</vt:lpstr>
    </vt:vector>
  </TitlesOfParts>
  <Company>Cisco Systems, Inc.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Desafio de Solução de Problemas</dc:title>
  <dc:creator>Martin Benson</dc:creator>
  <dc:description>2019</dc:description>
  <cp:lastModifiedBy>DH</cp:lastModifiedBy>
  <cp:revision>5</cp:revision>
  <dcterms:created xsi:type="dcterms:W3CDTF">2019-10-03T21:03:00Z</dcterms:created>
  <dcterms:modified xsi:type="dcterms:W3CDTF">2019-12-02T23:38:00Z</dcterms:modified>
</cp:coreProperties>
</file>