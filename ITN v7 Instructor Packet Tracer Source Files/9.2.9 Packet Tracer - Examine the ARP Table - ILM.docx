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DF7E28" w:rsidP="007B3B8D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2F038921A59946828955436D844FAB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Exame da Tabela ARP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7B3B8D" w:rsidRPr="00D9181B" w:rsidRDefault="007B3B8D" w:rsidP="007B3B8D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Tabela de Endereçamento</w:t>
      </w:r>
    </w:p>
    <w:tbl>
      <w:tblPr>
        <w:tblW w:w="95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MAC e interface do switch."/>
      </w:tblPr>
      <w:tblGrid>
        <w:gridCol w:w="2427"/>
        <w:gridCol w:w="2160"/>
        <w:gridCol w:w="2790"/>
        <w:gridCol w:w="2138"/>
      </w:tblGrid>
      <w:tr w:rsidR="007B3B8D" w:rsidTr="007B3B8D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Endereço MAC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Interface do Switch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bottom w:val="nil"/>
            </w:tcBorders>
            <w:vAlign w:val="center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Gg0/0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0001.6458.2501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  <w:bottom w:val="single" w:sz="4" w:space="0" w:color="auto"/>
            </w:tcBorders>
            <w:vAlign w:val="bottom"/>
          </w:tcPr>
          <w:p w:rsidR="007B3B8D" w:rsidRPr="00636E08" w:rsidRDefault="007B3B8D" w:rsidP="007B3B8D">
            <w:pPr>
              <w:pStyle w:val="ConfigWindow"/>
            </w:pPr>
            <w:r>
              <w:rPr>
                <w:lang w:val="pt-BR"/>
                <w:rFonts/>
              </w:rPr>
              <w:t xml:space="preserve"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single" w:sz="4" w:space="0" w:color="auto"/>
              <w:bottom w:val="nil"/>
            </w:tcBorders>
            <w:vAlign w:val="center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00E0.F7B1.8901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</w:tcBorders>
            <w:vAlign w:val="bottom"/>
          </w:tcPr>
          <w:p w:rsidR="007B3B8D" w:rsidRPr="00636E08" w:rsidRDefault="007B3B8D" w:rsidP="007B3B8D">
            <w:pPr>
              <w:pStyle w:val="ConfigWindow"/>
            </w:pPr>
            <w:r>
              <w:rPr>
                <w:lang w:val="pt-BR"/>
                <w:rFonts/>
              </w:rPr>
              <w:t xml:space="preserve"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10.10.10.2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Rede Sem Fio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0060.2F84.4AB6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10.10.10.3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Rede Sem Fio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0060.4706.572B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172.16.31.2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000C.85CC.1DA7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F0/1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172.16.31.3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0060.7036.2849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172.16.31.4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G0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0002.1640.8D75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rPr>
                <w:lang w:val="pt-BR"/>
                <w:rFonts/>
              </w:rPr>
              <w:t xml:space="preserve">F0/3</w:t>
            </w:r>
          </w:p>
        </w:tc>
      </w:tr>
    </w:tbl>
    <w:p w:rsidR="007B3B8D" w:rsidRPr="00BB73FF" w:rsidRDefault="007B3B8D" w:rsidP="007B3B8D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:rsidR="007B3B8D" w:rsidRPr="004C0909" w:rsidRDefault="007B3B8D" w:rsidP="007B3B8D">
      <w:pPr>
        <w:pStyle w:val="BodyTextL25Bold"/>
      </w:pPr>
      <w:r>
        <w:rPr>
          <w:lang w:val="pt-BR"/>
          <w:rFonts/>
        </w:rPr>
        <w:t xml:space="preserve">Parte 1: Examinar uma Requisição ARP</w:t>
      </w:r>
    </w:p>
    <w:p w:rsidR="007B3B8D" w:rsidRPr="004C0909" w:rsidRDefault="007B3B8D" w:rsidP="007B3B8D">
      <w:pPr>
        <w:pStyle w:val="BodyTextL25Bold"/>
      </w:pPr>
      <w:r>
        <w:rPr>
          <w:lang w:val="pt-BR"/>
          <w:rFonts/>
        </w:rPr>
        <w:t xml:space="preserve">Parte 2: Examinar a Tabela de Endereços MAC de um Switch</w:t>
      </w:r>
    </w:p>
    <w:p w:rsidR="007B3B8D" w:rsidRPr="004C0909" w:rsidRDefault="007B3B8D" w:rsidP="007B3B8D">
      <w:pPr>
        <w:pStyle w:val="BodyTextL25Bold"/>
      </w:pPr>
      <w:r>
        <w:rPr>
          <w:lang w:val="pt-BR"/>
          <w:rFonts/>
        </w:rPr>
        <w:t xml:space="preserve">Parte 3: Examinar o Processo ARP em Comunicações Remotas</w:t>
      </w:r>
    </w:p>
    <w:p w:rsidR="007B3B8D" w:rsidRPr="00D07611" w:rsidRDefault="007B3B8D" w:rsidP="007B3B8D">
      <w:pPr>
        <w:pStyle w:val="Heading1"/>
        <w:numPr>
          <w:ilvl w:val="0"/>
          <w:numId w:val="3"/>
        </w:numPr>
        <w:rPr>
          <w:sz w:val="28"/>
          <w:lang w:val="pt-BR"/>
          <w:rFonts/>
        </w:rPr>
      </w:pPr>
      <w:r>
        <w:rPr>
          <w:lang w:val="pt-BR"/>
          <w:rFonts/>
        </w:rPr>
        <w:t xml:space="preserve">Histórico</w:t>
      </w:r>
    </w:p>
    <w:p w:rsidR="007B3B8D" w:rsidRPr="00D07611" w:rsidRDefault="007B3B8D" w:rsidP="007B3B8D">
      <w:pPr>
        <w:pStyle w:val="BodyTextL25"/>
      </w:pPr>
      <w:r>
        <w:rPr>
          <w:lang w:val="pt-BR"/>
          <w:rFonts/>
        </w:rPr>
        <w:t xml:space="preserve">Esta atividade é otimizada para a visualização de PDUs.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dispositivos já estão configurados.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reunirá informações da PDU no modo de simulação e responderá a uma série de perguntas sobre os dados coletados.</w:t>
      </w:r>
    </w:p>
    <w:p w:rsidR="007B3B8D" w:rsidRDefault="007B3B8D" w:rsidP="007B3B8D">
      <w:pPr>
        <w:pStyle w:val="Heading1"/>
      </w:pPr>
      <w:r>
        <w:rPr>
          <w:lang w:val="pt-BR"/>
          <w:rFonts/>
        </w:rPr>
        <w:t xml:space="preserve">Instruções</w:t>
      </w:r>
    </w:p>
    <w:p w:rsidR="007B3B8D" w:rsidRDefault="007B3B8D" w:rsidP="007B3B8D">
      <w:pPr>
        <w:pStyle w:val="Heading2"/>
      </w:pPr>
      <w:r>
        <w:rPr>
          <w:lang w:val="pt-BR"/>
          <w:rFonts/>
        </w:rPr>
        <w:t xml:space="preserve">Examinar uma Requisição ARP</w:t>
      </w:r>
    </w:p>
    <w:p w:rsidR="007B3B8D" w:rsidRDefault="007B3B8D" w:rsidP="007B3B8D">
      <w:pPr>
        <w:pStyle w:val="Heading3"/>
      </w:pPr>
      <w:r>
        <w:rPr>
          <w:lang w:val="pt-BR"/>
          <w:rFonts/>
        </w:rPr>
        <w:t xml:space="preserve">Gere requisições ARP enviando ping para 172.16.31.2 de 172.16.31.3.</w:t>
      </w:r>
    </w:p>
    <w:p w:rsidR="005C7D2E" w:rsidRPr="005C7D2E" w:rsidRDefault="005C7D2E" w:rsidP="005C7D2E">
      <w:pPr>
        <w:pStyle w:val="ConfigWindow"/>
      </w:pPr>
      <w:r>
        <w:rPr>
          <w:lang w:val="pt-BR"/>
          <w:rFonts/>
        </w:rPr>
        <w:t xml:space="preserve">Abra um prompt de comando</w:t>
      </w:r>
    </w:p>
    <w:p w:rsidR="007B3B8D" w:rsidRDefault="007B3B8D" w:rsidP="00DC2734">
      <w:pPr>
        <w:pStyle w:val="SubStepAlpha"/>
        <w:spacing w:before="0"/>
      </w:pPr>
      <w:r>
        <w:rPr>
          <w:lang w:val="pt-BR"/>
          <w:rFonts/>
        </w:rPr>
        <w:t xml:space="preserve">Clique em </w:t>
      </w:r>
      <w:r w:rsidRPr="007B3B8D">
        <w:rPr>
          <w:b/>
          <w:lang w:val="pt-BR"/>
          <w:rFonts/>
        </w:rPr>
        <w:t xml:space="preserve">172.16.31.2</w:t>
      </w:r>
      <w:r>
        <w:rPr>
          <w:lang w:val="pt-BR"/>
          <w:rFonts/>
        </w:rPr>
        <w:t xml:space="preserve"> e abra o </w:t>
      </w:r>
      <w:r w:rsidRPr="007B3B8D">
        <w:rPr>
          <w:b/>
          <w:lang w:val="pt-BR"/>
          <w:rFonts/>
        </w:rPr>
        <w:t xml:space="preserve">Command Prompt</w:t>
      </w:r>
      <w:r>
        <w:rPr>
          <w:lang w:val="pt-BR"/>
          <w:rFonts/>
        </w:rPr>
        <w:t xml:space="preserve"> (Prompt de Comando).</w:t>
      </w:r>
    </w:p>
    <w:p w:rsidR="007B3B8D" w:rsidRDefault="007B3B8D" w:rsidP="007B3B8D">
      <w:pPr>
        <w:pStyle w:val="SubStepAlpha"/>
      </w:pPr>
      <w:r>
        <w:rPr>
          <w:lang w:val="pt-BR"/>
          <w:rFonts/>
        </w:rPr>
        <w:t xml:space="preserve">Digite o comando </w:t>
      </w:r>
      <w:r>
        <w:rPr>
          <w:b w:val="true"/>
          <w:lang w:val="pt-BR"/>
          <w:rFonts/>
        </w:rPr>
        <w:t xml:space="preserve">arp -d</w:t>
      </w:r>
      <w:r>
        <w:rPr>
          <w:lang w:val="pt-BR"/>
          <w:rFonts/>
        </w:rPr>
        <w:t xml:space="preserve"> para limpar a tabela ARP.</w:t>
      </w:r>
    </w:p>
    <w:p w:rsidR="005C7D2E" w:rsidRDefault="005C7D2E" w:rsidP="005C7D2E">
      <w:pPr>
        <w:pStyle w:val="ConfigWindow"/>
      </w:pPr>
      <w:r>
        <w:rPr>
          <w:lang w:val="pt-BR"/>
          <w:rFonts/>
        </w:rPr>
        <w:t xml:space="preserve">Feche um prompt de comando</w:t>
      </w:r>
    </w:p>
    <w:p w:rsidR="007B3B8D" w:rsidRDefault="007B3B8D" w:rsidP="00DC2734">
      <w:pPr>
        <w:pStyle w:val="SubStepAlpha"/>
        <w:spacing w:before="0"/>
      </w:pPr>
      <w:r>
        <w:rPr>
          <w:lang w:val="pt-BR"/>
          <w:rFonts/>
        </w:rPr>
        <w:t xml:space="preserve">Entre no modo </w:t>
      </w:r>
      <w:r w:rsidRPr="004E7821">
        <w:rPr>
          <w:b/>
          <w:lang w:val="pt-BR"/>
          <w:rFonts/>
        </w:rPr>
        <w:t xml:space="preserve">Simulation</w:t>
      </w:r>
      <w:r>
        <w:rPr>
          <w:lang w:val="pt-BR"/>
          <w:rFonts/>
        </w:rPr>
        <w:t xml:space="preserve"> (Simulação) e insira o comando </w:t>
      </w:r>
      <w:r w:rsidRPr="004E7821">
        <w:rPr>
          <w:b/>
          <w:lang w:val="pt-BR"/>
          <w:rFonts/>
        </w:rPr>
        <w:t xml:space="preserve">ping 172.16.31.3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Serão geradas duas PDUs.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comando </w:t>
      </w:r>
      <w:r w:rsidRPr="00C625B2">
        <w:rPr>
          <w:b/>
          <w:lang w:val="pt-BR"/>
          <w:rFonts/>
        </w:rPr>
        <w:t xml:space="preserve">ping</w:t>
      </w:r>
      <w:r>
        <w:rPr>
          <w:lang w:val="pt-BR"/>
          <w:rFonts/>
        </w:rPr>
        <w:t xml:space="preserve"> não pode completar o pacote ICMP sem saber o endereço MAC de destino.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isso, o computador envia um quadro broadcast ARP para localizar o endereço MAC destino.</w:t>
      </w:r>
    </w:p>
    <w:p w:rsidR="002A333C" w:rsidRDefault="007B3B8D" w:rsidP="007B3B8D">
      <w:pPr>
        <w:pStyle w:val="SubStepAlpha"/>
      </w:pPr>
      <w:r>
        <w:rPr>
          <w:lang w:val="pt-BR"/>
          <w:rFonts/>
        </w:rPr>
        <w:t xml:space="preserve">Clique uma vez em </w:t>
      </w:r>
      <w:r>
        <w:rPr>
          <w:b/>
          <w:lang w:val="pt-BR"/>
          <w:rFonts/>
        </w:rPr>
        <w:t xml:space="preserve">Capture/Forward</w:t>
      </w:r>
      <w:r>
        <w:rPr>
          <w:lang w:val="pt-BR"/>
          <w:rFonts/>
        </w:rPr>
        <w:t xml:space="preserve"> (Capturar/Encaminhar).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PDU ARP se moverá para </w:t>
      </w:r>
      <w:r>
        <w:rPr>
          <w:b/>
          <w:lang w:val="pt-BR"/>
          <w:rFonts/>
        </w:rPr>
        <w:t xml:space="preserve">Switch1</w:t>
      </w:r>
      <w:r>
        <w:rPr>
          <w:lang w:val="pt-BR"/>
          <w:rFonts/>
        </w:rPr>
        <w:t xml:space="preserve"> quando a PDU do ICMP desaparecer, aguardando a resposta ARP.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Abra a PDU e registre o endereço MAC de destino.</w:t>
      </w:r>
    </w:p>
    <w:p w:rsidR="002A333C" w:rsidRDefault="002A333C" w:rsidP="002A333C">
      <w:pPr>
        <w:pStyle w:val="Heading4"/>
      </w:pPr>
      <w:r>
        <w:rPr>
          <w:lang w:val="pt-BR"/>
          <w:rFonts/>
        </w:rPr>
        <w:t xml:space="preserve">Pergunta:</w:t>
      </w:r>
    </w:p>
    <w:p w:rsidR="007B3B8D" w:rsidRDefault="007B3B8D" w:rsidP="006C0475">
      <w:pPr>
        <w:pStyle w:val="BodyTextL50"/>
        <w:keepNext/>
        <w:spacing w:before="0"/>
      </w:pPr>
      <w:r>
        <w:rPr>
          <w:lang w:val="pt-BR"/>
          <w:rFonts/>
        </w:rPr>
        <w:t xml:space="preserve">O endereço está listado na tabela acima?</w:t>
      </w:r>
    </w:p>
    <w:p w:rsidR="007B3B8D" w:rsidRDefault="007B3B8D" w:rsidP="007B3B8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7B3B8D">
      <w:pPr>
        <w:pStyle w:val="BodyTextL50"/>
      </w:pPr>
      <w:r>
        <w:rPr>
          <w:rStyle w:val="AnswerGray"/>
          <w:lang w:val="pt-BR"/>
          <w:rFonts/>
        </w:rPr>
        <w:t xml:space="preserve">Não</w:t>
      </w:r>
    </w:p>
    <w:p w:rsidR="002A333C" w:rsidRDefault="007B3B8D" w:rsidP="002A333C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Capture/Forward</w:t>
      </w:r>
      <w:r>
        <w:rPr>
          <w:lang w:val="pt-BR"/>
          <w:rFonts/>
        </w:rPr>
        <w:t xml:space="preserve"> (Capturar/Encaminhar) para mover a PDU para o próximo dispositivo.</w:t>
      </w:r>
    </w:p>
    <w:p w:rsidR="002A333C" w:rsidRDefault="002A333C" w:rsidP="002A333C">
      <w:pPr>
        <w:pStyle w:val="Heading4"/>
      </w:pPr>
      <w:r>
        <w:rPr>
          <w:lang w:val="pt-BR"/>
          <w:rFonts/>
        </w:rPr>
        <w:t xml:space="preserve">Pergunta:</w:t>
      </w:r>
    </w:p>
    <w:p w:rsidR="007B3B8D" w:rsidRDefault="007B3B8D" w:rsidP="002A333C">
      <w:pPr>
        <w:pStyle w:val="BodyTextL50"/>
        <w:spacing w:before="0"/>
      </w:pPr>
      <w:r>
        <w:rPr>
          <w:lang w:val="pt-BR"/>
          <w:rFonts/>
        </w:rPr>
        <w:t xml:space="preserve">Quantas cópias da PDU o </w:t>
      </w:r>
      <w:r>
        <w:rPr>
          <w:b/>
          <w:lang w:val="pt-BR"/>
          <w:rFonts/>
        </w:rPr>
        <w:t xml:space="preserve">Switch1</w:t>
      </w:r>
      <w:r>
        <w:rPr>
          <w:lang w:val="pt-BR"/>
          <w:rFonts/>
        </w:rPr>
        <w:t xml:space="preserve"> fez?</w:t>
      </w:r>
    </w:p>
    <w:p w:rsidR="007B3B8D" w:rsidRDefault="007B3B8D" w:rsidP="007B3B8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7B3B8D">
      <w:pPr>
        <w:pStyle w:val="BodyTextL50"/>
      </w:pPr>
      <w:r>
        <w:rPr>
          <w:rStyle w:val="AnswerGray"/>
          <w:lang w:val="pt-BR"/>
          <w:rFonts/>
        </w:rPr>
        <w:t xml:space="preserve">3</w:t>
      </w:r>
    </w:p>
    <w:p w:rsidR="007B3B8D" w:rsidRDefault="007B3B8D" w:rsidP="002A333C">
      <w:pPr>
        <w:pStyle w:val="BodyTextL50"/>
      </w:pPr>
      <w:r>
        <w:rPr>
          <w:lang w:val="pt-BR"/>
          <w:rFonts/>
        </w:rPr>
        <w:t xml:space="preserve">Qual é o endereço IP do dispositivo que aceitou a PDU?</w:t>
      </w:r>
    </w:p>
    <w:p w:rsidR="007B3B8D" w:rsidRDefault="007B3B8D" w:rsidP="007B3B8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7B3B8D">
      <w:pPr>
        <w:pStyle w:val="BodyTextL50"/>
      </w:pPr>
      <w:r>
        <w:rPr>
          <w:rStyle w:val="AnswerGray"/>
          <w:lang w:val="pt-BR"/>
          <w:rFonts/>
        </w:rPr>
        <w:t xml:space="preserve">172.16.31.3</w:t>
      </w:r>
    </w:p>
    <w:p w:rsidR="002A333C" w:rsidRDefault="007B3B8D" w:rsidP="007B3B8D">
      <w:pPr>
        <w:pStyle w:val="SubStepAlpha"/>
      </w:pPr>
      <w:r>
        <w:rPr>
          <w:lang w:val="pt-BR"/>
          <w:rFonts/>
        </w:rPr>
        <w:t xml:space="preserve">Abra a PDU e examine a Camada 2.</w:t>
      </w:r>
    </w:p>
    <w:p w:rsidR="002A333C" w:rsidRDefault="002A333C" w:rsidP="002A333C">
      <w:pPr>
        <w:pStyle w:val="Heading4"/>
      </w:pPr>
      <w:r>
        <w:rPr>
          <w:lang w:val="pt-BR"/>
          <w:rFonts/>
        </w:rPr>
        <w:t xml:space="preserve">Pergunta:</w:t>
      </w:r>
    </w:p>
    <w:p w:rsidR="007B3B8D" w:rsidRPr="00E35D7D" w:rsidRDefault="007B3B8D" w:rsidP="0058727C">
      <w:pPr>
        <w:pStyle w:val="BodyTextL50"/>
        <w:spacing w:before="0"/>
      </w:pPr>
      <w:r>
        <w:rPr>
          <w:lang w:val="pt-BR"/>
          <w:rFonts/>
        </w:rPr>
        <w:t xml:space="preserve">O que aconteceu com os endereços MAC de origem e de destino?</w:t>
      </w:r>
    </w:p>
    <w:p w:rsidR="007B3B8D" w:rsidRPr="00E35D7D" w:rsidRDefault="007B3B8D" w:rsidP="00E35D7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7B3B8D">
      <w:pPr>
        <w:pStyle w:val="BodyTextL50"/>
      </w:pPr>
      <w:r>
        <w:rPr>
          <w:rStyle w:val="AnswerGray"/>
          <w:lang w:val="pt-BR"/>
          <w:rFonts/>
        </w:rPr>
        <w:t xml:space="preserve">A origem tornou-se o destino; FFFF.FFFF.FFFF foi transformado no endereço MAC 172.16.31.3</w:t>
      </w:r>
    </w:p>
    <w:p w:rsidR="002A333C" w:rsidRDefault="007B3B8D" w:rsidP="007B3B8D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Capture/Forward</w:t>
      </w:r>
      <w:r>
        <w:rPr>
          <w:lang w:val="pt-BR"/>
          <w:rFonts/>
        </w:rPr>
        <w:t xml:space="preserve"> (Capturar/Encaminhar) até que a PDU retorne para </w:t>
      </w:r>
      <w:r>
        <w:rPr>
          <w:b/>
          <w:lang w:val="pt-BR"/>
          <w:rFonts/>
        </w:rPr>
        <w:t xml:space="preserve">172.16.31.2</w:t>
      </w:r>
      <w:r>
        <w:rPr>
          <w:lang w:val="pt-BR"/>
          <w:rFonts/>
        </w:rPr>
        <w:t xml:space="preserve">.</w:t>
      </w:r>
    </w:p>
    <w:p w:rsidR="002A333C" w:rsidRDefault="002A333C" w:rsidP="002A333C">
      <w:pPr>
        <w:pStyle w:val="Heading4"/>
      </w:pPr>
      <w:r>
        <w:rPr>
          <w:lang w:val="pt-BR"/>
          <w:rFonts/>
        </w:rPr>
        <w:t xml:space="preserve">Pergunta:</w:t>
      </w:r>
    </w:p>
    <w:p w:rsidR="007B3B8D" w:rsidRDefault="007B3B8D" w:rsidP="002A333C">
      <w:pPr>
        <w:pStyle w:val="BodyTextL50"/>
        <w:spacing w:before="0"/>
      </w:pPr>
      <w:r>
        <w:rPr>
          <w:lang w:val="pt-BR"/>
          <w:rFonts/>
        </w:rPr>
        <w:t xml:space="preserve">Quantas cópias da PDU o switch fez durante a resposta ARP?</w:t>
      </w:r>
    </w:p>
    <w:p w:rsidR="007B3B8D" w:rsidRDefault="007B3B8D" w:rsidP="007B3B8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7B3B8D">
      <w:pPr>
        <w:pStyle w:val="BodyTextL50"/>
      </w:pPr>
      <w:r>
        <w:rPr>
          <w:rStyle w:val="AnswerGray"/>
          <w:lang w:val="pt-BR"/>
          <w:rFonts/>
        </w:rPr>
        <w:t xml:space="preserve">1</w:t>
      </w:r>
    </w:p>
    <w:p w:rsidR="007B3B8D" w:rsidRDefault="007B3B8D" w:rsidP="007B3B8D">
      <w:pPr>
        <w:pStyle w:val="Heading3"/>
      </w:pPr>
      <w:r>
        <w:rPr>
          <w:lang w:val="pt-BR"/>
          <w:rFonts/>
        </w:rPr>
        <w:t xml:space="preserve">Examinar a tabela ARP.</w:t>
      </w:r>
    </w:p>
    <w:p w:rsidR="002A333C" w:rsidRDefault="007B3B8D" w:rsidP="007B3B8D">
      <w:pPr>
        <w:pStyle w:val="SubStepAlpha"/>
      </w:pPr>
      <w:r>
        <w:rPr>
          <w:lang w:val="pt-BR"/>
          <w:rFonts/>
        </w:rPr>
        <w:t xml:space="preserve">Observe que o pacote ICMP será exibido novamente.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Abra a PDU e examine os endereços MAC.</w:t>
      </w:r>
    </w:p>
    <w:p w:rsidR="002A333C" w:rsidRDefault="002A333C" w:rsidP="002A333C">
      <w:pPr>
        <w:pStyle w:val="Heading4"/>
      </w:pPr>
      <w:r>
        <w:rPr>
          <w:lang w:val="pt-BR"/>
          <w:rFonts/>
        </w:rPr>
        <w:t xml:space="preserve">Pergunta:</w:t>
      </w:r>
    </w:p>
    <w:p w:rsidR="007B3B8D" w:rsidRDefault="007B3B8D" w:rsidP="002A333C">
      <w:pPr>
        <w:pStyle w:val="BodyTextL50"/>
        <w:spacing w:before="0"/>
      </w:pPr>
      <w:r>
        <w:rPr>
          <w:lang w:val="pt-BR"/>
          <w:rFonts/>
        </w:rPr>
        <w:t xml:space="preserve">Os endereços MAC origem e destino estão alinhados aos respectivos endereços IP?</w:t>
      </w:r>
    </w:p>
    <w:p w:rsidR="007B3B8D" w:rsidRDefault="007B3B8D" w:rsidP="007B3B8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7B3B8D">
      <w:pPr>
        <w:pStyle w:val="BodyTextL50"/>
      </w:pPr>
      <w:r>
        <w:rPr>
          <w:rStyle w:val="AnswerGray"/>
          <w:lang w:val="pt-BR"/>
          <w:rFonts/>
        </w:rPr>
        <w:t xml:space="preserve">Sim</w:t>
      </w:r>
    </w:p>
    <w:p w:rsidR="007B3B8D" w:rsidRDefault="007B3B8D" w:rsidP="002A333C">
      <w:pPr>
        <w:pStyle w:val="SubStepAlpha"/>
      </w:pPr>
      <w:r>
        <w:rPr>
          <w:lang w:val="pt-BR"/>
          <w:rFonts/>
        </w:rPr>
        <w:t xml:space="preserve">Volte para o modo </w:t>
      </w:r>
      <w:r w:rsidRPr="004F48FC">
        <w:rPr>
          <w:b/>
          <w:lang w:val="pt-BR"/>
          <w:rFonts/>
        </w:rPr>
        <w:t xml:space="preserve">Realtime</w:t>
      </w:r>
      <w:r>
        <w:rPr>
          <w:lang w:val="pt-BR"/>
          <w:rFonts/>
        </w:rPr>
        <w:t xml:space="preserve"> (Tempo real) e o ping será concluído.</w:t>
      </w:r>
    </w:p>
    <w:p w:rsidR="002A333C" w:rsidRDefault="007B3B8D" w:rsidP="002A333C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172.16.31.2</w:t>
      </w:r>
      <w:r>
        <w:rPr>
          <w:lang w:val="pt-BR"/>
          <w:rFonts/>
        </w:rPr>
        <w:t xml:space="preserve"> e insira o comando </w:t>
      </w:r>
      <w:r>
        <w:rPr>
          <w:b w:val="true"/>
          <w:lang w:val="pt-BR"/>
          <w:rFonts/>
        </w:rPr>
        <w:t xml:space="preserve">arp –a</w:t>
      </w:r>
      <w:r>
        <w:rPr>
          <w:lang w:val="pt-BR"/>
          <w:rFonts/>
        </w:rPr>
        <w:t xml:space="preserve">.</w:t>
      </w:r>
    </w:p>
    <w:p w:rsidR="002A333C" w:rsidRDefault="002A333C" w:rsidP="002A333C">
      <w:pPr>
        <w:pStyle w:val="Heading4"/>
      </w:pPr>
      <w:r>
        <w:rPr>
          <w:lang w:val="pt-BR"/>
          <w:rFonts/>
        </w:rPr>
        <w:t xml:space="preserve">Pergunta:</w:t>
      </w:r>
    </w:p>
    <w:p w:rsidR="002A333C" w:rsidRDefault="007B3B8D" w:rsidP="002A333C">
      <w:pPr>
        <w:pStyle w:val="BodyTextL50"/>
        <w:spacing w:before="0"/>
      </w:pPr>
      <w:r>
        <w:rPr>
          <w:lang w:val="pt-BR"/>
          <w:rFonts/>
        </w:rPr>
        <w:t xml:space="preserve">A qual endereço IP corresponde a entrada do endereço MAC?</w:t>
      </w:r>
    </w:p>
    <w:p w:rsidR="002A333C" w:rsidRDefault="002A333C" w:rsidP="002A33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2A333C">
      <w:pPr>
        <w:pStyle w:val="BodyTextL50"/>
      </w:pPr>
      <w:r>
        <w:rPr>
          <w:rStyle w:val="AnswerGray"/>
          <w:lang w:val="pt-BR"/>
          <w:rFonts/>
        </w:rPr>
        <w:t xml:space="preserve">172.16.31.3</w:t>
      </w:r>
    </w:p>
    <w:p w:rsidR="002A333C" w:rsidRDefault="007B3B8D" w:rsidP="002A333C">
      <w:pPr>
        <w:pStyle w:val="BodyTextL50"/>
      </w:pPr>
      <w:r>
        <w:rPr>
          <w:lang w:val="pt-BR"/>
          <w:rFonts/>
        </w:rPr>
        <w:t xml:space="preserve">Em geral, quando um dispositivo final envia uma requisição ARP?</w:t>
      </w:r>
    </w:p>
    <w:p w:rsidR="002A333C" w:rsidRDefault="002A333C" w:rsidP="002A33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Pr="00636E08" w:rsidRDefault="007B3B8D" w:rsidP="002A333C">
      <w:pPr>
        <w:pStyle w:val="BodyTextL50"/>
      </w:pPr>
      <w:r>
        <w:rPr>
          <w:rStyle w:val="AnswerGray"/>
          <w:lang w:val="pt-BR"/>
          <w:rFonts/>
        </w:rPr>
        <w:t xml:space="preserve">Quando não sabe o endereço MAC do receptor.</w:t>
      </w:r>
    </w:p>
    <w:p w:rsidR="007B3B8D" w:rsidRDefault="007B3B8D" w:rsidP="002A333C">
      <w:pPr>
        <w:pStyle w:val="Heading2"/>
      </w:pPr>
      <w:r>
        <w:rPr>
          <w:lang w:val="pt-BR"/>
          <w:rFonts/>
        </w:rPr>
        <w:t xml:space="preserve">Examinar a Tabela de Endereços MAC de um Switch</w:t>
      </w:r>
    </w:p>
    <w:p w:rsidR="007B3B8D" w:rsidRDefault="007B3B8D" w:rsidP="002A333C">
      <w:pPr>
        <w:pStyle w:val="Heading3"/>
      </w:pPr>
      <w:r>
        <w:rPr>
          <w:lang w:val="pt-BR"/>
          <w:rFonts/>
        </w:rPr>
        <w:t xml:space="preserve">Gerar tráfego adicional para preencher a tabela de endereços MAC do switch.</w:t>
      </w:r>
    </w:p>
    <w:p w:rsidR="005C7D2E" w:rsidRPr="005C7D2E" w:rsidRDefault="005C7D2E" w:rsidP="005C7D2E">
      <w:pPr>
        <w:pStyle w:val="ConfigWindow"/>
      </w:pPr>
      <w:r>
        <w:rPr>
          <w:lang w:val="pt-BR"/>
          <w:rFonts/>
        </w:rPr>
        <w:t xml:space="preserve">Abra um prompt de comando</w:t>
      </w:r>
    </w:p>
    <w:p w:rsidR="007B3B8D" w:rsidRDefault="007B3B8D" w:rsidP="00DC2734">
      <w:pPr>
        <w:pStyle w:val="SubStepAlpha"/>
        <w:spacing w:before="0"/>
      </w:pPr>
      <w:r>
        <w:rPr>
          <w:lang w:val="pt-BR"/>
          <w:rFonts/>
        </w:rPr>
        <w:t xml:space="preserve">Em </w:t>
      </w:r>
      <w:r w:rsidRPr="002A333C">
        <w:rPr>
          <w:b/>
          <w:lang w:val="pt-BR"/>
          <w:rFonts/>
        </w:rPr>
        <w:t xml:space="preserve">172.16.31.2</w:t>
      </w:r>
      <w:r>
        <w:rPr>
          <w:lang w:val="pt-BR"/>
          <w:rFonts/>
        </w:rPr>
        <w:t xml:space="preserve">, insira o comando ping </w:t>
      </w:r>
      <w:r w:rsidRPr="002A333C">
        <w:rPr>
          <w:b/>
          <w:lang w:val="pt-BR"/>
          <w:rFonts/>
        </w:rPr>
        <w:t xml:space="preserve">172.16.31.4</w:t>
      </w:r>
      <w:r>
        <w:rPr>
          <w:lang w:val="pt-BR"/>
          <w:rFonts/>
        </w:rPr>
        <w:t xml:space="preserve">.</w:t>
      </w:r>
    </w:p>
    <w:p w:rsidR="007B3B8D" w:rsidRDefault="007B3B8D" w:rsidP="002A333C">
      <w:pPr>
        <w:pStyle w:val="SubStepAlpha"/>
      </w:pPr>
      <w:r>
        <w:rPr>
          <w:lang w:val="pt-BR"/>
          <w:rFonts/>
        </w:rPr>
        <w:t xml:space="preserve">Clique em </w:t>
      </w:r>
      <w:r w:rsidRPr="002A333C">
        <w:rPr>
          <w:b/>
          <w:lang w:val="pt-BR"/>
          <w:rFonts/>
        </w:rPr>
        <w:t xml:space="preserve">10.10.10. </w:t>
      </w:r>
      <w:r>
        <w:rPr>
          <w:lang w:val="pt-BR"/>
          <w:rFonts/>
        </w:rPr>
        <w:t xml:space="preserve">2 e abra o </w:t>
      </w:r>
      <w:r w:rsidRPr="002A333C">
        <w:rPr>
          <w:b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</w:p>
    <w:p w:rsidR="002A333C" w:rsidRDefault="007B3B8D" w:rsidP="002A333C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ping 10.10.10.3</w:t>
      </w:r>
      <w:r>
        <w:rPr>
          <w:lang w:val="pt-BR"/>
          <w:rFonts/>
        </w:rPr>
        <w:t xml:space="preserve">.</w:t>
      </w:r>
    </w:p>
    <w:p w:rsidR="002A333C" w:rsidRDefault="002A333C" w:rsidP="002A333C">
      <w:pPr>
        <w:pStyle w:val="Heading4"/>
      </w:pPr>
      <w:r>
        <w:rPr>
          <w:lang w:val="pt-BR"/>
          <w:rFonts/>
        </w:rPr>
        <w:t xml:space="preserve">Pergunta:</w:t>
      </w:r>
    </w:p>
    <w:p w:rsidR="002A333C" w:rsidRDefault="007B3B8D" w:rsidP="002A333C">
      <w:pPr>
        <w:pStyle w:val="BodyTextL50"/>
        <w:spacing w:before="0"/>
        <w:rPr>
          <w:rStyle w:val="AnswerGray"/>
          <w:lang w:val="pt-BR"/>
          <w:rFonts/>
        </w:rPr>
      </w:pPr>
      <w:r>
        <w:rPr>
          <w:lang w:val="pt-BR"/>
          <w:rFonts/>
        </w:rPr>
        <w:t xml:space="preserve">Quantas respostas foram enviadas e recebidas?</w:t>
      </w:r>
    </w:p>
    <w:p w:rsidR="002A333C" w:rsidRPr="002A333C" w:rsidRDefault="002A333C" w:rsidP="002A33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2A333C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4 enviadas, 4 recebidas.</w:t>
      </w:r>
    </w:p>
    <w:p w:rsidR="005C7D2E" w:rsidRPr="005C7D2E" w:rsidRDefault="005C7D2E" w:rsidP="005C7D2E">
      <w:pPr>
        <w:pStyle w:val="ConfigWindow"/>
      </w:pPr>
      <w:r>
        <w:rPr>
          <w:lang w:val="pt-BR"/>
          <w:rFonts/>
        </w:rPr>
        <w:t xml:space="preserve">Feche um prompt de comando</w:t>
      </w:r>
    </w:p>
    <w:p w:rsidR="007B3B8D" w:rsidRDefault="007B3B8D" w:rsidP="00DC2734">
      <w:pPr>
        <w:pStyle w:val="Heading3"/>
        <w:spacing w:before="120"/>
      </w:pPr>
      <w:r>
        <w:rPr>
          <w:lang w:val="pt-BR"/>
          <w:rFonts/>
        </w:rPr>
        <w:t xml:space="preserve">Examinar a tabela de endereços MAC nos switches.</w:t>
      </w:r>
    </w:p>
    <w:p w:rsidR="002A333C" w:rsidRDefault="007B3B8D" w:rsidP="002A333C">
      <w:pPr>
        <w:pStyle w:val="SubStepAlpha"/>
      </w:pPr>
      <w:r>
        <w:rPr>
          <w:lang w:val="pt-BR"/>
          <w:rFonts/>
        </w:rPr>
        <w:t xml:space="preserve">Clique em </w:t>
      </w:r>
      <w:r w:rsidRPr="008B3B51">
        <w:rPr>
          <w:b/>
          <w:lang w:val="pt-BR"/>
          <w:rFonts/>
        </w:rPr>
        <w:t xml:space="preserve">Switch1</w:t>
      </w:r>
      <w:r>
        <w:rPr>
          <w:lang w:val="pt-BR"/>
          <w:rFonts/>
        </w:rPr>
        <w:t xml:space="preserve"> e depois na guia </w:t>
      </w:r>
      <w:r w:rsidRPr="008B3B51">
        <w:rPr>
          <w:b/>
          <w:lang w:val="pt-BR"/>
          <w:rFonts/>
        </w:rPr>
        <w:t xml:space="preserve">CLI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show mac-address-table</w:t>
      </w:r>
      <w:r>
        <w:rPr>
          <w:lang w:val="pt-BR"/>
          <w:rFonts/>
        </w:rPr>
        <w:t xml:space="preserve">.</w:t>
      </w:r>
    </w:p>
    <w:p w:rsidR="002A333C" w:rsidRDefault="002A333C" w:rsidP="002A333C">
      <w:pPr>
        <w:pStyle w:val="Heading4"/>
      </w:pPr>
      <w:r>
        <w:rPr>
          <w:lang w:val="pt-BR"/>
          <w:rFonts/>
        </w:rPr>
        <w:t xml:space="preserve">Pergunta:</w:t>
      </w:r>
    </w:p>
    <w:p w:rsidR="002A333C" w:rsidRDefault="007B3B8D" w:rsidP="002A333C">
      <w:pPr>
        <w:pStyle w:val="BodyTextL50"/>
        <w:spacing w:before="0"/>
      </w:pPr>
      <w:r>
        <w:rPr>
          <w:lang w:val="pt-BR"/>
          <w:rFonts/>
        </w:rPr>
        <w:t xml:space="preserve">As entradas correspondem às da tabela acima?</w:t>
      </w:r>
    </w:p>
    <w:p w:rsidR="002A333C" w:rsidRDefault="002A333C" w:rsidP="002A33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2A333C">
      <w:pPr>
        <w:pStyle w:val="BodyTextL50"/>
      </w:pPr>
      <w:r>
        <w:rPr>
          <w:rStyle w:val="AnswerGray"/>
          <w:lang w:val="pt-BR"/>
          <w:rFonts/>
        </w:rPr>
        <w:t xml:space="preserve">Sim</w:t>
      </w:r>
    </w:p>
    <w:p w:rsidR="002A333C" w:rsidRDefault="007B3B8D" w:rsidP="002A333C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 w:val="true"/>
          <w:lang w:val="pt-BR"/>
          <w:rFonts/>
        </w:rPr>
        <w:t xml:space="preserve">Switch0</w:t>
      </w:r>
      <w:r>
        <w:rPr>
          <w:lang w:val="pt-BR"/>
          <w:rFonts/>
        </w:rPr>
        <w:t xml:space="preserve"> e depois na guia </w:t>
      </w:r>
      <w:r w:rsidRPr="008B3B51">
        <w:rPr>
          <w:b/>
          <w:lang w:val="pt-BR"/>
          <w:rFonts/>
        </w:rPr>
        <w:t xml:space="preserve">CLI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show mac-address-table</w:t>
      </w:r>
      <w:r>
        <w:rPr>
          <w:lang w:val="pt-BR"/>
          <w:rFonts/>
        </w:rPr>
        <w:t xml:space="preserve">.</w:t>
      </w:r>
    </w:p>
    <w:p w:rsidR="002A333C" w:rsidRDefault="002A333C" w:rsidP="002A333C">
      <w:pPr>
        <w:pStyle w:val="Heading4"/>
      </w:pPr>
      <w:r>
        <w:rPr>
          <w:lang w:val="pt-BR"/>
          <w:rFonts/>
        </w:rPr>
        <w:t xml:space="preserve">Perguntas:</w:t>
      </w:r>
    </w:p>
    <w:p w:rsidR="002A333C" w:rsidRDefault="007B3B8D" w:rsidP="002A333C">
      <w:pPr>
        <w:pStyle w:val="BodyTextL50"/>
        <w:spacing w:before="0"/>
      </w:pPr>
      <w:r>
        <w:rPr>
          <w:lang w:val="pt-BR"/>
          <w:rFonts/>
        </w:rPr>
        <w:t xml:space="preserve">As entradas correspondem às da tabela acima?</w:t>
      </w:r>
    </w:p>
    <w:p w:rsidR="002A333C" w:rsidRDefault="002A333C" w:rsidP="002A33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Pr="001833C1" w:rsidRDefault="007B3B8D" w:rsidP="002A333C">
      <w:pPr>
        <w:pStyle w:val="BodyTextL50"/>
      </w:pPr>
      <w:r>
        <w:rPr>
          <w:rStyle w:val="AnswerGray"/>
          <w:lang w:val="pt-BR"/>
          <w:rFonts/>
        </w:rPr>
        <w:t xml:space="preserve">Sim</w:t>
      </w:r>
    </w:p>
    <w:p w:rsidR="002A333C" w:rsidRDefault="007B3B8D" w:rsidP="002A333C">
      <w:pPr>
        <w:pStyle w:val="BodyTextL50"/>
      </w:pPr>
      <w:r>
        <w:rPr>
          <w:lang w:val="pt-BR"/>
          <w:rFonts/>
        </w:rPr>
        <w:t xml:space="preserve">Por que dois endereços MAC estão associados a uma porta?</w:t>
      </w:r>
    </w:p>
    <w:p w:rsidR="002A333C" w:rsidRDefault="002A333C" w:rsidP="002A33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2A333C">
      <w:pPr>
        <w:pStyle w:val="BodyTextL50"/>
      </w:pPr>
      <w:r>
        <w:rPr>
          <w:rStyle w:val="AnswerGray"/>
          <w:lang w:val="pt-BR"/>
          <w:rFonts/>
        </w:rPr>
        <w:t xml:space="preserve">Porque ambos os dispositivos estão conectados a uma porta por meio do Access Point.</w:t>
      </w:r>
    </w:p>
    <w:p w:rsidR="007B3B8D" w:rsidRDefault="007B3B8D" w:rsidP="002A333C">
      <w:pPr>
        <w:pStyle w:val="Heading2"/>
      </w:pPr>
      <w:r>
        <w:rPr>
          <w:lang w:val="pt-BR"/>
          <w:rFonts/>
        </w:rPr>
        <w:t xml:space="preserve">Examinar o Processo ARP em Comunicações Remotas</w:t>
      </w:r>
    </w:p>
    <w:p w:rsidR="007B3B8D" w:rsidRDefault="007B3B8D" w:rsidP="002A333C">
      <w:pPr>
        <w:pStyle w:val="Heading3"/>
      </w:pPr>
      <w:r>
        <w:rPr>
          <w:lang w:val="pt-BR"/>
          <w:rFonts/>
        </w:rPr>
        <w:t xml:space="preserve">Gerar tráfego para produzir tráfego ARP.</w:t>
      </w:r>
    </w:p>
    <w:p w:rsidR="005C7D2E" w:rsidRPr="005C7D2E" w:rsidRDefault="005C7D2E" w:rsidP="005C7D2E">
      <w:pPr>
        <w:pStyle w:val="ConfigWindow"/>
      </w:pPr>
      <w:r>
        <w:rPr>
          <w:lang w:val="pt-BR"/>
          <w:rFonts/>
        </w:rPr>
        <w:t xml:space="preserve">Abra um prompt de comando</w:t>
      </w:r>
    </w:p>
    <w:p w:rsidR="007B3B8D" w:rsidRDefault="007B3B8D" w:rsidP="00DC2734">
      <w:pPr>
        <w:pStyle w:val="SubStepAlpha"/>
        <w:spacing w:before="0"/>
      </w:pPr>
      <w:r>
        <w:rPr>
          <w:lang w:val="pt-BR"/>
          <w:rFonts/>
        </w:rPr>
        <w:t xml:space="preserve">Clique em </w:t>
      </w:r>
      <w:r w:rsidRPr="002A333C">
        <w:rPr>
          <w:b/>
          <w:lang w:val="pt-BR"/>
          <w:rFonts/>
        </w:rPr>
        <w:t xml:space="preserve">172.16.31.2</w:t>
      </w:r>
      <w:r>
        <w:rPr>
          <w:lang w:val="pt-BR"/>
          <w:rFonts/>
        </w:rPr>
        <w:t xml:space="preserve"> e abra o </w:t>
      </w:r>
      <w:r w:rsidRPr="002A333C">
        <w:rPr>
          <w:b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</w:p>
    <w:p w:rsidR="007B3B8D" w:rsidRDefault="007B3B8D" w:rsidP="002A333C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ping 10.10.10.1</w:t>
      </w:r>
      <w:r>
        <w:rPr>
          <w:lang w:val="pt-BR"/>
          <w:rFonts/>
        </w:rPr>
        <w:t xml:space="preserve">.</w:t>
      </w:r>
    </w:p>
    <w:p w:rsidR="002A333C" w:rsidRDefault="007B3B8D" w:rsidP="002A333C">
      <w:pPr>
        <w:pStyle w:val="SubStepAlpha"/>
      </w:pPr>
      <w:r>
        <w:rPr>
          <w:lang w:val="pt-BR"/>
          <w:rFonts/>
        </w:rPr>
        <w:t xml:space="preserve">Digite </w:t>
      </w:r>
      <w:r>
        <w:rPr>
          <w:b w:val="true"/>
          <w:lang w:val="pt-BR"/>
          <w:rFonts/>
        </w:rPr>
        <w:t xml:space="preserve">arp –a</w:t>
      </w:r>
      <w:r>
        <w:rPr>
          <w:lang w:val="pt-BR"/>
          <w:rFonts/>
        </w:rPr>
        <w:t xml:space="preserve">.</w:t>
      </w:r>
    </w:p>
    <w:p w:rsidR="002A333C" w:rsidRDefault="002A333C" w:rsidP="002A333C">
      <w:pPr>
        <w:pStyle w:val="Heading4"/>
      </w:pPr>
      <w:r>
        <w:rPr>
          <w:lang w:val="pt-BR"/>
          <w:rFonts/>
        </w:rPr>
        <w:t xml:space="preserve">Pergunta:</w:t>
      </w:r>
    </w:p>
    <w:p w:rsidR="002A333C" w:rsidRDefault="007B3B8D" w:rsidP="002A333C">
      <w:pPr>
        <w:pStyle w:val="BodyTextL50"/>
        <w:spacing w:before="0"/>
      </w:pPr>
      <w:r>
        <w:rPr>
          <w:lang w:val="pt-BR"/>
          <w:rFonts/>
        </w:rPr>
        <w:t xml:space="preserve">Qual é o endereço IP da nova entrada da tabela ARP?</w:t>
      </w:r>
    </w:p>
    <w:p w:rsidR="002A333C" w:rsidRDefault="002A333C" w:rsidP="002A33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2A333C">
      <w:pPr>
        <w:pStyle w:val="BodyTextL50"/>
      </w:pPr>
      <w:r>
        <w:rPr>
          <w:rStyle w:val="AnswerGray"/>
          <w:lang w:val="pt-BR"/>
          <w:rFonts/>
        </w:rPr>
        <w:t xml:space="preserve">172.16.31.1</w:t>
      </w:r>
    </w:p>
    <w:p w:rsidR="007B3B8D" w:rsidRDefault="007B3B8D" w:rsidP="002A333C">
      <w:pPr>
        <w:pStyle w:val="SubStepAlpha"/>
      </w:pPr>
      <w:r>
        <w:rPr>
          <w:lang w:val="pt-BR"/>
          <w:rFonts/>
        </w:rPr>
        <w:t xml:space="preserve">Insira </w:t>
      </w:r>
      <w:r>
        <w:rPr>
          <w:b w:val="true"/>
          <w:lang w:val="pt-BR"/>
          <w:rFonts/>
        </w:rPr>
        <w:t xml:space="preserve">arp -d </w:t>
      </w:r>
      <w:r>
        <w:rPr>
          <w:lang w:val="pt-BR"/>
          <w:rFonts/>
        </w:rPr>
        <w:t xml:space="preserve">para limpar a tabela ARP e mude para o modo </w:t>
      </w:r>
      <w:r>
        <w:rPr>
          <w:b/>
          <w:lang w:val="pt-BR"/>
          <w:rFonts/>
        </w:rPr>
        <w:t xml:space="preserve">Simulation</w:t>
      </w:r>
      <w:r>
        <w:rPr>
          <w:lang w:val="pt-BR"/>
          <w:rFonts/>
        </w:rPr>
        <w:t xml:space="preserve"> (Simulação).</w:t>
      </w:r>
    </w:p>
    <w:p w:rsidR="005B0A7A" w:rsidRDefault="007B3B8D" w:rsidP="005B0A7A">
      <w:pPr>
        <w:pStyle w:val="SubStepAlpha"/>
      </w:pPr>
      <w:r>
        <w:rPr>
          <w:lang w:val="pt-BR"/>
          <w:rFonts/>
        </w:rPr>
        <w:t xml:space="preserve">Repita o ping para 10.10.10.1.</w:t>
      </w:r>
    </w:p>
    <w:p w:rsidR="005B0A7A" w:rsidRDefault="005B0A7A" w:rsidP="005B0A7A">
      <w:pPr>
        <w:pStyle w:val="Heading4"/>
      </w:pPr>
      <w:r>
        <w:rPr>
          <w:lang w:val="pt-BR"/>
          <w:rFonts/>
        </w:rPr>
        <w:t xml:space="preserve">Pergunta:</w:t>
      </w:r>
    </w:p>
    <w:p w:rsidR="005B0A7A" w:rsidRDefault="007B3B8D" w:rsidP="005B0A7A">
      <w:pPr>
        <w:pStyle w:val="BodyTextL50"/>
        <w:spacing w:before="0"/>
      </w:pPr>
      <w:r>
        <w:rPr>
          <w:lang w:val="pt-BR"/>
          <w:rFonts/>
        </w:rPr>
        <w:t xml:space="preserve">Quantas PDUs são exibidas?</w:t>
      </w:r>
    </w:p>
    <w:p w:rsidR="005B0A7A" w:rsidRDefault="005B0A7A" w:rsidP="005B0A7A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5B0A7A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2</w:t>
      </w:r>
    </w:p>
    <w:p w:rsidR="005C7D2E" w:rsidRPr="005C7D2E" w:rsidRDefault="005C7D2E" w:rsidP="005C7D2E">
      <w:pPr>
        <w:pStyle w:val="ConfigWindow"/>
      </w:pPr>
      <w:r>
        <w:rPr>
          <w:lang w:val="pt-BR"/>
          <w:rFonts/>
        </w:rPr>
        <w:t xml:space="preserve">Feche um prompt de comando</w:t>
      </w:r>
    </w:p>
    <w:p w:rsidR="005B0A7A" w:rsidRDefault="007B3B8D" w:rsidP="00DC2734">
      <w:pPr>
        <w:pStyle w:val="SubStepAlpha"/>
        <w:spacing w:before="0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Capture/Forward</w:t>
      </w:r>
      <w:r>
        <w:rPr>
          <w:lang w:val="pt-BR"/>
          <w:rFonts/>
        </w:rPr>
        <w:t xml:space="preserve"> (Capturar/Encaminhar).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na PDU que agora está em </w:t>
      </w:r>
      <w:r>
        <w:rPr>
          <w:b/>
          <w:lang w:val="pt-BR"/>
          <w:rFonts/>
        </w:rPr>
        <w:t xml:space="preserve">Switch1</w:t>
      </w:r>
      <w:r>
        <w:rPr>
          <w:lang w:val="pt-BR"/>
          <w:rFonts/>
        </w:rPr>
        <w:t xml:space="preserve">.</w:t>
      </w:r>
    </w:p>
    <w:p w:rsidR="005B0A7A" w:rsidRDefault="005B0A7A" w:rsidP="005B0A7A">
      <w:pPr>
        <w:pStyle w:val="Heading4"/>
      </w:pPr>
      <w:r>
        <w:rPr>
          <w:lang w:val="pt-BR"/>
          <w:rFonts/>
        </w:rPr>
        <w:t xml:space="preserve">Pergunta:</w:t>
      </w:r>
    </w:p>
    <w:p w:rsidR="005B0A7A" w:rsidRDefault="007B3B8D" w:rsidP="005B0A7A">
      <w:pPr>
        <w:pStyle w:val="BodyTextL50"/>
        <w:spacing w:before="0"/>
      </w:pPr>
      <w:r>
        <w:rPr>
          <w:lang w:val="pt-BR"/>
          <w:rFonts/>
        </w:rPr>
        <w:t xml:space="preserve">Qual é o endereço IP destino da requisição ARP?</w:t>
      </w:r>
    </w:p>
    <w:p w:rsidR="005B0A7A" w:rsidRDefault="005B0A7A" w:rsidP="005B0A7A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5B0A7A">
      <w:pPr>
        <w:pStyle w:val="BodyTextL50"/>
      </w:pPr>
      <w:r>
        <w:rPr>
          <w:rStyle w:val="AnswerGray"/>
          <w:lang w:val="pt-BR"/>
          <w:rFonts/>
        </w:rPr>
        <w:t xml:space="preserve">172.16.31.1</w:t>
      </w:r>
    </w:p>
    <w:p w:rsidR="005B0A7A" w:rsidRDefault="007B3B8D" w:rsidP="005B0A7A">
      <w:pPr>
        <w:pStyle w:val="SubStepAlpha"/>
      </w:pPr>
      <w:r>
        <w:rPr>
          <w:lang w:val="pt-BR"/>
          <w:rFonts/>
        </w:rPr>
        <w:t xml:space="preserve">O endereço IP destino não é 10.10.10.1.</w:t>
      </w:r>
    </w:p>
    <w:p w:rsidR="005B0A7A" w:rsidRDefault="005B0A7A" w:rsidP="005B0A7A">
      <w:pPr>
        <w:pStyle w:val="Heading4"/>
      </w:pPr>
      <w:r>
        <w:rPr>
          <w:lang w:val="pt-BR"/>
          <w:rFonts/>
        </w:rPr>
        <w:t xml:space="preserve">Pergunta:</w:t>
      </w:r>
    </w:p>
    <w:p w:rsidR="005B0A7A" w:rsidRDefault="007B3B8D" w:rsidP="005B0A7A">
      <w:pPr>
        <w:pStyle w:val="BodyTextL50"/>
        <w:spacing w:before="0"/>
      </w:pPr>
      <w:r>
        <w:rPr>
          <w:lang w:val="pt-BR"/>
          <w:rFonts/>
        </w:rPr>
        <w:t xml:space="preserve">Por quê?</w:t>
      </w:r>
    </w:p>
    <w:p w:rsidR="005B0A7A" w:rsidRDefault="005B0A7A" w:rsidP="005B0A7A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5B0A7A">
      <w:pPr>
        <w:pStyle w:val="BodyTextL50"/>
      </w:pPr>
      <w:r>
        <w:rPr>
          <w:rStyle w:val="AnswerGray"/>
          <w:lang w:val="pt-BR"/>
          <w:rFonts/>
        </w:rPr>
        <w:t xml:space="preserve">O endereço de gateway da interface do roteador é armazenado na configuração IPv4 dos hosts.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Se o host de recebimento não estiver na mesma rede, a origem usará o processo de ARP para determinar um endereço MAC para a interface do roteador que serve como gateway.</w:t>
      </w:r>
    </w:p>
    <w:p w:rsidR="007B3B8D" w:rsidRDefault="007B3B8D" w:rsidP="005B0A7A">
      <w:pPr>
        <w:pStyle w:val="Heading3"/>
      </w:pPr>
      <w:r>
        <w:rPr>
          <w:lang w:val="pt-BR"/>
          <w:rFonts/>
        </w:rPr>
        <w:t xml:space="preserve">Examinar a tabela ARP em Router1.</w:t>
      </w:r>
    </w:p>
    <w:p w:rsidR="007B3B8D" w:rsidRDefault="007B3B8D" w:rsidP="005B0A7A">
      <w:pPr>
        <w:pStyle w:val="SubStepAlpha"/>
      </w:pPr>
      <w:r>
        <w:rPr>
          <w:lang w:val="pt-BR"/>
          <w:rFonts/>
        </w:rPr>
        <w:t xml:space="preserve">Alterne para o modo </w:t>
      </w:r>
      <w:r>
        <w:rPr>
          <w:b/>
          <w:lang w:val="pt-BR"/>
          <w:rFonts/>
        </w:rPr>
        <w:t xml:space="preserve">Realtime</w:t>
      </w:r>
      <w:r>
        <w:rPr>
          <w:lang w:val="pt-BR"/>
          <w:rFonts/>
        </w:rPr>
        <w:t xml:space="preserve"> (Tempo real).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9C16C0">
        <w:rPr>
          <w:b/>
          <w:lang w:val="pt-BR"/>
          <w:rFonts/>
        </w:rPr>
        <w:t xml:space="preserve">Router1</w:t>
      </w:r>
      <w:r>
        <w:rPr>
          <w:lang w:val="pt-BR"/>
          <w:rFonts/>
        </w:rPr>
        <w:t xml:space="preserve"> em em seguinda na guia </w:t>
      </w:r>
      <w:r>
        <w:rPr>
          <w:b/>
          <w:lang w:val="pt-BR"/>
          <w:rFonts/>
        </w:rPr>
        <w:t xml:space="preserve">CLI </w:t>
      </w:r>
      <w:r>
        <w:rPr>
          <w:lang w:val="pt-BR"/>
          <w:rFonts/>
        </w:rPr>
        <w:t xml:space="preserve">.</w:t>
      </w:r>
    </w:p>
    <w:p w:rsidR="005B0A7A" w:rsidRDefault="007B3B8D" w:rsidP="005B0A7A">
      <w:pPr>
        <w:pStyle w:val="SubStepAlpha"/>
      </w:pPr>
      <w:r>
        <w:rPr>
          <w:lang w:val="pt-BR"/>
          <w:rFonts/>
        </w:rPr>
        <w:t xml:space="preserve">Entre no modo EXEC privilegiado e insira o comando </w:t>
      </w:r>
      <w:r w:rsidRPr="005B0A7A">
        <w:rPr>
          <w:b/>
          <w:lang w:val="pt-BR"/>
          <w:rFonts/>
        </w:rPr>
        <w:t xml:space="preserve">show mac-address-table</w:t>
      </w:r>
      <w:r>
        <w:rPr>
          <w:lang w:val="pt-BR"/>
          <w:rFonts/>
        </w:rPr>
        <w:t xml:space="preserve">.</w:t>
      </w:r>
    </w:p>
    <w:p w:rsidR="005B0A7A" w:rsidRDefault="005B0A7A" w:rsidP="005B0A7A">
      <w:pPr>
        <w:pStyle w:val="Heading4"/>
      </w:pPr>
      <w:r>
        <w:rPr>
          <w:lang w:val="pt-BR"/>
          <w:rFonts/>
        </w:rPr>
        <w:t xml:space="preserve">Pergunta:</w:t>
      </w:r>
    </w:p>
    <w:p w:rsidR="005B0A7A" w:rsidRDefault="007B3B8D" w:rsidP="005B0A7A">
      <w:pPr>
        <w:pStyle w:val="BodyTextL50"/>
        <w:spacing w:before="0"/>
      </w:pPr>
      <w:r>
        <w:rPr>
          <w:lang w:val="pt-BR"/>
          <w:rFonts/>
        </w:rPr>
        <w:t xml:space="preserve">Quantos endereços MAC há na tabela?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quê?</w:t>
      </w:r>
    </w:p>
    <w:p w:rsidR="005B0A7A" w:rsidRDefault="005B0A7A" w:rsidP="005B0A7A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5B0A7A">
      <w:pPr>
        <w:pStyle w:val="BodyTextL50"/>
      </w:pPr>
      <w:r>
        <w:rPr>
          <w:rStyle w:val="AnswerGray"/>
          <w:lang w:val="pt-BR"/>
          <w:rFonts/>
        </w:rPr>
        <w:t xml:space="preserve">Zero.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Este comando significa algo completamente diferente do que o comando switch show mac address-table.</w:t>
      </w:r>
    </w:p>
    <w:p w:rsidR="005B0A7A" w:rsidRDefault="007B3B8D" w:rsidP="005B0A7A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show arp</w:t>
      </w:r>
      <w:r>
        <w:rPr>
          <w:lang w:val="pt-BR"/>
          <w:rFonts/>
        </w:rPr>
        <w:t xml:space="preserve">.</w:t>
      </w:r>
    </w:p>
    <w:p w:rsidR="005B0A7A" w:rsidRDefault="005B0A7A" w:rsidP="005B0A7A">
      <w:pPr>
        <w:pStyle w:val="Heading4"/>
      </w:pPr>
      <w:r>
        <w:rPr>
          <w:lang w:val="pt-BR"/>
          <w:rFonts/>
        </w:rPr>
        <w:t xml:space="preserve">Perguntas:</w:t>
      </w:r>
    </w:p>
    <w:p w:rsidR="005B0A7A" w:rsidRDefault="007B3B8D" w:rsidP="005B0A7A">
      <w:pPr>
        <w:pStyle w:val="BodyTextL50"/>
        <w:spacing w:before="0"/>
      </w:pPr>
      <w:r>
        <w:rPr>
          <w:lang w:val="pt-BR"/>
          <w:rFonts/>
        </w:rPr>
        <w:t xml:space="preserve">Existe uma entrada para </w:t>
      </w:r>
      <w:r>
        <w:rPr>
          <w:b/>
          <w:lang w:val="pt-BR"/>
          <w:rFonts/>
        </w:rPr>
        <w:t xml:space="preserve">172.16.31.2</w:t>
      </w:r>
      <w:r>
        <w:rPr>
          <w:lang w:val="pt-BR"/>
          <w:rFonts/>
        </w:rPr>
        <w:t xml:space="preserve">?</w:t>
      </w:r>
    </w:p>
    <w:p w:rsidR="005B0A7A" w:rsidRDefault="005B0A7A" w:rsidP="005B0A7A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Pr="001833C1" w:rsidRDefault="007B3B8D" w:rsidP="005B0A7A">
      <w:pPr>
        <w:pStyle w:val="BodyTextL50"/>
      </w:pPr>
      <w:r>
        <w:rPr>
          <w:rStyle w:val="AnswerGray"/>
          <w:lang w:val="pt-BR"/>
          <w:rFonts/>
        </w:rPr>
        <w:t xml:space="preserve">Sim</w:t>
      </w:r>
    </w:p>
    <w:p w:rsidR="005B0A7A" w:rsidRDefault="007B3B8D" w:rsidP="005B0A7A">
      <w:pPr>
        <w:pStyle w:val="BodyTextL50"/>
      </w:pPr>
      <w:r>
        <w:rPr>
          <w:lang w:val="pt-BR"/>
          <w:rFonts/>
        </w:rPr>
        <w:t xml:space="preserve">O que acontece com o primeiro ping em uma situação em que o roteador responde à requisição ARP?</w:t>
      </w:r>
    </w:p>
    <w:p w:rsidR="005B0A7A" w:rsidRDefault="005B0A7A" w:rsidP="005B0A7A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B3B8D" w:rsidRDefault="007B3B8D" w:rsidP="005B0A7A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tempo expirou.</w:t>
      </w:r>
    </w:p>
    <w:p w:rsidR="005B0A7A" w:rsidRPr="005B0A7A" w:rsidRDefault="005B0A7A" w:rsidP="005B0A7A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5B0A7A" w:rsidRPr="005B0A7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E28" w:rsidRDefault="00DF7E28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DF7E28" w:rsidRDefault="00DF7E28"/>
  </w:endnote>
  <w:endnote w:type="continuationSeparator" w:id="0">
    <w:p w:rsidR="00DF7E28" w:rsidRDefault="00DF7E28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DF7E28" w:rsidRDefault="00DF7E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4B3945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6C0475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6C0475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4B3945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6C0475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6C0475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E28" w:rsidRDefault="00DF7E28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DF7E28" w:rsidRDefault="00DF7E28"/>
  </w:footnote>
  <w:footnote w:type="continuationSeparator" w:id="0">
    <w:p w:rsidR="00DF7E28" w:rsidRDefault="00DF7E28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DF7E28" w:rsidRDefault="00DF7E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2F038921A59946828955436D844FAB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6456C" w:rsidP="008402F2">
        <w:pPr>
          <w:pStyle w:val="PageHead"/>
        </w:pPr>
        <w:r>
          <w:rPr>
            <w:lang w:val="pt-BR"/>
            <w:rFonts/>
          </w:rPr>
          <w:t xml:space="preserve">Packet Tracer – Exame da Tabela ARP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27E5912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EF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33C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3945"/>
    <w:rsid w:val="004B4FA4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727C"/>
    <w:rsid w:val="00592329"/>
    <w:rsid w:val="00593386"/>
    <w:rsid w:val="00596998"/>
    <w:rsid w:val="0059790F"/>
    <w:rsid w:val="005A6E62"/>
    <w:rsid w:val="005B0A7A"/>
    <w:rsid w:val="005B2FB3"/>
    <w:rsid w:val="005C6DE5"/>
    <w:rsid w:val="005C7D2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47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49"/>
    <w:rsid w:val="006E372B"/>
    <w:rsid w:val="006E5FE9"/>
    <w:rsid w:val="006E626D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68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B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E56"/>
    <w:rsid w:val="00810E4B"/>
    <w:rsid w:val="00814BAA"/>
    <w:rsid w:val="00816F0C"/>
    <w:rsid w:val="0082211C"/>
    <w:rsid w:val="0082226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731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2F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56C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34"/>
    <w:rsid w:val="00DC6050"/>
    <w:rsid w:val="00DC6445"/>
    <w:rsid w:val="00DD35E1"/>
    <w:rsid w:val="00DD43EA"/>
    <w:rsid w:val="00DE6F44"/>
    <w:rsid w:val="00DF1B58"/>
    <w:rsid w:val="00DF7E2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D7D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407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4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363F93-620A-4E3C-B4CA-480034F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7B3B8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C04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B394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C04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038921A59946828955436D844F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3D78-D1C5-4C24-B9AE-F5A8D3C8F765}"/>
      </w:docPartPr>
      <w:docPartBody>
        <w:p w:rsidR="0032459B" w:rsidRDefault="00495B64">
          <w:pPr>
            <w:pStyle w:val="2F038921A59946828955436D844FAB9D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64"/>
    <w:rsid w:val="00315DE5"/>
    <w:rsid w:val="0032459B"/>
    <w:rsid w:val="00495B64"/>
    <w:rsid w:val="0057325D"/>
    <w:rsid w:val="0094338B"/>
    <w:rsid w:val="00C6453A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4F5DE-8DD8-4D25-AF56-D0FA0DDB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Examine the ARP Table</vt:lpstr>
    </vt:vector>
  </TitlesOfParts>
  <Company>Cisco Systems, Inc.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Exame da Tabela ARP</dc:title>
  <dc:creator>SP</dc:creator>
  <dc:description>2013</dc:description>
  <cp:lastModifiedBy>DH</cp:lastModifiedBy>
  <cp:revision>11</cp:revision>
  <dcterms:created xsi:type="dcterms:W3CDTF">2019-09-23T16:57:00Z</dcterms:created>
  <dcterms:modified xsi:type="dcterms:W3CDTF">2019-12-02T22:20:00Z</dcterms:modified>
</cp:coreProperties>
</file>